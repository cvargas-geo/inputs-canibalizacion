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id w:val="-817264108"/>
        <w:docPartObj>
          <w:docPartGallery w:val="Cover Pages"/>
          <w:docPartUnique/>
        </w:docPartObj>
      </w:sdtPr>
      <w:sdtContent>
        <w:p w14:paraId="1DD73667" w14:textId="7D1C48B0" w:rsidR="00FB3CD1" w:rsidRDefault="00FB3CD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44ECCE1" wp14:editId="3E16CE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FDA8F7A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f07f0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F0402F" wp14:editId="1ADB088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8746490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3EA7866" w14:textId="1D3E6F61" w:rsidR="00A24F88" w:rsidRDefault="00A24F8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Georesearch</w:t>
                                    </w:r>
                                    <w:proofErr w:type="spellEnd"/>
                                    <w:r w:rsidR="00476D21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2022</w:t>
                                    </w:r>
                                  </w:p>
                                </w:sdtContent>
                              </w:sdt>
                              <w:p w14:paraId="2519A6BD" w14:textId="18D61F57" w:rsidR="00A24F88" w:rsidRDefault="00A24F8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F0402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3EA7866" w14:textId="1D3E6F61" w:rsidR="00A24F88" w:rsidRDefault="00A24F8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Georesearch</w:t>
                              </w:r>
                              <w:proofErr w:type="spellEnd"/>
                              <w:r w:rsidR="00476D21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2022</w:t>
                              </w:r>
                            </w:p>
                          </w:sdtContent>
                        </w:sdt>
                        <w:p w14:paraId="2519A6BD" w14:textId="18D61F57" w:rsidR="00A24F88" w:rsidRDefault="00A24F8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FE287B1" wp14:editId="107C860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7484745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E11715" w14:textId="77777777" w:rsidR="00A24F88" w:rsidRDefault="00A24F88">
                                <w:pPr>
                                  <w:pStyle w:val="Sinespaciado"/>
                                  <w:jc w:val="right"/>
                                  <w:rPr>
                                    <w:color w:val="F07F09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07F09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93F8387" w14:textId="601BF277" w:rsidR="00A24F88" w:rsidRDefault="00A24F8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Documento </w:t>
                                    </w:r>
                                    <w:r w:rsidR="00E77AB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guía para integrar las fases del proyecto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FE287B1"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7FE11715" w14:textId="77777777" w:rsidR="00A24F88" w:rsidRDefault="00A24F88">
                          <w:pPr>
                            <w:pStyle w:val="Sinespaciado"/>
                            <w:jc w:val="right"/>
                            <w:rPr>
                              <w:color w:val="F07F09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07F09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93F8387" w14:textId="601BF277" w:rsidR="00A24F88" w:rsidRDefault="00A24F8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Documento </w:t>
                              </w:r>
                              <w:r w:rsidR="00E77AB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guía para integrar las fases del proyecto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2F0753" wp14:editId="6B38BEE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A2B91F" w14:textId="4712FF9E" w:rsidR="00A24F88" w:rsidRDefault="00000000">
                                <w:pPr>
                                  <w:jc w:val="right"/>
                                  <w:rPr>
                                    <w:color w:val="F07F0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07F09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24F88">
                                      <w:rPr>
                                        <w:caps/>
                                        <w:color w:val="F07F09" w:themeColor="accent1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A24F88" w:rsidRPr="00FB3CD1">
                                  <w:t xml:space="preserve"> </w:t>
                                </w:r>
                                <w:r w:rsidR="00EB618B">
                                  <w:rPr>
                                    <w:caps/>
                                    <w:color w:val="F07F09" w:themeColor="accent1"/>
                                    <w:sz w:val="64"/>
                                    <w:szCs w:val="64"/>
                                  </w:rPr>
                                  <w:t>Proyecto</w:t>
                                </w:r>
                                <w:r w:rsidR="0032125A">
                                  <w:rPr>
                                    <w:caps/>
                                    <w:color w:val="F07F09" w:themeColor="accent1"/>
                                    <w:sz w:val="64"/>
                                    <w:szCs w:val="64"/>
                                  </w:rPr>
                                  <w:t xml:space="preserve"> </w:t>
                                </w:r>
                                <w:r w:rsidR="003F0996">
                                  <w:rPr>
                                    <w:caps/>
                                    <w:color w:val="F07F09" w:themeColor="accent1"/>
                                    <w:sz w:val="64"/>
                                    <w:szCs w:val="64"/>
                                  </w:rPr>
                                  <w:t>CANIBALIZACIÓN</w:t>
                                </w:r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1A4B8D2" w14:textId="737CC0DE" w:rsidR="00A24F88" w:rsidRDefault="00B96D6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</w:t>
                                    </w:r>
                                    <w:r w:rsidR="0059607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odelo conceptual y automatización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42F075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4A2B91F" w14:textId="4712FF9E" w:rsidR="00A24F88" w:rsidRDefault="00000000">
                          <w:pPr>
                            <w:jc w:val="right"/>
                            <w:rPr>
                              <w:color w:val="F07F0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07F09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24F88">
                                <w:rPr>
                                  <w:caps/>
                                  <w:color w:val="F07F09" w:themeColor="accent1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  <w:r w:rsidR="00A24F88" w:rsidRPr="00FB3CD1">
                            <w:t xml:space="preserve"> </w:t>
                          </w:r>
                          <w:r w:rsidR="00EB618B">
                            <w:rPr>
                              <w:caps/>
                              <w:color w:val="F07F09" w:themeColor="accent1"/>
                              <w:sz w:val="64"/>
                              <w:szCs w:val="64"/>
                            </w:rPr>
                            <w:t>Proyecto</w:t>
                          </w:r>
                          <w:r w:rsidR="0032125A">
                            <w:rPr>
                              <w:caps/>
                              <w:color w:val="F07F09" w:themeColor="accent1"/>
                              <w:sz w:val="64"/>
                              <w:szCs w:val="64"/>
                            </w:rPr>
                            <w:t xml:space="preserve"> </w:t>
                          </w:r>
                          <w:r w:rsidR="003F0996">
                            <w:rPr>
                              <w:caps/>
                              <w:color w:val="F07F09" w:themeColor="accent1"/>
                              <w:sz w:val="64"/>
                              <w:szCs w:val="64"/>
                            </w:rPr>
                            <w:t>CANIBALIZACIÓN</w:t>
                          </w:r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1A4B8D2" w14:textId="737CC0DE" w:rsidR="00A24F88" w:rsidRDefault="00B96D6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</w:t>
                              </w:r>
                              <w:r w:rsidR="0059607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odelo conceptual y automatización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6C2DBAF" w14:textId="471148A2" w:rsidR="00FB3CD1" w:rsidRDefault="00FB3CD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sz w:val="22"/>
          <w:szCs w:val="22"/>
        </w:rPr>
        <w:id w:val="747314797"/>
        <w:docPartObj>
          <w:docPartGallery w:val="Table of Contents"/>
          <w:docPartUnique/>
        </w:docPartObj>
      </w:sdtPr>
      <w:sdtContent>
        <w:p w14:paraId="0EBA683B" w14:textId="497E8875" w:rsidR="00FB3CD1" w:rsidRDefault="00FB3CD1">
          <w:pPr>
            <w:pStyle w:val="TtuloTDC"/>
          </w:pPr>
          <w:r>
            <w:t>Contenido</w:t>
          </w:r>
        </w:p>
        <w:p w14:paraId="6FF6E129" w14:textId="2A47650C" w:rsidR="00C52C9C" w:rsidRDefault="00FB3CD1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782163" w:history="1">
            <w:r w:rsidR="00C52C9C" w:rsidRPr="002D2FBD">
              <w:rPr>
                <w:rStyle w:val="Hipervnculo"/>
                <w:noProof/>
              </w:rPr>
              <w:t>Proceso de automatización 2022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_Toc112782163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3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6D28D67B" w14:textId="65081808" w:rsidR="00C52C9C" w:rsidRDefault="00000000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64" w:history="1">
            <w:r w:rsidR="00C52C9C" w:rsidRPr="002D2FBD">
              <w:rPr>
                <w:rStyle w:val="Hipervnculo"/>
                <w:noProof/>
              </w:rPr>
              <w:t>Bases de datos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_Toc112782164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3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52B91ECC" w14:textId="325675C3" w:rsidR="00C52C9C" w:rsidRDefault="00000000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65" w:history="1">
            <w:r w:rsidR="00C52C9C" w:rsidRPr="002D2FBD">
              <w:rPr>
                <w:rStyle w:val="Hipervnculo"/>
                <w:noProof/>
              </w:rPr>
              <w:t>Tablas postgres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_Toc112782165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3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22DF6A87" w14:textId="56A58389" w:rsidR="00C52C9C" w:rsidRDefault="00000000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66" w:history="1">
            <w:r w:rsidR="00C52C9C" w:rsidRPr="002D2FBD">
              <w:rPr>
                <w:rStyle w:val="Hipervnculo"/>
                <w:noProof/>
              </w:rPr>
              <w:t>Dns configurados: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_Toc112782166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3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70067E87" w14:textId="208A9909" w:rsidR="00C52C9C" w:rsidRDefault="00000000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67" w:history="1">
            <w:r w:rsidR="00C52C9C" w:rsidRPr="002D2FBD">
              <w:rPr>
                <w:rStyle w:val="Hipervnculo"/>
                <w:noProof/>
              </w:rPr>
              <w:t>Endpoints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_Toc112782167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3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4430F7CE" w14:textId="747C0F13" w:rsidR="00C52C9C" w:rsidRDefault="00000000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68" w:history="1">
            <w:r w:rsidR="00C52C9C" w:rsidRPr="002D2FBD">
              <w:rPr>
                <w:rStyle w:val="Hipervnculo"/>
                <w:noProof/>
              </w:rPr>
              <w:t>Api keys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_Toc112782168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4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259F6FEE" w14:textId="2B0A947D" w:rsidR="00C52C9C" w:rsidRDefault="00000000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69" w:history="1">
            <w:r w:rsidR="00C52C9C" w:rsidRPr="002D2FBD">
              <w:rPr>
                <w:rStyle w:val="Hipervnculo"/>
                <w:noProof/>
              </w:rPr>
              <w:t>Repositorio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_Toc112782169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4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7095CBFC" w14:textId="62BCDA04" w:rsidR="00C52C9C" w:rsidRDefault="00000000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70" w:history="1">
            <w:r w:rsidR="00C52C9C" w:rsidRPr="002D2FBD">
              <w:rPr>
                <w:rStyle w:val="Hipervnculo"/>
                <w:noProof/>
              </w:rPr>
              <w:t>Api dms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_Toc112782170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5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3DBF6A2C" w14:textId="6F540124" w:rsidR="00C52C9C" w:rsidRDefault="00000000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71" w:history="1">
            <w:r w:rsidR="00C52C9C" w:rsidRPr="002D2FBD">
              <w:rPr>
                <w:rStyle w:val="Hipervnculo"/>
                <w:noProof/>
              </w:rPr>
              <w:t>Preparación de datos previa migración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_Toc112782171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5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7358FBEA" w14:textId="32F7AD28" w:rsidR="00C52C9C" w:rsidRDefault="00000000">
          <w:pPr>
            <w:pStyle w:val="TDC3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72" w:history="1">
            <w:r w:rsidR="00C52C9C" w:rsidRPr="002D2FBD">
              <w:rPr>
                <w:rStyle w:val="Hipervnculo"/>
                <w:noProof/>
              </w:rPr>
              <w:t>Origen de los datos (Postgres)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_Toc112782172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5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37C5295C" w14:textId="02E507C1" w:rsidR="00C52C9C" w:rsidRDefault="00000000">
          <w:pPr>
            <w:pStyle w:val="TDC3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73" w:history="1">
            <w:r w:rsidR="00C52C9C" w:rsidRPr="002D2FBD">
              <w:rPr>
                <w:rStyle w:val="Hipervnculo"/>
                <w:noProof/>
              </w:rPr>
              <w:t>Destino de los datos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_Toc112782173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5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21D070E3" w14:textId="4DF0FE07" w:rsidR="00C52C9C" w:rsidRDefault="00000000">
          <w:pPr>
            <w:pStyle w:val="TDC3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74" w:history="1">
            <w:r w:rsidR="00C52C9C" w:rsidRPr="002D2FBD">
              <w:rPr>
                <w:rStyle w:val="Hipervnculo"/>
                <w:noProof/>
              </w:rPr>
              <w:t>Descubrimiento de nuevos datos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_Toc112782174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5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54876C5C" w14:textId="48252E4A" w:rsidR="00C52C9C" w:rsidRDefault="00000000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75" w:history="1">
            <w:r w:rsidR="00C52C9C" w:rsidRPr="002D2FBD">
              <w:rPr>
                <w:rStyle w:val="Hipervnculo"/>
                <w:noProof/>
              </w:rPr>
              <w:t>Migración de tablas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_Toc112782175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5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6A54F297" w14:textId="5BF0E47F" w:rsidR="00C52C9C" w:rsidRDefault="00000000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76" w:history="1">
            <w:r w:rsidR="00C52C9C" w:rsidRPr="002D2FBD">
              <w:rPr>
                <w:rStyle w:val="Hipervnculo"/>
                <w:noProof/>
              </w:rPr>
              <w:t>Solicitudes / Servicios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_Toc112782176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6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57EB7DA5" w14:textId="5FB1CC48" w:rsidR="00C52C9C" w:rsidRDefault="00000000">
          <w:pPr>
            <w:pStyle w:val="TDC3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77" w:history="1">
            <w:r w:rsidR="00C52C9C" w:rsidRPr="002D2FBD">
              <w:rPr>
                <w:rStyle w:val="Hipervnculo"/>
                <w:noProof/>
              </w:rPr>
              <w:t>Migración de tablas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_Toc112782177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6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00400746" w14:textId="22C07398" w:rsidR="00C52C9C" w:rsidRDefault="00000000">
          <w:pPr>
            <w:pStyle w:val="TDC3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78" w:history="1">
            <w:r w:rsidR="00C52C9C" w:rsidRPr="002D2FBD">
              <w:rPr>
                <w:rStyle w:val="Hipervnculo"/>
                <w:noProof/>
              </w:rPr>
              <w:t>Creación de buffers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_Toc112782178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6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3363C439" w14:textId="771683CA" w:rsidR="00C52C9C" w:rsidRDefault="00000000">
          <w:pPr>
            <w:pStyle w:val="TDC3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79" w:history="1">
            <w:r w:rsidR="00C52C9C" w:rsidRPr="002D2FBD">
              <w:rPr>
                <w:rStyle w:val="Hipervnculo"/>
                <w:noProof/>
              </w:rPr>
              <w:t>Replicación de tablas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_Toc112782179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6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156B969A" w14:textId="17BF958B" w:rsidR="00C52C9C" w:rsidRDefault="00000000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80" w:history="1">
            <w:r w:rsidR="00C52C9C" w:rsidRPr="002D2FBD">
              <w:rPr>
                <w:rStyle w:val="Hipervnculo"/>
                <w:noProof/>
              </w:rPr>
              <w:t>Diagrama de arquitectura API DMS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_Toc112782180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7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5B7D5647" w14:textId="0D959E98" w:rsidR="00C52C9C" w:rsidRDefault="00000000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81" w:history="1">
            <w:r w:rsidR="00C52C9C" w:rsidRPr="002D2FBD">
              <w:rPr>
                <w:rStyle w:val="Hipervnculo"/>
                <w:strike/>
                <w:noProof/>
              </w:rPr>
              <w:t xml:space="preserve">Migración con step Functions </w:t>
            </w:r>
            <w:r w:rsidR="00C52C9C" w:rsidRPr="002D2FBD">
              <w:rPr>
                <w:rStyle w:val="Hipervnculo"/>
                <w:noProof/>
              </w:rPr>
              <w:t>Se incluye en el servicio replicate-tables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_Toc112782181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7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7263D4CE" w14:textId="28E0FC8E" w:rsidR="00C52C9C" w:rsidRDefault="00000000">
          <w:pPr>
            <w:pStyle w:val="TDC3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82" w:history="1">
            <w:r w:rsidR="00C52C9C" w:rsidRPr="002D2FBD">
              <w:rPr>
                <w:rStyle w:val="Hipervnculo"/>
                <w:noProof/>
              </w:rPr>
              <w:t>Detalle de la solicitud: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_Toc112782182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8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7AE7DC11" w14:textId="6DA9B6DE" w:rsidR="00C52C9C" w:rsidRDefault="00000000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83" w:history="1">
            <w:r w:rsidR="00C52C9C" w:rsidRPr="002D2FBD">
              <w:rPr>
                <w:rStyle w:val="Hipervnculo"/>
                <w:noProof/>
              </w:rPr>
              <w:t>Diagrama de la arquitectura api estudios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_Toc112782183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9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2BF2747C" w14:textId="0933F362" w:rsidR="00C52C9C" w:rsidRDefault="00000000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84" w:history="1">
            <w:r w:rsidR="00C52C9C" w:rsidRPr="002D2FBD">
              <w:rPr>
                <w:rStyle w:val="Hipervnculo"/>
                <w:noProof/>
              </w:rPr>
              <w:t>Lambda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_Toc112782184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10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0F6B79B7" w14:textId="52A6AAEE" w:rsidR="00C52C9C" w:rsidRDefault="00000000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85" w:history="1">
            <w:r w:rsidR="00C52C9C" w:rsidRPr="002D2FBD">
              <w:rPr>
                <w:rStyle w:val="Hipervnculo"/>
                <w:noProof/>
              </w:rPr>
              <w:t>Endpoint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_Toc112782185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10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29290B98" w14:textId="4DE2080C" w:rsidR="00C52C9C" w:rsidRDefault="00000000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86" w:history="1">
            <w:r w:rsidR="00C52C9C" w:rsidRPr="002D2FBD">
              <w:rPr>
                <w:rStyle w:val="Hipervnculo"/>
                <w:noProof/>
              </w:rPr>
              <w:t>Salida de resultados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_Toc112782186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10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26AE7CD8" w14:textId="7AC7181E" w:rsidR="00C52C9C" w:rsidRDefault="00000000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87" w:history="1">
            <w:r w:rsidR="00C52C9C" w:rsidRPr="002D2FBD">
              <w:rPr>
                <w:rStyle w:val="Hipervnculo"/>
                <w:noProof/>
              </w:rPr>
              <w:t>Solicitud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_Toc112782187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10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0EF82DE8" w14:textId="538ED4A0" w:rsidR="00C52C9C" w:rsidRDefault="00000000">
          <w:pPr>
            <w:pStyle w:val="TDC3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88" w:history="1">
            <w:r w:rsidR="00C52C9C" w:rsidRPr="002D2FBD">
              <w:rPr>
                <w:rStyle w:val="Hipervnculo"/>
                <w:strike/>
                <w:noProof/>
              </w:rPr>
              <w:t>Versión anterior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_Toc112782188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10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6205E30A" w14:textId="475F82B7" w:rsidR="00C52C9C" w:rsidRDefault="00000000">
          <w:pPr>
            <w:pStyle w:val="TDC3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89" w:history="1">
            <w:r w:rsidR="00C52C9C" w:rsidRPr="002D2FBD">
              <w:rPr>
                <w:rStyle w:val="Hipervnculo"/>
                <w:noProof/>
              </w:rPr>
              <w:t>Ultima versión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_Toc112782189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11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16E3D499" w14:textId="01A03491" w:rsidR="00C52C9C" w:rsidRDefault="00000000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90" w:history="1">
            <w:r w:rsidR="00C52C9C" w:rsidRPr="002D2FBD">
              <w:rPr>
                <w:rStyle w:val="Hipervnculo"/>
                <w:noProof/>
              </w:rPr>
              <w:t>Lista de etls disponibles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_Toc112782190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12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3D5F9C84" w14:textId="30B69C1A" w:rsidR="00C52C9C" w:rsidRDefault="00000000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91" w:history="1">
            <w:r w:rsidR="00C52C9C" w:rsidRPr="002D2FBD">
              <w:rPr>
                <w:rStyle w:val="Hipervnculo"/>
                <w:noProof/>
              </w:rPr>
              <w:t>Diccionario de claves: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_Toc112782191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12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180450DE" w14:textId="52481632" w:rsidR="00C52C9C" w:rsidRDefault="00000000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92" w:history="1">
            <w:r w:rsidR="00C52C9C" w:rsidRPr="002D2FBD">
              <w:rPr>
                <w:rStyle w:val="Hipervnculo"/>
                <w:noProof/>
                <w:lang w:val="es-CL" w:eastAsia="es-CL"/>
              </w:rPr>
              <w:t>customer_list (requerido) [{},{}…{}]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_Toc112782192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12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789F111D" w14:textId="125C1D20" w:rsidR="00C52C9C" w:rsidRDefault="00000000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93" w:history="1">
            <w:r w:rsidR="00C52C9C" w:rsidRPr="002D2FBD">
              <w:rPr>
                <w:rStyle w:val="Hipervnculo"/>
                <w:noProof/>
                <w:lang w:val="es-CL" w:eastAsia="es-CL"/>
              </w:rPr>
              <w:t>solicitud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_Toc112782193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12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096075C8" w14:textId="1F9C9868" w:rsidR="00C52C9C" w:rsidRDefault="00000000">
          <w:pPr>
            <w:pStyle w:val="TDC3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94" w:history="1">
            <w:r w:rsidR="00C52C9C" w:rsidRPr="002D2FBD">
              <w:rPr>
                <w:rStyle w:val="Hipervnculo"/>
                <w:noProof/>
                <w:lang w:val="es-CL" w:eastAsia="es-CL"/>
              </w:rPr>
              <w:t>Subclave parámetros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_Toc112782194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13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54933107" w14:textId="27C0C036" w:rsidR="00C52C9C" w:rsidRDefault="00000000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95" w:history="1">
            <w:r w:rsidR="00C52C9C" w:rsidRPr="002D2FBD">
              <w:rPr>
                <w:rStyle w:val="Hipervnculo"/>
                <w:strike/>
                <w:noProof/>
                <w:lang w:val="es-CL" w:eastAsia="es-CL"/>
              </w:rPr>
              <w:t xml:space="preserve">Futuros cambios </w:t>
            </w:r>
            <w:r w:rsidR="00C52C9C" w:rsidRPr="002D2FBD">
              <w:rPr>
                <w:rStyle w:val="Hipervnculo"/>
                <w:noProof/>
                <w:lang w:val="es-CL" w:eastAsia="es-CL"/>
              </w:rPr>
              <w:t>ya incluidos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_Toc112782195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13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2DCCBC4D" w14:textId="457C50F1" w:rsidR="00C52C9C" w:rsidRDefault="00000000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96" w:history="1">
            <w:r w:rsidR="00C52C9C" w:rsidRPr="002D2FBD">
              <w:rPr>
                <w:rStyle w:val="Hipervnculo"/>
                <w:noProof/>
                <w:lang w:val="es-CL" w:eastAsia="es-CL"/>
              </w:rPr>
              <w:t>Flujo de actualización de datos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_Toc112782196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14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226098E3" w14:textId="5B1624EB" w:rsidR="00C52C9C" w:rsidRDefault="00000000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97" w:history="1">
            <w:r w:rsidR="00C52C9C" w:rsidRPr="002D2FBD">
              <w:rPr>
                <w:rStyle w:val="Hipervnculo"/>
                <w:noProof/>
                <w:lang w:val="es-CL" w:eastAsia="es-CL"/>
              </w:rPr>
              <w:t>Paso 1 Migración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_Toc112782197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14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6ED5F7CE" w14:textId="2FDDF4D2" w:rsidR="00C52C9C" w:rsidRDefault="00000000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98" w:history="1">
            <w:r w:rsidR="00C52C9C" w:rsidRPr="002D2FBD">
              <w:rPr>
                <w:rStyle w:val="Hipervnculo"/>
                <w:noProof/>
                <w:lang w:val="es-CL" w:eastAsia="es-CL"/>
              </w:rPr>
              <w:t>Paso 2 Creación de buffers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_Toc112782198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16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219094A5" w14:textId="7F689CB4" w:rsidR="00C52C9C" w:rsidRDefault="00000000">
          <w:pPr>
            <w:pStyle w:val="TDC2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199" w:history="1">
            <w:r w:rsidR="00C52C9C" w:rsidRPr="002D2FBD">
              <w:rPr>
                <w:rStyle w:val="Hipervnculo"/>
                <w:noProof/>
                <w:lang w:val="es-CL" w:eastAsia="es-CL"/>
              </w:rPr>
              <w:t>Paso 3 Replicación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_Toc112782199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17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42A34CB1" w14:textId="37CDD4DC" w:rsidR="00C52C9C" w:rsidRDefault="00000000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200" w:history="1">
            <w:r w:rsidR="00C52C9C" w:rsidRPr="002D2FBD">
              <w:rPr>
                <w:rStyle w:val="Hipervnculo"/>
                <w:noProof/>
                <w:lang w:val="es-CL" w:eastAsia="es-CL"/>
              </w:rPr>
              <w:t>Postman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_Toc112782200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18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0DC1F879" w14:textId="0F5F4FE1" w:rsidR="00C52C9C" w:rsidRDefault="00000000">
          <w:pPr>
            <w:pStyle w:val="TDC3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201" w:history="1">
            <w:r w:rsidR="00C52C9C" w:rsidRPr="002D2FBD">
              <w:rPr>
                <w:rStyle w:val="Hipervnculo"/>
                <w:noProof/>
              </w:rPr>
              <w:t>Agregar API KEY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_Toc112782201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19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6565E916" w14:textId="39B222D3" w:rsidR="00C52C9C" w:rsidRDefault="00000000">
          <w:pPr>
            <w:pStyle w:val="TDC1"/>
            <w:tabs>
              <w:tab w:val="right" w:leader="dot" w:pos="9017"/>
            </w:tabs>
            <w:rPr>
              <w:noProof/>
              <w:lang w:val="es-CL" w:eastAsia="es-CL"/>
            </w:rPr>
          </w:pPr>
          <w:hyperlink w:anchor="_Toc112782202" w:history="1">
            <w:r w:rsidR="00C52C9C" w:rsidRPr="002D2FBD">
              <w:rPr>
                <w:rStyle w:val="Hipervnculo"/>
                <w:noProof/>
              </w:rPr>
              <w:t>Actualizaciones de de la api para inputs a medida</w:t>
            </w:r>
            <w:r w:rsidR="00C52C9C">
              <w:rPr>
                <w:noProof/>
                <w:webHidden/>
              </w:rPr>
              <w:tab/>
            </w:r>
            <w:r w:rsidR="00C52C9C">
              <w:rPr>
                <w:noProof/>
                <w:webHidden/>
              </w:rPr>
              <w:fldChar w:fldCharType="begin"/>
            </w:r>
            <w:r w:rsidR="00C52C9C">
              <w:rPr>
                <w:noProof/>
                <w:webHidden/>
              </w:rPr>
              <w:instrText xml:space="preserve"> PAGEREF _Toc112782202 \h </w:instrText>
            </w:r>
            <w:r w:rsidR="00C52C9C">
              <w:rPr>
                <w:noProof/>
                <w:webHidden/>
              </w:rPr>
            </w:r>
            <w:r w:rsidR="00C52C9C">
              <w:rPr>
                <w:noProof/>
                <w:webHidden/>
              </w:rPr>
              <w:fldChar w:fldCharType="separate"/>
            </w:r>
            <w:r w:rsidR="00C52C9C">
              <w:rPr>
                <w:noProof/>
                <w:webHidden/>
              </w:rPr>
              <w:t>19</w:t>
            </w:r>
            <w:r w:rsidR="00C52C9C">
              <w:rPr>
                <w:noProof/>
                <w:webHidden/>
              </w:rPr>
              <w:fldChar w:fldCharType="end"/>
            </w:r>
          </w:hyperlink>
        </w:p>
        <w:p w14:paraId="203D5862" w14:textId="11ABD480" w:rsidR="00FB3CD1" w:rsidRDefault="00FB3CD1">
          <w:r>
            <w:rPr>
              <w:b/>
              <w:bCs/>
            </w:rPr>
            <w:fldChar w:fldCharType="end"/>
          </w:r>
        </w:p>
      </w:sdtContent>
    </w:sdt>
    <w:p w14:paraId="4ED56E6F" w14:textId="6DB2429E" w:rsidR="00E431A0" w:rsidRPr="00CD399A" w:rsidRDefault="009D78DA" w:rsidP="00CD399A">
      <w:pPr>
        <w:pStyle w:val="Ttulo1"/>
        <w:rPr>
          <w:szCs w:val="22"/>
        </w:rPr>
      </w:pPr>
      <w:r>
        <w:br w:type="page"/>
      </w:r>
      <w:bookmarkStart w:id="0" w:name="_Toc112782163"/>
      <w:r w:rsidR="007F0B0F">
        <w:lastRenderedPageBreak/>
        <w:t>Proceso de automatización 202</w:t>
      </w:r>
      <w:r w:rsidR="00A4658E">
        <w:t>2</w:t>
      </w:r>
      <w:bookmarkEnd w:id="0"/>
    </w:p>
    <w:p w14:paraId="2B5751FF" w14:textId="1B27C920" w:rsidR="00E431A0" w:rsidRDefault="007F0B0F" w:rsidP="006105EE">
      <w:r>
        <w:t>El objetivo de este proceso fue</w:t>
      </w:r>
      <w:r w:rsidR="00DB0B26">
        <w:t xml:space="preserve"> mejorar el actual proceso de generación de reportes de canibalización de la plataforma máster geo </w:t>
      </w:r>
      <w:r w:rsidR="00CD399A">
        <w:t xml:space="preserve">de manera que sea un proceso escalable </w:t>
      </w:r>
      <w:r w:rsidR="001C6ECF">
        <w:t>y mantenible en el tiempo.</w:t>
      </w:r>
    </w:p>
    <w:p w14:paraId="7015F937" w14:textId="0EEC7E34" w:rsidR="00ED5090" w:rsidRDefault="00CD399A" w:rsidP="006105EE">
      <w:r>
        <w:t xml:space="preserve">En este </w:t>
      </w:r>
      <w:r w:rsidR="001C6ECF">
        <w:t xml:space="preserve">documento </w:t>
      </w:r>
      <w:r w:rsidR="00DB0B26">
        <w:t>s</w:t>
      </w:r>
      <w:r w:rsidR="001C6ECF">
        <w:t xml:space="preserve">e cubren las etapas estándares de un ETL por medio de la </w:t>
      </w:r>
      <w:r w:rsidR="00ED5090">
        <w:t xml:space="preserve">generación de tablas en el </w:t>
      </w:r>
      <w:proofErr w:type="spellStart"/>
      <w:r>
        <w:t>Datawarehouse</w:t>
      </w:r>
      <w:proofErr w:type="spellEnd"/>
      <w:r>
        <w:t>,</w:t>
      </w:r>
      <w:r w:rsidR="00ED5090">
        <w:t xml:space="preserve"> extracción y procesamiento de </w:t>
      </w:r>
      <w:r w:rsidR="003F1613">
        <w:t>datos,</w:t>
      </w:r>
      <w:r w:rsidR="00ED5090">
        <w:t xml:space="preserve"> desarrollo de etls</w:t>
      </w:r>
      <w:r w:rsidR="00737511">
        <w:t xml:space="preserve">, desarrollo de </w:t>
      </w:r>
      <w:proofErr w:type="spellStart"/>
      <w:r w:rsidR="00737511">
        <w:t>apis</w:t>
      </w:r>
      <w:proofErr w:type="spellEnd"/>
      <w:r w:rsidR="00ED5090">
        <w:t xml:space="preserve"> y despliegue de </w:t>
      </w:r>
      <w:r w:rsidR="00DB0B26">
        <w:t>información.</w:t>
      </w:r>
    </w:p>
    <w:p w14:paraId="52AA3124" w14:textId="77777777" w:rsidR="00C31DD2" w:rsidRDefault="00C31DD2" w:rsidP="00C31DD2">
      <w:pPr>
        <w:pStyle w:val="Ttulo1"/>
      </w:pPr>
      <w:bookmarkStart w:id="1" w:name="_Toc116049744"/>
      <w:r>
        <w:t>Modelo conceptual</w:t>
      </w:r>
      <w:bookmarkEnd w:id="1"/>
      <w:r>
        <w:t xml:space="preserve"> </w:t>
      </w:r>
    </w:p>
    <w:p w14:paraId="662C2098" w14:textId="77777777" w:rsidR="00C31DD2" w:rsidRDefault="00C31DD2" w:rsidP="00C31DD2">
      <w:r>
        <w:t>El origen del reporte de canibalización nace en la plataforma Mastergeo, desde ahí su objetivo es responder a la pregunta: ¿en cuánto afectan las ventas de una tienda o tiendas comerciales con respecto a la colocación de un nuevo local comercial en alguna zona geográfica?</w:t>
      </w:r>
    </w:p>
    <w:p w14:paraId="45EB6459" w14:textId="77777777" w:rsidR="00C31DD2" w:rsidRDefault="00C31DD2" w:rsidP="00C31DD2">
      <w:r>
        <w:t xml:space="preserve">De este análisis se pueden diferenciar 2 cosas, los locales comerciales y </w:t>
      </w:r>
      <w:proofErr w:type="spellStart"/>
      <w:r>
        <w:t>deliveries</w:t>
      </w:r>
      <w:proofErr w:type="spellEnd"/>
      <w:r>
        <w:t>, ambos análisis requieren un precálculo que es entregado por un experto que tome la solicitud, junto a esto se solicitaran otros datos como el país, un área de búsqueda (buffer</w:t>
      </w:r>
      <w:proofErr w:type="gramStart"/>
      <w:r>
        <w:t>) ,</w:t>
      </w:r>
      <w:proofErr w:type="gramEnd"/>
      <w:r>
        <w:t xml:space="preserve"> georreferencia del local a evaluar ,distancia, superficie mt2 , lista de categorías y </w:t>
      </w:r>
      <w:proofErr w:type="spellStart"/>
      <w:r>
        <w:t>subcadenas</w:t>
      </w:r>
      <w:proofErr w:type="spellEnd"/>
      <w:r>
        <w:t xml:space="preserve"> a buscar.</w:t>
      </w:r>
    </w:p>
    <w:p w14:paraId="21B25D18" w14:textId="77777777" w:rsidR="00C31DD2" w:rsidRPr="00C31DD2" w:rsidRDefault="00C31DD2" w:rsidP="006105EE">
      <w:pPr>
        <w:rPr>
          <w:i/>
          <w:iCs/>
          <w:color w:val="323232" w:themeColor="text2"/>
          <w:szCs w:val="18"/>
          <w:u w:val="single"/>
        </w:rPr>
      </w:pPr>
    </w:p>
    <w:p w14:paraId="139B98E3" w14:textId="77777777" w:rsidR="00882022" w:rsidRPr="00963202" w:rsidRDefault="00882022" w:rsidP="009D78DA">
      <w:pPr>
        <w:pStyle w:val="Ttulo1"/>
      </w:pPr>
      <w:bookmarkStart w:id="2" w:name="_Toc86146459"/>
      <w:bookmarkStart w:id="3" w:name="_Toc112782164"/>
      <w:r>
        <w:t>Bases de datos</w:t>
      </w:r>
      <w:bookmarkEnd w:id="2"/>
      <w:bookmarkEnd w:id="3"/>
      <w:r>
        <w:t xml:space="preserve"> </w:t>
      </w:r>
    </w:p>
    <w:tbl>
      <w:tblPr>
        <w:tblW w:w="63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041"/>
        <w:gridCol w:w="1200"/>
        <w:gridCol w:w="908"/>
        <w:gridCol w:w="2080"/>
      </w:tblGrid>
      <w:tr w:rsidR="0078589A" w:rsidRPr="00E945AC" w14:paraId="13790652" w14:textId="77777777" w:rsidTr="00F14683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344EFB7" w14:textId="3564FE68" w:rsidR="0078589A" w:rsidRPr="00E945AC" w:rsidRDefault="00D1466E" w:rsidP="001E0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  <w:t>Motor</w:t>
            </w:r>
          </w:p>
        </w:tc>
        <w:tc>
          <w:tcPr>
            <w:tcW w:w="9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6AD229D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  <w:t>Ambiente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B15A06E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</w:pPr>
            <w:proofErr w:type="spellStart"/>
            <w:r w:rsidRPr="00E945AC"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  <w:t>Ip</w:t>
            </w:r>
            <w:proofErr w:type="spellEnd"/>
          </w:p>
        </w:tc>
        <w:tc>
          <w:tcPr>
            <w:tcW w:w="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7B842B3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  <w:t>Usuario</w:t>
            </w: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1FE4A67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</w:pPr>
            <w:proofErr w:type="spellStart"/>
            <w:r w:rsidRPr="00E945AC"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  <w:t>db</w:t>
            </w:r>
            <w:proofErr w:type="spellEnd"/>
          </w:p>
        </w:tc>
      </w:tr>
      <w:tr w:rsidR="0078589A" w:rsidRPr="00E945AC" w14:paraId="4FAC5102" w14:textId="77777777" w:rsidTr="00F14683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F43469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PostgreSQL</w:t>
            </w:r>
          </w:p>
        </w:tc>
        <w:tc>
          <w:tcPr>
            <w:tcW w:w="9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78B689A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PROD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38A839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10.10.0.40</w:t>
            </w:r>
          </w:p>
        </w:tc>
        <w:tc>
          <w:tcPr>
            <w:tcW w:w="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A9A6919" w14:textId="77657E0C" w:rsidR="0078589A" w:rsidRPr="00E945AC" w:rsidRDefault="00C83A76" w:rsidP="001E0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proofErr w:type="spellStart"/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postgres</w:t>
            </w:r>
            <w:proofErr w:type="spellEnd"/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3041BD4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mastergeo_countries</w:t>
            </w:r>
          </w:p>
        </w:tc>
      </w:tr>
      <w:tr w:rsidR="0078589A" w:rsidRPr="00E945AC" w14:paraId="77D15C24" w14:textId="77777777" w:rsidTr="00F14683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AC8E07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PostgreSQL</w:t>
            </w:r>
          </w:p>
        </w:tc>
        <w:tc>
          <w:tcPr>
            <w:tcW w:w="9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D153EC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QA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8D531B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10.10.0.52</w:t>
            </w:r>
          </w:p>
        </w:tc>
        <w:tc>
          <w:tcPr>
            <w:tcW w:w="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BA32DD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proofErr w:type="spellStart"/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postgres</w:t>
            </w:r>
            <w:proofErr w:type="spellEnd"/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62DD51" w14:textId="77777777" w:rsidR="0078589A" w:rsidRPr="00E945AC" w:rsidRDefault="0078589A" w:rsidP="001E0C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mastergeo_countries</w:t>
            </w:r>
          </w:p>
        </w:tc>
      </w:tr>
      <w:tr w:rsidR="00D1466E" w:rsidRPr="00E945AC" w14:paraId="322FCEC3" w14:textId="77777777" w:rsidTr="00F14683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198B3B4C" w14:textId="355F64B8" w:rsidR="00D1466E" w:rsidRPr="00E945AC" w:rsidRDefault="00D1466E" w:rsidP="00D14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Athena</w:t>
            </w:r>
          </w:p>
        </w:tc>
        <w:tc>
          <w:tcPr>
            <w:tcW w:w="9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0D6EA0EA" w14:textId="521125DF" w:rsidR="00D1466E" w:rsidRPr="00E945AC" w:rsidRDefault="00D1466E" w:rsidP="00D14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QA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681FDD5D" w14:textId="77777777" w:rsidR="00D1466E" w:rsidRPr="00E945AC" w:rsidRDefault="00D1466E" w:rsidP="00D14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</w:p>
        </w:tc>
        <w:tc>
          <w:tcPr>
            <w:tcW w:w="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297C2702" w14:textId="77777777" w:rsidR="00D1466E" w:rsidRPr="00E945AC" w:rsidRDefault="00D1466E" w:rsidP="00D14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1AF1329F" w14:textId="19060069" w:rsidR="00D1466E" w:rsidRPr="00E945AC" w:rsidRDefault="00D1466E" w:rsidP="00D14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qa_countries</w:t>
            </w:r>
            <w:proofErr w:type="spellEnd"/>
          </w:p>
        </w:tc>
      </w:tr>
      <w:tr w:rsidR="00D1466E" w:rsidRPr="00E945AC" w14:paraId="4E8104C4" w14:textId="77777777" w:rsidTr="00F14683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02304A31" w14:textId="355AD9B8" w:rsidR="00D1466E" w:rsidRDefault="00D1466E" w:rsidP="00D14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Athena</w:t>
            </w:r>
          </w:p>
        </w:tc>
        <w:tc>
          <w:tcPr>
            <w:tcW w:w="9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119AEB2F" w14:textId="76F712E0" w:rsidR="00D1466E" w:rsidRDefault="00D1466E" w:rsidP="00D14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PROD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7F3D1216" w14:textId="77777777" w:rsidR="00D1466E" w:rsidRPr="00E945AC" w:rsidRDefault="00D1466E" w:rsidP="00D14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</w:p>
        </w:tc>
        <w:tc>
          <w:tcPr>
            <w:tcW w:w="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64EBC6AF" w14:textId="77777777" w:rsidR="00D1466E" w:rsidRPr="00E945AC" w:rsidRDefault="00D1466E" w:rsidP="00D14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4432089B" w14:textId="41163385" w:rsidR="00D1466E" w:rsidRPr="00E945AC" w:rsidRDefault="00D1466E" w:rsidP="00D146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prod_countries</w:t>
            </w:r>
            <w:proofErr w:type="spellEnd"/>
          </w:p>
        </w:tc>
      </w:tr>
      <w:tr w:rsidR="00A31E8A" w:rsidRPr="00E945AC" w14:paraId="5571ECA6" w14:textId="77777777" w:rsidTr="00F14683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7BED14A1" w14:textId="00EBDB18" w:rsidR="00A31E8A" w:rsidRDefault="00A31E8A" w:rsidP="00A31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Athena</w:t>
            </w:r>
          </w:p>
        </w:tc>
        <w:tc>
          <w:tcPr>
            <w:tcW w:w="9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513D6DD5" w14:textId="7340E814" w:rsidR="00A31E8A" w:rsidRDefault="00A31E8A" w:rsidP="00A31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QA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3CAB67CF" w14:textId="77777777" w:rsidR="00A31E8A" w:rsidRPr="00E945AC" w:rsidRDefault="00A31E8A" w:rsidP="00A31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</w:p>
        </w:tc>
        <w:tc>
          <w:tcPr>
            <w:tcW w:w="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16BA4B77" w14:textId="77777777" w:rsidR="00A31E8A" w:rsidRPr="00E945AC" w:rsidRDefault="00A31E8A" w:rsidP="00A31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03EDD0DA" w14:textId="397A3364" w:rsidR="00A31E8A" w:rsidRDefault="00A31E8A" w:rsidP="00DB0B26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qa_</w:t>
            </w:r>
            <w:r w:rsidR="00DB0B26">
              <w:rPr>
                <w:rFonts w:ascii="Calibri" w:eastAsia="Times New Roman" w:hAnsi="Calibri" w:cs="Calibri"/>
                <w:color w:val="000000"/>
                <w:lang w:val="es-CL" w:eastAsia="es-CL"/>
              </w:rPr>
              <w:t>canibalizacion</w:t>
            </w:r>
            <w:proofErr w:type="spellEnd"/>
          </w:p>
        </w:tc>
      </w:tr>
      <w:tr w:rsidR="00A31E8A" w:rsidRPr="00E945AC" w14:paraId="00706D91" w14:textId="77777777" w:rsidTr="00F14683">
        <w:trPr>
          <w:trHeight w:val="300"/>
          <w:jc w:val="center"/>
        </w:trPr>
        <w:tc>
          <w:tcPr>
            <w:tcW w:w="120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74CC58AE" w14:textId="5131C1DD" w:rsidR="00A31E8A" w:rsidRDefault="00A31E8A" w:rsidP="00A31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Athena</w:t>
            </w:r>
          </w:p>
        </w:tc>
        <w:tc>
          <w:tcPr>
            <w:tcW w:w="92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5E7306C4" w14:textId="7CE72288" w:rsidR="00A31E8A" w:rsidRDefault="00A31E8A" w:rsidP="00A31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PROD</w:t>
            </w:r>
          </w:p>
        </w:tc>
        <w:tc>
          <w:tcPr>
            <w:tcW w:w="12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7DD77B45" w14:textId="77777777" w:rsidR="00A31E8A" w:rsidRPr="00E945AC" w:rsidRDefault="00A31E8A" w:rsidP="00A31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</w:p>
        </w:tc>
        <w:tc>
          <w:tcPr>
            <w:tcW w:w="908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4EA0FFC0" w14:textId="77777777" w:rsidR="00A31E8A" w:rsidRPr="00E945AC" w:rsidRDefault="00A31E8A" w:rsidP="00A31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</w:p>
        </w:tc>
        <w:tc>
          <w:tcPr>
            <w:tcW w:w="208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118041FE" w14:textId="34995F58" w:rsidR="00A31E8A" w:rsidRDefault="00A31E8A" w:rsidP="00A31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prod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s-CL" w:eastAsia="es-CL"/>
              </w:rPr>
              <w:t>_</w:t>
            </w:r>
            <w:r>
              <w:t xml:space="preserve"> </w:t>
            </w:r>
            <w:proofErr w:type="spellStart"/>
            <w:r w:rsidR="00DB0B26">
              <w:rPr>
                <w:rFonts w:ascii="Calibri" w:eastAsia="Times New Roman" w:hAnsi="Calibri" w:cs="Calibri"/>
                <w:color w:val="000000"/>
                <w:lang w:val="es-CL" w:eastAsia="es-CL"/>
              </w:rPr>
              <w:t>canibalizacion</w:t>
            </w:r>
            <w:proofErr w:type="spellEnd"/>
          </w:p>
        </w:tc>
      </w:tr>
    </w:tbl>
    <w:p w14:paraId="4FA9A0D2" w14:textId="5ADA43BF" w:rsidR="00A15D1D" w:rsidRDefault="00882022" w:rsidP="009D78DA">
      <w:pPr>
        <w:pStyle w:val="Ttulo2"/>
      </w:pPr>
      <w:bookmarkStart w:id="4" w:name="_Toc112782165"/>
      <w:r>
        <w:t xml:space="preserve">Tablas </w:t>
      </w:r>
      <w:proofErr w:type="spellStart"/>
      <w:r w:rsidR="00D1466E">
        <w:t>postgres</w:t>
      </w:r>
      <w:bookmarkEnd w:id="4"/>
      <w:proofErr w:type="spellEnd"/>
    </w:p>
    <w:tbl>
      <w:tblPr>
        <w:tblW w:w="55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17"/>
        <w:gridCol w:w="4079"/>
      </w:tblGrid>
      <w:tr w:rsidR="00B96D65" w:rsidRPr="00E945AC" w14:paraId="340FFB7F" w14:textId="77777777" w:rsidTr="00CE42BC">
        <w:trPr>
          <w:trHeight w:val="300"/>
          <w:jc w:val="center"/>
        </w:trPr>
        <w:tc>
          <w:tcPr>
            <w:tcW w:w="15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37ED5DC" w14:textId="77777777" w:rsidR="00B96D65" w:rsidRPr="00E945AC" w:rsidRDefault="00B96D65" w:rsidP="00EA19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  <w:t>Schema</w:t>
            </w:r>
          </w:p>
        </w:tc>
        <w:tc>
          <w:tcPr>
            <w:tcW w:w="40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53DF2EB7" w14:textId="77777777" w:rsidR="00B96D65" w:rsidRPr="00E945AC" w:rsidRDefault="00B96D65" w:rsidP="00EA199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b/>
                <w:bCs/>
                <w:color w:val="FFFFFF"/>
                <w:lang w:eastAsia="es-CL"/>
              </w:rPr>
              <w:t>Tabla</w:t>
            </w:r>
          </w:p>
        </w:tc>
      </w:tr>
      <w:tr w:rsidR="00B96D65" w:rsidRPr="00E945AC" w14:paraId="02EBC6FA" w14:textId="77777777" w:rsidTr="00CE42BC">
        <w:trPr>
          <w:trHeight w:val="300"/>
          <w:jc w:val="center"/>
        </w:trPr>
        <w:tc>
          <w:tcPr>
            <w:tcW w:w="15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3008E2" w14:textId="79F22F5F" w:rsidR="00B96D65" w:rsidRPr="00E945AC" w:rsidRDefault="00B96D65" w:rsidP="00EA1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val="es-CL" w:eastAsia="es-CL"/>
              </w:rPr>
              <w:t>country_</w:t>
            </w:r>
            <w:r w:rsidR="00CE42BC">
              <w:rPr>
                <w:rFonts w:ascii="Calibri" w:eastAsia="Times New Roman" w:hAnsi="Calibri" w:cs="Calibri"/>
                <w:color w:val="000000"/>
                <w:lang w:val="es-CL" w:eastAsia="es-CL"/>
              </w:rPr>
              <w:t>&lt;</w:t>
            </w:r>
            <w:proofErr w:type="spellStart"/>
            <w:r w:rsidR="00CE42BC">
              <w:rPr>
                <w:rFonts w:ascii="Calibri" w:eastAsia="Times New Roman" w:hAnsi="Calibri" w:cs="Calibri"/>
                <w:color w:val="000000"/>
                <w:lang w:val="es-CL" w:eastAsia="es-CL"/>
              </w:rPr>
              <w:t>pais</w:t>
            </w:r>
            <w:proofErr w:type="spellEnd"/>
            <w:r w:rsidR="00CE42BC">
              <w:rPr>
                <w:rFonts w:ascii="Calibri" w:eastAsia="Times New Roman" w:hAnsi="Calibri" w:cs="Calibri"/>
                <w:color w:val="000000"/>
                <w:lang w:val="es-CL" w:eastAsia="es-CL"/>
              </w:rPr>
              <w:t>&gt;</w:t>
            </w:r>
          </w:p>
        </w:tc>
        <w:tc>
          <w:tcPr>
            <w:tcW w:w="40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21D1A676" w14:textId="77777777" w:rsidR="00B96D65" w:rsidRPr="00E945AC" w:rsidRDefault="00B96D65" w:rsidP="00EA19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E945AC">
              <w:rPr>
                <w:rFonts w:ascii="Calibri" w:eastAsia="Times New Roman" w:hAnsi="Calibri" w:cs="Calibri"/>
                <w:color w:val="000000"/>
                <w:lang w:eastAsia="es-CL"/>
              </w:rPr>
              <w:t>blocks</w:t>
            </w:r>
          </w:p>
        </w:tc>
      </w:tr>
      <w:tr w:rsidR="00CE42BC" w:rsidRPr="00E945AC" w14:paraId="631B218E" w14:textId="77777777" w:rsidTr="00CE42BC">
        <w:trPr>
          <w:trHeight w:val="300"/>
          <w:jc w:val="center"/>
        </w:trPr>
        <w:tc>
          <w:tcPr>
            <w:tcW w:w="15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hideMark/>
          </w:tcPr>
          <w:p w14:paraId="2A3D0A96" w14:textId="13D4D471" w:rsidR="00CE42BC" w:rsidRPr="00E945A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country_&lt;</w:t>
            </w:r>
            <w:proofErr w:type="spellStart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pais</w:t>
            </w:r>
            <w:proofErr w:type="spellEnd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&gt;</w:t>
            </w:r>
          </w:p>
        </w:tc>
        <w:tc>
          <w:tcPr>
            <w:tcW w:w="40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2CBE4F4" w14:textId="6241B1E1" w:rsidR="00CE42BC" w:rsidRPr="00E945A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L"/>
              </w:rPr>
              <w:t>p</w:t>
            </w:r>
            <w:r w:rsidRPr="00E945AC">
              <w:rPr>
                <w:rFonts w:ascii="Calibri" w:eastAsia="Times New Roman" w:hAnsi="Calibri" w:cs="Calibri"/>
                <w:color w:val="000000"/>
                <w:lang w:eastAsia="es-CL"/>
              </w:rPr>
              <w:t>ois</w:t>
            </w: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_comercios_servicios</w:t>
            </w:r>
            <w:proofErr w:type="spellEnd"/>
          </w:p>
        </w:tc>
      </w:tr>
      <w:tr w:rsidR="00CE42BC" w:rsidRPr="00E945AC" w14:paraId="7E887577" w14:textId="77777777" w:rsidTr="00CE42BC">
        <w:trPr>
          <w:trHeight w:val="300"/>
          <w:jc w:val="center"/>
        </w:trPr>
        <w:tc>
          <w:tcPr>
            <w:tcW w:w="15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2E1DF4EC" w14:textId="380E2C0C" w:rsidR="00CE42BC" w:rsidRPr="00E945A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country_&lt;</w:t>
            </w:r>
            <w:proofErr w:type="spellStart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pais</w:t>
            </w:r>
            <w:proofErr w:type="spellEnd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&gt;</w:t>
            </w:r>
          </w:p>
        </w:tc>
        <w:tc>
          <w:tcPr>
            <w:tcW w:w="40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4E49C146" w14:textId="5362FF59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view_blocks</w:t>
            </w:r>
          </w:p>
        </w:tc>
      </w:tr>
      <w:tr w:rsidR="00CE42BC" w:rsidRPr="00E945AC" w14:paraId="5B0EB23E" w14:textId="77777777" w:rsidTr="00CE42BC">
        <w:trPr>
          <w:trHeight w:val="300"/>
          <w:jc w:val="center"/>
        </w:trPr>
        <w:tc>
          <w:tcPr>
            <w:tcW w:w="15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6024410C" w14:textId="661AF910" w:rsidR="00CE42BC" w:rsidRPr="00E945A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country_&lt;</w:t>
            </w:r>
            <w:proofErr w:type="spellStart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pais</w:t>
            </w:r>
            <w:proofErr w:type="spellEnd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&gt;</w:t>
            </w:r>
          </w:p>
        </w:tc>
        <w:tc>
          <w:tcPr>
            <w:tcW w:w="40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69E04046" w14:textId="77777777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L"/>
              </w:rPr>
              <w:t>pois</w:t>
            </w:r>
            <w:proofErr w:type="spellEnd"/>
          </w:p>
        </w:tc>
      </w:tr>
      <w:tr w:rsidR="00CE42BC" w:rsidRPr="00E945AC" w14:paraId="428B8F34" w14:textId="77777777" w:rsidTr="00CE42BC">
        <w:trPr>
          <w:trHeight w:val="300"/>
          <w:jc w:val="center"/>
        </w:trPr>
        <w:tc>
          <w:tcPr>
            <w:tcW w:w="15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1A4A4785" w14:textId="146A3E86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country_&lt;</w:t>
            </w:r>
            <w:proofErr w:type="spellStart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pais</w:t>
            </w:r>
            <w:proofErr w:type="spellEnd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&gt;</w:t>
            </w:r>
          </w:p>
        </w:tc>
        <w:tc>
          <w:tcPr>
            <w:tcW w:w="40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2EA672B6" w14:textId="243B87C3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view_blocks</w:t>
            </w:r>
          </w:p>
        </w:tc>
      </w:tr>
      <w:tr w:rsidR="00CE42BC" w:rsidRPr="00E945AC" w14:paraId="3E27FE83" w14:textId="77777777" w:rsidTr="00CE42BC">
        <w:trPr>
          <w:trHeight w:val="300"/>
          <w:jc w:val="center"/>
        </w:trPr>
        <w:tc>
          <w:tcPr>
            <w:tcW w:w="15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329651A8" w14:textId="108AFBCA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country_&lt;</w:t>
            </w:r>
            <w:proofErr w:type="spellStart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pais</w:t>
            </w:r>
            <w:proofErr w:type="spellEnd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&gt;</w:t>
            </w:r>
          </w:p>
        </w:tc>
        <w:tc>
          <w:tcPr>
            <w:tcW w:w="40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4BC776DE" w14:textId="627ED49C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L"/>
              </w:rPr>
              <w:t>view_gastos</w:t>
            </w:r>
            <w:proofErr w:type="spellEnd"/>
          </w:p>
        </w:tc>
      </w:tr>
      <w:tr w:rsidR="00CE42BC" w:rsidRPr="00E945AC" w14:paraId="25A02E09" w14:textId="77777777" w:rsidTr="00CE42BC">
        <w:trPr>
          <w:trHeight w:val="300"/>
          <w:jc w:val="center"/>
        </w:trPr>
        <w:tc>
          <w:tcPr>
            <w:tcW w:w="15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3E7B43A8" w14:textId="369DC4E4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country_&lt;</w:t>
            </w:r>
            <w:proofErr w:type="spellStart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pais</w:t>
            </w:r>
            <w:proofErr w:type="spellEnd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&gt;</w:t>
            </w:r>
          </w:p>
        </w:tc>
        <w:tc>
          <w:tcPr>
            <w:tcW w:w="40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19DF467F" w14:textId="191D806E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r>
              <w:rPr>
                <w:rFonts w:ascii="Calibri" w:eastAsia="Times New Roman" w:hAnsi="Calibri" w:cs="Calibri"/>
                <w:color w:val="000000"/>
                <w:lang w:eastAsia="es-CL"/>
              </w:rPr>
              <w:t>view_blocks</w:t>
            </w:r>
          </w:p>
        </w:tc>
      </w:tr>
      <w:tr w:rsidR="00CE42BC" w:rsidRPr="00E945AC" w14:paraId="1DCE2FA2" w14:textId="77777777" w:rsidTr="00CE42BC">
        <w:trPr>
          <w:trHeight w:val="300"/>
          <w:jc w:val="center"/>
        </w:trPr>
        <w:tc>
          <w:tcPr>
            <w:tcW w:w="15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0D12D615" w14:textId="0AA8695A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country_&lt;</w:t>
            </w:r>
            <w:proofErr w:type="spellStart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pais</w:t>
            </w:r>
            <w:proofErr w:type="spellEnd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&gt;</w:t>
            </w:r>
          </w:p>
        </w:tc>
        <w:tc>
          <w:tcPr>
            <w:tcW w:w="40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26AB89B2" w14:textId="13778941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CE42BC">
              <w:rPr>
                <w:rFonts w:ascii="Calibri" w:eastAsia="Times New Roman" w:hAnsi="Calibri" w:cs="Calibri"/>
                <w:color w:val="000000"/>
                <w:lang w:eastAsia="es-CL"/>
              </w:rPr>
              <w:t>categories</w:t>
            </w:r>
            <w:proofErr w:type="spellEnd"/>
          </w:p>
        </w:tc>
      </w:tr>
      <w:tr w:rsidR="00CE42BC" w:rsidRPr="00E945AC" w14:paraId="56E60580" w14:textId="77777777" w:rsidTr="00CE42BC">
        <w:trPr>
          <w:trHeight w:val="300"/>
          <w:jc w:val="center"/>
        </w:trPr>
        <w:tc>
          <w:tcPr>
            <w:tcW w:w="151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</w:tcPr>
          <w:p w14:paraId="5DD0F8F6" w14:textId="629B7D77" w:rsid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L" w:eastAsia="es-CL"/>
              </w:rPr>
            </w:pPr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country_&lt;</w:t>
            </w:r>
            <w:proofErr w:type="spellStart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pais</w:t>
            </w:r>
            <w:proofErr w:type="spellEnd"/>
            <w:r w:rsidRPr="00820D21">
              <w:rPr>
                <w:rFonts w:ascii="Calibri" w:eastAsia="Times New Roman" w:hAnsi="Calibri" w:cs="Calibri"/>
                <w:color w:val="000000"/>
                <w:lang w:val="es-CL" w:eastAsia="es-CL"/>
              </w:rPr>
              <w:t>&gt;</w:t>
            </w:r>
          </w:p>
        </w:tc>
        <w:tc>
          <w:tcPr>
            <w:tcW w:w="407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34EBD8B9" w14:textId="04CDBA60" w:rsidR="00CE42BC" w:rsidRPr="00CE42BC" w:rsidRDefault="00CE42BC" w:rsidP="00CE4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L"/>
              </w:rPr>
            </w:pPr>
            <w:proofErr w:type="spellStart"/>
            <w:r w:rsidRPr="00CE42BC">
              <w:rPr>
                <w:rFonts w:ascii="Calibri" w:eastAsia="Times New Roman" w:hAnsi="Calibri" w:cs="Calibri"/>
                <w:color w:val="000000"/>
                <w:lang w:eastAsia="es-CL"/>
              </w:rPr>
              <w:t>income_levels</w:t>
            </w:r>
            <w:proofErr w:type="spellEnd"/>
          </w:p>
        </w:tc>
      </w:tr>
    </w:tbl>
    <w:p w14:paraId="3AB41EFC" w14:textId="0F381FF4" w:rsidR="00297CE7" w:rsidRDefault="00297CE7" w:rsidP="00297CE7">
      <w:pPr>
        <w:pStyle w:val="Ttulo1"/>
        <w:rPr>
          <w:lang w:val="es-CL" w:eastAsia="es-CL"/>
        </w:rPr>
      </w:pPr>
      <w:bookmarkStart w:id="5" w:name="_Toc112782166"/>
      <w:bookmarkStart w:id="6" w:name="_Toc86146460"/>
      <w:proofErr w:type="spellStart"/>
      <w:r>
        <w:lastRenderedPageBreak/>
        <w:t>Dns</w:t>
      </w:r>
      <w:proofErr w:type="spellEnd"/>
      <w:r>
        <w:t xml:space="preserve"> configurados</w:t>
      </w:r>
      <w:bookmarkEnd w:id="5"/>
      <w:r w:rsidR="00AC3CBF">
        <w:t xml:space="preserve"> </w:t>
      </w:r>
      <w:proofErr w:type="gramStart"/>
      <w:r w:rsidR="00AC3CBF">
        <w:t>[  ]</w:t>
      </w:r>
      <w:proofErr w:type="gramEnd"/>
    </w:p>
    <w:p w14:paraId="2B158DA7" w14:textId="3C02FC52" w:rsidR="00297CE7" w:rsidRPr="000B28EA" w:rsidRDefault="00000000">
      <w:pPr>
        <w:pStyle w:val="Prrafodelista"/>
        <w:numPr>
          <w:ilvl w:val="0"/>
          <w:numId w:val="12"/>
        </w:numPr>
        <w:rPr>
          <w:rFonts w:ascii="Calibri" w:eastAsia="Times New Roman" w:hAnsi="Calibri" w:cs="Calibri"/>
          <w:color w:val="000000"/>
          <w:lang w:val="es-CL" w:eastAsia="es-CL"/>
        </w:rPr>
      </w:pPr>
      <w:hyperlink r:id="rId14" w:history="1">
        <w:r w:rsidR="00DB0B26" w:rsidRPr="00F30F21">
          <w:rPr>
            <w:rStyle w:val="Hipervnculo"/>
            <w:lang w:val="es-CL" w:eastAsia="es-CL"/>
          </w:rPr>
          <w:t>https://canibalizacion.geo-research.com</w:t>
        </w:r>
        <w:r w:rsidR="00DB0B26" w:rsidRPr="00F30F21">
          <w:rPr>
            <w:rStyle w:val="Hipervnculo"/>
            <w:rFonts w:ascii="Calibri" w:eastAsia="Times New Roman" w:hAnsi="Calibri" w:cs="Calibri"/>
            <w:lang w:val="es-CL" w:eastAsia="es-CL"/>
          </w:rPr>
          <w:t>/</w:t>
        </w:r>
      </w:hyperlink>
    </w:p>
    <w:p w14:paraId="4098A30E" w14:textId="045EE441" w:rsidR="00297CE7" w:rsidRPr="00E71CA1" w:rsidRDefault="00000000">
      <w:pPr>
        <w:pStyle w:val="Prrafodelista"/>
        <w:numPr>
          <w:ilvl w:val="0"/>
          <w:numId w:val="12"/>
        </w:numPr>
      </w:pPr>
      <w:hyperlink w:history="1">
        <w:r w:rsidR="00DB0B26" w:rsidRPr="00F30F21">
          <w:rPr>
            <w:rStyle w:val="Hipervnculo"/>
            <w:lang w:val="es-CL" w:eastAsia="es-CL"/>
          </w:rPr>
          <w:t>https://canibalizacion -dev.geo-research.com</w:t>
        </w:r>
        <w:r w:rsidR="00DB0B26" w:rsidRPr="00F30F21">
          <w:rPr>
            <w:rStyle w:val="Hipervnculo"/>
            <w:rFonts w:ascii="Calibri" w:eastAsia="Times New Roman" w:hAnsi="Calibri" w:cs="Calibri"/>
            <w:lang w:val="es-CL" w:eastAsia="es-CL"/>
          </w:rPr>
          <w:t>/</w:t>
        </w:r>
      </w:hyperlink>
    </w:p>
    <w:p w14:paraId="4FAF91CF" w14:textId="6578BF64" w:rsidR="00E71CA1" w:rsidRDefault="00000000">
      <w:pPr>
        <w:pStyle w:val="Prrafodelista"/>
        <w:numPr>
          <w:ilvl w:val="0"/>
          <w:numId w:val="12"/>
        </w:numPr>
      </w:pPr>
      <w:hyperlink w:history="1">
        <w:r w:rsidR="00DB0B26" w:rsidRPr="00F30F21">
          <w:rPr>
            <w:rStyle w:val="Hipervnculo"/>
            <w:lang w:val="es-CL" w:eastAsia="es-CL"/>
          </w:rPr>
          <w:t>https://canibalizacion -qa.geo-research.com</w:t>
        </w:r>
        <w:r w:rsidR="00DB0B26" w:rsidRPr="00F30F21">
          <w:rPr>
            <w:rStyle w:val="Hipervnculo"/>
            <w:rFonts w:ascii="Calibri" w:eastAsia="Times New Roman" w:hAnsi="Calibri" w:cs="Calibri"/>
            <w:lang w:val="es-CL" w:eastAsia="es-CL"/>
          </w:rPr>
          <w:t>/</w:t>
        </w:r>
      </w:hyperlink>
    </w:p>
    <w:p w14:paraId="66F4FEAD" w14:textId="34C33A19" w:rsidR="000B28EA" w:rsidRPr="00297CE7" w:rsidRDefault="007875A0" w:rsidP="00297CE7">
      <w:pPr>
        <w:pStyle w:val="Ttulo1"/>
      </w:pPr>
      <w:bookmarkStart w:id="7" w:name="_Toc112782167"/>
      <w:r>
        <w:t>Endpoints</w:t>
      </w:r>
      <w:bookmarkEnd w:id="7"/>
    </w:p>
    <w:tbl>
      <w:tblPr>
        <w:tblW w:w="103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8"/>
        <w:gridCol w:w="1699"/>
        <w:gridCol w:w="2794"/>
        <w:gridCol w:w="692"/>
        <w:gridCol w:w="3143"/>
        <w:gridCol w:w="674"/>
      </w:tblGrid>
      <w:tr w:rsidR="00A17FC9" w:rsidRPr="00A17FC9" w14:paraId="4115E678" w14:textId="77777777" w:rsidTr="00DB0B26">
        <w:trPr>
          <w:trHeight w:val="300"/>
          <w:jc w:val="center"/>
        </w:trPr>
        <w:tc>
          <w:tcPr>
            <w:tcW w:w="13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hideMark/>
          </w:tcPr>
          <w:p w14:paraId="6F2B28D2" w14:textId="77777777" w:rsidR="00A17FC9" w:rsidRPr="00A17FC9" w:rsidRDefault="00A17FC9" w:rsidP="004E194E">
            <w:pPr>
              <w:rPr>
                <w:lang w:val="es-CL" w:eastAsia="es-CL"/>
              </w:rPr>
            </w:pPr>
            <w:r w:rsidRPr="00A17FC9">
              <w:rPr>
                <w:lang w:val="es-CL" w:eastAsia="es-CL"/>
              </w:rPr>
              <w:t>utilidad</w:t>
            </w:r>
          </w:p>
        </w:tc>
        <w:tc>
          <w:tcPr>
            <w:tcW w:w="16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hideMark/>
          </w:tcPr>
          <w:p w14:paraId="65C9F22E" w14:textId="77777777" w:rsidR="00A17FC9" w:rsidRPr="00A17FC9" w:rsidRDefault="00A17FC9" w:rsidP="004E194E">
            <w:pPr>
              <w:rPr>
                <w:lang w:val="es-CL" w:eastAsia="es-CL"/>
              </w:rPr>
            </w:pPr>
            <w:r w:rsidRPr="00A17FC9">
              <w:rPr>
                <w:lang w:val="es-CL" w:eastAsia="es-CL"/>
              </w:rPr>
              <w:t>api</w:t>
            </w:r>
          </w:p>
        </w:tc>
        <w:tc>
          <w:tcPr>
            <w:tcW w:w="27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hideMark/>
          </w:tcPr>
          <w:p w14:paraId="0F5CAC26" w14:textId="77777777" w:rsidR="00A17FC9" w:rsidRPr="00A17FC9" w:rsidRDefault="00A17FC9" w:rsidP="004E194E">
            <w:pPr>
              <w:rPr>
                <w:lang w:val="es-CL" w:eastAsia="es-CL"/>
              </w:rPr>
            </w:pPr>
            <w:proofErr w:type="spellStart"/>
            <w:r w:rsidRPr="00A17FC9">
              <w:rPr>
                <w:lang w:val="es-CL" w:eastAsia="es-CL"/>
              </w:rPr>
              <w:t>name</w:t>
            </w:r>
            <w:proofErr w:type="spellEnd"/>
          </w:p>
        </w:tc>
        <w:tc>
          <w:tcPr>
            <w:tcW w:w="6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hideMark/>
          </w:tcPr>
          <w:p w14:paraId="7144F4AF" w14:textId="77777777" w:rsidR="00A17FC9" w:rsidRPr="00A17FC9" w:rsidRDefault="00A17FC9" w:rsidP="004E194E">
            <w:pPr>
              <w:rPr>
                <w:lang w:val="es-CL" w:eastAsia="es-CL"/>
              </w:rPr>
            </w:pPr>
            <w:proofErr w:type="spellStart"/>
            <w:r w:rsidRPr="00A17FC9">
              <w:rPr>
                <w:lang w:val="es-CL" w:eastAsia="es-CL"/>
              </w:rPr>
              <w:t>order</w:t>
            </w:r>
            <w:proofErr w:type="spellEnd"/>
          </w:p>
        </w:tc>
        <w:tc>
          <w:tcPr>
            <w:tcW w:w="31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hideMark/>
          </w:tcPr>
          <w:p w14:paraId="7D6BD754" w14:textId="77777777" w:rsidR="00A17FC9" w:rsidRPr="00A17FC9" w:rsidRDefault="00A17FC9" w:rsidP="004E194E">
            <w:pPr>
              <w:rPr>
                <w:lang w:val="es-CL" w:eastAsia="es-CL"/>
              </w:rPr>
            </w:pPr>
            <w:r w:rsidRPr="00A17FC9">
              <w:rPr>
                <w:lang w:val="es-CL" w:eastAsia="es-CL"/>
              </w:rPr>
              <w:t>endpoint</w:t>
            </w:r>
          </w:p>
        </w:tc>
        <w:tc>
          <w:tcPr>
            <w:tcW w:w="67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hideMark/>
          </w:tcPr>
          <w:p w14:paraId="2D30B82A" w14:textId="77777777" w:rsidR="00A17FC9" w:rsidRPr="00A17FC9" w:rsidRDefault="00A17FC9" w:rsidP="004E194E">
            <w:pPr>
              <w:rPr>
                <w:lang w:val="es-CL" w:eastAsia="es-CL"/>
              </w:rPr>
            </w:pPr>
            <w:proofErr w:type="spellStart"/>
            <w:r w:rsidRPr="00A17FC9">
              <w:rPr>
                <w:lang w:val="es-CL" w:eastAsia="es-CL"/>
              </w:rPr>
              <w:t>verb</w:t>
            </w:r>
            <w:proofErr w:type="spellEnd"/>
          </w:p>
        </w:tc>
      </w:tr>
      <w:tr w:rsidR="004E194E" w:rsidRPr="00A17FC9" w14:paraId="29CBD641" w14:textId="77777777" w:rsidTr="00DB0B26">
        <w:trPr>
          <w:trHeight w:val="600"/>
          <w:jc w:val="center"/>
        </w:trPr>
        <w:tc>
          <w:tcPr>
            <w:tcW w:w="135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</w:tcPr>
          <w:p w14:paraId="4D27C000" w14:textId="346005EF" w:rsidR="004E194E" w:rsidRPr="00A17FC9" w:rsidRDefault="004E194E" w:rsidP="004E194E">
            <w:pPr>
              <w:rPr>
                <w:lang w:val="es-CL" w:eastAsia="es-CL"/>
              </w:rPr>
            </w:pPr>
            <w:proofErr w:type="gramStart"/>
            <w:r>
              <w:rPr>
                <w:lang w:val="es-CL" w:eastAsia="es-CL"/>
              </w:rPr>
              <w:t>Status</w:t>
            </w:r>
            <w:proofErr w:type="gramEnd"/>
            <w:r>
              <w:rPr>
                <w:lang w:val="es-CL" w:eastAsia="es-CL"/>
              </w:rPr>
              <w:t xml:space="preserve"> </w:t>
            </w:r>
            <w:proofErr w:type="spellStart"/>
            <w:r>
              <w:rPr>
                <w:lang w:val="es-CL" w:eastAsia="es-CL"/>
              </w:rPr>
              <w:t>stepfunctions</w:t>
            </w:r>
            <w:proofErr w:type="spellEnd"/>
          </w:p>
        </w:tc>
        <w:tc>
          <w:tcPr>
            <w:tcW w:w="16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08FDA0E3" w14:textId="77777777" w:rsidR="004E194E" w:rsidRPr="00A17FC9" w:rsidRDefault="004E194E" w:rsidP="004E194E">
            <w:pPr>
              <w:rPr>
                <w:lang w:val="es-CL" w:eastAsia="es-CL"/>
              </w:rPr>
            </w:pPr>
          </w:p>
        </w:tc>
        <w:tc>
          <w:tcPr>
            <w:tcW w:w="2794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0511D2A0" w14:textId="182D12E9" w:rsidR="004E194E" w:rsidRPr="00A17FC9" w:rsidRDefault="004428B0" w:rsidP="004E194E">
            <w:pPr>
              <w:rPr>
                <w:lang w:val="es-CL" w:eastAsia="es-CL"/>
              </w:rPr>
            </w:pPr>
            <w:r>
              <w:rPr>
                <w:lang w:val="es-CL" w:eastAsia="es-CL"/>
              </w:rPr>
              <w:t>Creada por Francisco Mendoza para consultar genéricamente estos estados</w:t>
            </w:r>
          </w:p>
        </w:tc>
        <w:tc>
          <w:tcPr>
            <w:tcW w:w="692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17C9F368" w14:textId="77777777" w:rsidR="004E194E" w:rsidRPr="00A17FC9" w:rsidRDefault="004E194E" w:rsidP="004E194E">
            <w:pPr>
              <w:rPr>
                <w:lang w:val="es-CL" w:eastAsia="es-CL"/>
              </w:rPr>
            </w:pPr>
          </w:p>
        </w:tc>
        <w:tc>
          <w:tcPr>
            <w:tcW w:w="3143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</w:tcPr>
          <w:p w14:paraId="398BA7DC" w14:textId="48AAA060" w:rsidR="004E194E" w:rsidRPr="004E194E" w:rsidRDefault="004E194E" w:rsidP="004E194E">
            <w:pPr>
              <w:rPr>
                <w:rFonts w:cstheme="minorHAnsi"/>
                <w:lang w:val="es-CL" w:eastAsia="es-CL"/>
              </w:rPr>
            </w:pPr>
            <w:r w:rsidRPr="004E194E">
              <w:rPr>
                <w:rFonts w:cstheme="minorHAnsi"/>
                <w:lang w:val="es-CL" w:eastAsia="es-CL"/>
              </w:rPr>
              <w:t>https://5xvveqna8d.execute-api.us-east-1.amazonaws.com/dev/state</w:t>
            </w:r>
          </w:p>
        </w:tc>
        <w:tc>
          <w:tcPr>
            <w:tcW w:w="674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</w:tcPr>
          <w:p w14:paraId="3DB37CE9" w14:textId="4C3484F1" w:rsidR="004E194E" w:rsidRPr="00A17FC9" w:rsidRDefault="004E194E" w:rsidP="004E194E">
            <w:pPr>
              <w:rPr>
                <w:rFonts w:ascii="Times New Roman" w:hAnsi="Times New Roman" w:cs="Times New Roman"/>
                <w:sz w:val="20"/>
                <w:szCs w:val="20"/>
                <w:lang w:val="es-CL" w:eastAsia="es-C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s-CL" w:eastAsia="es-CL"/>
              </w:rPr>
              <w:t>POST</w:t>
            </w:r>
          </w:p>
        </w:tc>
      </w:tr>
    </w:tbl>
    <w:p w14:paraId="06D8D217" w14:textId="77777777" w:rsidR="00A17FC9" w:rsidRPr="00A17FC9" w:rsidRDefault="00A17FC9" w:rsidP="00A17FC9"/>
    <w:p w14:paraId="057417B8" w14:textId="512D229C" w:rsidR="00A17FC9" w:rsidRDefault="000F1AAA" w:rsidP="00CD399A">
      <w:pPr>
        <w:pStyle w:val="Ttulo1"/>
      </w:pPr>
      <w:bookmarkStart w:id="8" w:name="_Toc112782168"/>
      <w:r>
        <w:t xml:space="preserve">Api </w:t>
      </w:r>
      <w:proofErr w:type="spellStart"/>
      <w:r>
        <w:t>keys</w:t>
      </w:r>
      <w:bookmarkEnd w:id="8"/>
      <w:proofErr w:type="spellEnd"/>
      <w:r w:rsidR="00AC3CBF">
        <w:t xml:space="preserve"> </w:t>
      </w:r>
      <w:proofErr w:type="gramStart"/>
      <w:r w:rsidR="00AC3CBF">
        <w:t>[  ]</w:t>
      </w:r>
      <w:proofErr w:type="gramEnd"/>
    </w:p>
    <w:tbl>
      <w:tblPr>
        <w:tblW w:w="774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7"/>
        <w:gridCol w:w="5200"/>
      </w:tblGrid>
      <w:tr w:rsidR="0008035F" w:rsidRPr="0008035F" w14:paraId="3BECCFCA" w14:textId="77777777" w:rsidTr="003622C0">
        <w:trPr>
          <w:trHeight w:val="300"/>
          <w:jc w:val="center"/>
        </w:trPr>
        <w:tc>
          <w:tcPr>
            <w:tcW w:w="2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hideMark/>
          </w:tcPr>
          <w:p w14:paraId="165C3A16" w14:textId="77777777" w:rsidR="0008035F" w:rsidRPr="0008035F" w:rsidRDefault="0008035F" w:rsidP="000803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</w:pPr>
            <w:r w:rsidRPr="0008035F"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  <w:t xml:space="preserve">api </w:t>
            </w:r>
            <w:proofErr w:type="spellStart"/>
            <w:r w:rsidRPr="0008035F"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  <w:t>key</w:t>
            </w:r>
            <w:proofErr w:type="spellEnd"/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hideMark/>
          </w:tcPr>
          <w:p w14:paraId="6B2D1789" w14:textId="77777777" w:rsidR="0008035F" w:rsidRPr="0008035F" w:rsidRDefault="0008035F" w:rsidP="000803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</w:pPr>
            <w:r w:rsidRPr="0008035F">
              <w:rPr>
                <w:rFonts w:ascii="Calibri" w:eastAsia="Times New Roman" w:hAnsi="Calibri" w:cs="Calibri"/>
                <w:b/>
                <w:bCs/>
                <w:color w:val="FFFFFF"/>
                <w:lang w:val="es-CL" w:eastAsia="es-CL"/>
              </w:rPr>
              <w:t>clave</w:t>
            </w:r>
          </w:p>
        </w:tc>
      </w:tr>
      <w:tr w:rsidR="0008035F" w:rsidRPr="0008035F" w14:paraId="74516871" w14:textId="77777777" w:rsidTr="003622C0">
        <w:trPr>
          <w:trHeight w:val="300"/>
          <w:jc w:val="center"/>
        </w:trPr>
        <w:tc>
          <w:tcPr>
            <w:tcW w:w="2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6EC5D51" w14:textId="7A47C548" w:rsidR="0008035F" w:rsidRPr="0008035F" w:rsidRDefault="00AC3CBF" w:rsidP="000803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CL" w:eastAsia="es-C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CL" w:eastAsia="es-CL"/>
              </w:rPr>
              <w:t>canibalizacion</w:t>
            </w:r>
            <w:r w:rsidR="0008035F" w:rsidRPr="0008035F">
              <w:rPr>
                <w:rFonts w:ascii="Arial" w:eastAsia="Times New Roman" w:hAnsi="Arial" w:cs="Arial"/>
                <w:color w:val="000000"/>
                <w:lang w:val="es-CL" w:eastAsia="es-CL"/>
              </w:rPr>
              <w:t>-dev</w:t>
            </w:r>
            <w:proofErr w:type="spellEnd"/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C4933D" w14:textId="77777777" w:rsidR="0008035F" w:rsidRPr="0008035F" w:rsidRDefault="0008035F" w:rsidP="000803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CL" w:eastAsia="es-CL"/>
              </w:rPr>
            </w:pPr>
            <w:r w:rsidRPr="0008035F">
              <w:rPr>
                <w:rFonts w:ascii="Arial" w:eastAsia="Times New Roman" w:hAnsi="Arial" w:cs="Arial"/>
                <w:color w:val="000000"/>
                <w:lang w:val="es-CL" w:eastAsia="es-CL"/>
              </w:rPr>
              <w:t>HmtXfTvefC7QDpsSHQvvn2LFk4Yd19456mJc9Lei</w:t>
            </w:r>
          </w:p>
        </w:tc>
      </w:tr>
      <w:tr w:rsidR="0008035F" w:rsidRPr="0008035F" w14:paraId="09629E02" w14:textId="77777777" w:rsidTr="003622C0">
        <w:trPr>
          <w:trHeight w:val="300"/>
          <w:jc w:val="center"/>
        </w:trPr>
        <w:tc>
          <w:tcPr>
            <w:tcW w:w="2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20BCB8" w14:textId="71C6FE4B" w:rsidR="0008035F" w:rsidRPr="0008035F" w:rsidRDefault="00AC3CBF" w:rsidP="000803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CL" w:eastAsia="es-C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CL" w:eastAsia="es-CL"/>
              </w:rPr>
              <w:t>canibalizacion</w:t>
            </w:r>
            <w:proofErr w:type="spellEnd"/>
            <w:r w:rsidRPr="0008035F">
              <w:rPr>
                <w:rFonts w:ascii="Arial" w:eastAsia="Times New Roman" w:hAnsi="Arial" w:cs="Arial"/>
                <w:color w:val="000000"/>
                <w:lang w:val="es-CL" w:eastAsia="es-CL"/>
              </w:rPr>
              <w:t xml:space="preserve"> </w:t>
            </w:r>
            <w:r w:rsidR="0008035F" w:rsidRPr="0008035F">
              <w:rPr>
                <w:rFonts w:ascii="Arial" w:eastAsia="Times New Roman" w:hAnsi="Arial" w:cs="Arial"/>
                <w:color w:val="000000"/>
                <w:lang w:val="es-CL" w:eastAsia="es-CL"/>
              </w:rPr>
              <w:t>-</w:t>
            </w:r>
            <w:proofErr w:type="spellStart"/>
            <w:r w:rsidR="0008035F" w:rsidRPr="0008035F">
              <w:rPr>
                <w:rFonts w:ascii="Arial" w:eastAsia="Times New Roman" w:hAnsi="Arial" w:cs="Arial"/>
                <w:color w:val="000000"/>
                <w:lang w:val="es-CL" w:eastAsia="es-CL"/>
              </w:rPr>
              <w:t>qa</w:t>
            </w:r>
            <w:proofErr w:type="spellEnd"/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2D1D5E" w14:textId="77777777" w:rsidR="0008035F" w:rsidRDefault="003622C0" w:rsidP="0008035F">
            <w:pPr>
              <w:spacing w:after="0" w:line="240" w:lineRule="auto"/>
              <w:rPr>
                <w:rFonts w:ascii="Arial" w:hAnsi="Arial" w:cs="Arial"/>
                <w:sz w:val="21"/>
                <w:szCs w:val="21"/>
                <w:shd w:val="clear" w:color="auto" w:fill="FFFFFF"/>
              </w:rPr>
            </w:pPr>
            <w:r>
              <w:br/>
            </w:r>
            <w:r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bEfporJGeq88yRJy4vGcd3WdQzjwWzRaBEoYzzR1</w:t>
            </w:r>
          </w:p>
          <w:p w14:paraId="6CF4E0D8" w14:textId="16028ECD" w:rsidR="003622C0" w:rsidRPr="0008035F" w:rsidRDefault="003622C0" w:rsidP="000803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CL" w:eastAsia="es-CL"/>
              </w:rPr>
            </w:pPr>
          </w:p>
        </w:tc>
      </w:tr>
      <w:tr w:rsidR="003622C0" w:rsidRPr="0008035F" w14:paraId="6278F0BB" w14:textId="77777777" w:rsidTr="003622C0">
        <w:trPr>
          <w:trHeight w:val="300"/>
          <w:jc w:val="center"/>
        </w:trPr>
        <w:tc>
          <w:tcPr>
            <w:tcW w:w="2547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06F050F5" w14:textId="1B24C6F9" w:rsidR="003622C0" w:rsidRPr="0008035F" w:rsidRDefault="00AC3CBF" w:rsidP="000803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CL" w:eastAsia="es-CL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CL" w:eastAsia="es-CL"/>
              </w:rPr>
              <w:t>canibalizacion</w:t>
            </w:r>
            <w:proofErr w:type="spellEnd"/>
            <w:r w:rsidRPr="003622C0">
              <w:rPr>
                <w:rFonts w:ascii="Arial" w:eastAsia="Times New Roman" w:hAnsi="Arial" w:cs="Arial"/>
                <w:color w:val="000000"/>
                <w:lang w:val="es-CL" w:eastAsia="es-CL"/>
              </w:rPr>
              <w:t xml:space="preserve"> </w:t>
            </w:r>
            <w:r w:rsidR="003622C0" w:rsidRPr="003622C0">
              <w:rPr>
                <w:rFonts w:ascii="Arial" w:eastAsia="Times New Roman" w:hAnsi="Arial" w:cs="Arial"/>
                <w:color w:val="000000"/>
                <w:lang w:val="es-CL" w:eastAsia="es-CL"/>
              </w:rPr>
              <w:t>-</w:t>
            </w:r>
            <w:proofErr w:type="spellStart"/>
            <w:r w:rsidR="003622C0" w:rsidRPr="003622C0">
              <w:rPr>
                <w:rFonts w:ascii="Arial" w:eastAsia="Times New Roman" w:hAnsi="Arial" w:cs="Arial"/>
                <w:color w:val="000000"/>
                <w:lang w:val="es-CL" w:eastAsia="es-CL"/>
              </w:rPr>
              <w:t>prod</w:t>
            </w:r>
            <w:proofErr w:type="spellEnd"/>
          </w:p>
        </w:tc>
        <w:tc>
          <w:tcPr>
            <w:tcW w:w="520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4C5E8DF6" w14:textId="6D04403B" w:rsidR="003622C0" w:rsidRDefault="003622C0" w:rsidP="0008035F">
            <w:pPr>
              <w:spacing w:after="0" w:line="240" w:lineRule="auto"/>
            </w:pPr>
            <w:r w:rsidRPr="003622C0">
              <w:t>Fw60Wah3W15GtaF6yf7ok9XfoHWJT4642cDbbEUp</w:t>
            </w:r>
          </w:p>
        </w:tc>
      </w:tr>
    </w:tbl>
    <w:p w14:paraId="6DF2AD6D" w14:textId="77777777" w:rsidR="0008035F" w:rsidRPr="0008035F" w:rsidRDefault="0008035F" w:rsidP="0008035F"/>
    <w:p w14:paraId="12607CDC" w14:textId="6DB15830" w:rsidR="00B96D65" w:rsidRDefault="00B96D65" w:rsidP="00CD399A">
      <w:pPr>
        <w:pStyle w:val="Ttulo1"/>
      </w:pPr>
      <w:bookmarkStart w:id="9" w:name="_Toc112782169"/>
      <w:r>
        <w:t>Repositorio</w:t>
      </w:r>
      <w:bookmarkEnd w:id="6"/>
      <w:bookmarkEnd w:id="9"/>
      <w:r w:rsidR="00AC3CBF">
        <w:t xml:space="preserve"> </w:t>
      </w:r>
      <w:proofErr w:type="gramStart"/>
      <w:r w:rsidR="00AC3CBF">
        <w:t>[  ]</w:t>
      </w:r>
      <w:proofErr w:type="gramEnd"/>
    </w:p>
    <w:p w14:paraId="1675FE2C" w14:textId="732D76C2" w:rsidR="00C125BF" w:rsidRPr="00ED5090" w:rsidRDefault="00B96D65">
      <w:pPr>
        <w:pStyle w:val="Prrafodelista"/>
        <w:numPr>
          <w:ilvl w:val="0"/>
          <w:numId w:val="1"/>
        </w:numPr>
      </w:pPr>
      <w:r>
        <w:t xml:space="preserve"> </w:t>
      </w:r>
      <w:r w:rsidRPr="00B96D65">
        <w:t>https://github.com/cvargas-geo/</w:t>
      </w:r>
      <w:r w:rsidR="00AC3CBF">
        <w:t>canibalizacin</w:t>
      </w:r>
    </w:p>
    <w:p w14:paraId="1D145D7E" w14:textId="77777777" w:rsidR="003F1613" w:rsidRDefault="003F1613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  <w:r>
        <w:br w:type="page"/>
      </w:r>
    </w:p>
    <w:p w14:paraId="7119719F" w14:textId="77777777" w:rsidR="0079394C" w:rsidRDefault="0079394C" w:rsidP="00A91CD4">
      <w:pPr>
        <w:pStyle w:val="Ttulo1"/>
      </w:pPr>
      <w:bookmarkStart w:id="10" w:name="_Toc112782180"/>
    </w:p>
    <w:p w14:paraId="7FF69835" w14:textId="39AB0632" w:rsidR="00A91CD4" w:rsidRDefault="00A91CD4" w:rsidP="00A91CD4">
      <w:pPr>
        <w:pStyle w:val="Ttulo1"/>
      </w:pPr>
      <w:r>
        <w:t xml:space="preserve">Diagrama de arquitectura API </w:t>
      </w:r>
      <w:proofErr w:type="spellStart"/>
      <w:r>
        <w:t>DMS</w:t>
      </w:r>
      <w:bookmarkEnd w:id="10"/>
      <w:proofErr w:type="spellEnd"/>
    </w:p>
    <w:p w14:paraId="59999F49" w14:textId="77777777" w:rsidR="003E1E54" w:rsidRDefault="00D36E31" w:rsidP="003E1E54">
      <w:r w:rsidRPr="00D36E31">
        <w:rPr>
          <w:noProof/>
        </w:rPr>
        <w:drawing>
          <wp:inline distT="0" distB="0" distL="0" distR="0" wp14:anchorId="3D338DC9" wp14:editId="02A0737C">
            <wp:extent cx="5732145" cy="2874645"/>
            <wp:effectExtent l="0" t="0" r="1905" b="1905"/>
            <wp:docPr id="8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26870E6D-ED26-9C93-EEDE-8BC0EF786A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26870E6D-ED26-9C93-EEDE-8BC0EF786A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2A57" w14:textId="5DD7017C" w:rsidR="003E1E54" w:rsidRPr="007E1B90" w:rsidRDefault="00F51881" w:rsidP="003E1E54">
      <w:pPr>
        <w:pStyle w:val="Ttulo2"/>
      </w:pPr>
      <w:bookmarkStart w:id="11" w:name="_Toc112782181"/>
      <w:r w:rsidRPr="007E1B90">
        <w:rPr>
          <w:strike/>
        </w:rPr>
        <w:t>Migración</w:t>
      </w:r>
      <w:r w:rsidR="003E1E54" w:rsidRPr="007E1B90">
        <w:rPr>
          <w:strike/>
        </w:rPr>
        <w:t xml:space="preserve"> con step </w:t>
      </w:r>
      <w:r w:rsidRPr="007E1B90">
        <w:rPr>
          <w:strike/>
        </w:rPr>
        <w:t>Functions</w:t>
      </w:r>
      <w:r w:rsidR="007E1B90">
        <w:rPr>
          <w:strike/>
        </w:rPr>
        <w:t xml:space="preserve"> </w:t>
      </w:r>
      <w:r w:rsidR="007E1B90">
        <w:t xml:space="preserve">Se incluye en el </w:t>
      </w:r>
      <w:r w:rsidR="00CB21ED">
        <w:t>servicio</w:t>
      </w:r>
      <w:r w:rsidR="007E1B90">
        <w:t xml:space="preserve"> </w:t>
      </w:r>
      <w:proofErr w:type="spellStart"/>
      <w:r w:rsidR="007E1B90">
        <w:t>replicate</w:t>
      </w:r>
      <w:proofErr w:type="spellEnd"/>
      <w:r w:rsidR="007E1B90">
        <w:t>-tables</w:t>
      </w:r>
      <w:bookmarkEnd w:id="11"/>
    </w:p>
    <w:p w14:paraId="38A0102B" w14:textId="4630BC18" w:rsidR="003E1E54" w:rsidRDefault="003E1E54" w:rsidP="003E1E54">
      <w:r>
        <w:t xml:space="preserve">Una </w:t>
      </w:r>
      <w:r w:rsidR="00F51881">
        <w:t>vez</w:t>
      </w:r>
      <w:r>
        <w:t xml:space="preserve"> que la creación de objetos el schema aws_migrations esta validado</w:t>
      </w:r>
      <w:r w:rsidR="00F51881">
        <w:t>,</w:t>
      </w:r>
      <w:r>
        <w:t xml:space="preserve"> es momento de migrar las tablas a Amazon, para ello debe crear la solicitud input para el servicio creado con step Functions.</w:t>
      </w:r>
    </w:p>
    <w:p w14:paraId="2BE58F01" w14:textId="238E56C9" w:rsidR="003E1E54" w:rsidRDefault="003E1E54" w:rsidP="003E1E54">
      <w:r>
        <w:t xml:space="preserve">Esta solicitud deberá indicar el origen y destino de los datos a </w:t>
      </w:r>
      <w:r w:rsidR="00F51881">
        <w:t>migrar,</w:t>
      </w:r>
      <w:r>
        <w:t xml:space="preserve"> en el caso de origen deberá especificar el schema</w:t>
      </w:r>
      <w:r w:rsidR="00021F1B">
        <w:t xml:space="preserve"> y tablas a migrar para esto el servicio permite agregar caracteres </w:t>
      </w:r>
      <w:proofErr w:type="spellStart"/>
      <w:r w:rsidR="00021F1B">
        <w:t>wilcard</w:t>
      </w:r>
      <w:proofErr w:type="spellEnd"/>
      <w:r w:rsidR="00021F1B">
        <w:t xml:space="preserve"> para buscar las tablas, por </w:t>
      </w:r>
      <w:r w:rsidR="001C5189">
        <w:t>ejemplo,</w:t>
      </w:r>
      <w:r w:rsidR="00021F1B">
        <w:t xml:space="preserve"> si se requiere migrar todas las tablas que comiencen con “</w:t>
      </w:r>
      <w:proofErr w:type="spellStart"/>
      <w:r w:rsidR="00021F1B">
        <w:t>country_uy</w:t>
      </w:r>
      <w:proofErr w:type="spellEnd"/>
      <w:r w:rsidR="00021F1B">
        <w:t xml:space="preserve">_” se deberá especificar de la siguiente </w:t>
      </w:r>
      <w:r w:rsidR="006C34BE">
        <w:t>forma:</w:t>
      </w:r>
      <w:r w:rsidR="00021F1B">
        <w:t xml:space="preserve"> “</w:t>
      </w:r>
      <w:proofErr w:type="spellStart"/>
      <w:r w:rsidR="00021F1B">
        <w:t>country_uy</w:t>
      </w:r>
      <w:proofErr w:type="spellEnd"/>
      <w:r w:rsidR="00021F1B">
        <w:t>_%”</w:t>
      </w:r>
    </w:p>
    <w:p w14:paraId="2412E44A" w14:textId="2A0F994D" w:rsidR="00F51881" w:rsidRDefault="00F51881" w:rsidP="003E1E54">
      <w:r>
        <w:t>Dentro de la clave “</w:t>
      </w:r>
      <w:proofErr w:type="spellStart"/>
      <w:r w:rsidR="006C34BE">
        <w:t>TableMappings</w:t>
      </w:r>
      <w:proofErr w:type="spellEnd"/>
      <w:r w:rsidR="006C34BE">
        <w:t>” se</w:t>
      </w:r>
      <w:r>
        <w:t xml:space="preserve"> deberán especificar las reglas de </w:t>
      </w:r>
      <w:r w:rsidR="006C34BE">
        <w:t>mapeo,</w:t>
      </w:r>
      <w:r>
        <w:t xml:space="preserve"> pero hay que tener en cuenta los siguientes </w:t>
      </w:r>
      <w:r w:rsidR="006C34BE">
        <w:t>puntos:</w:t>
      </w:r>
    </w:p>
    <w:p w14:paraId="67CC5BDE" w14:textId="7C9CA251" w:rsidR="00F51881" w:rsidRDefault="00F51881">
      <w:pPr>
        <w:pStyle w:val="Prrafodelista"/>
        <w:numPr>
          <w:ilvl w:val="0"/>
          <w:numId w:val="9"/>
        </w:numPr>
      </w:pPr>
      <w:r>
        <w:t>Cada regla debe poseer un rule-id y rule-</w:t>
      </w:r>
      <w:proofErr w:type="spellStart"/>
      <w:r>
        <w:t>name</w:t>
      </w:r>
      <w:proofErr w:type="spellEnd"/>
      <w:r>
        <w:t xml:space="preserve"> único dentro de la solicitud</w:t>
      </w:r>
    </w:p>
    <w:p w14:paraId="200BF1B7" w14:textId="790B7715" w:rsidR="00F51881" w:rsidRDefault="00F51881">
      <w:pPr>
        <w:pStyle w:val="Prrafodelista"/>
        <w:numPr>
          <w:ilvl w:val="0"/>
          <w:numId w:val="9"/>
        </w:numPr>
      </w:pPr>
      <w:r>
        <w:t>Se debe indicar el schema de origen</w:t>
      </w:r>
    </w:p>
    <w:p w14:paraId="47E460D5" w14:textId="38F0E7DD" w:rsidR="00F51881" w:rsidRDefault="00F51881">
      <w:pPr>
        <w:pStyle w:val="Prrafodelista"/>
        <w:numPr>
          <w:ilvl w:val="0"/>
          <w:numId w:val="9"/>
        </w:numPr>
      </w:pPr>
      <w:r>
        <w:t>Indicar el carácter que coincida con las tablas a migrar, usar “</w:t>
      </w:r>
      <w:r w:rsidRPr="00F51881">
        <w:rPr>
          <w:b/>
          <w:bCs/>
        </w:rPr>
        <w:t>country_%_%</w:t>
      </w:r>
      <w:r>
        <w:t>” para migrar todo.</w:t>
      </w:r>
    </w:p>
    <w:p w14:paraId="0CFBDF9B" w14:textId="4BFA73AF" w:rsidR="00F51881" w:rsidRDefault="006C34BE">
      <w:pPr>
        <w:pStyle w:val="Prrafodelista"/>
        <w:numPr>
          <w:ilvl w:val="0"/>
          <w:numId w:val="9"/>
        </w:numPr>
      </w:pPr>
      <w:r>
        <w:t>Se permiten agregar reglas de inclusión o exclusión mediante “rule-</w:t>
      </w:r>
      <w:proofErr w:type="spellStart"/>
      <w:r>
        <w:t>action</w:t>
      </w:r>
      <w:proofErr w:type="spellEnd"/>
      <w:r>
        <w:t>”</w:t>
      </w:r>
    </w:p>
    <w:p w14:paraId="455103AB" w14:textId="77777777" w:rsidR="00F51881" w:rsidRDefault="00F51881" w:rsidP="00F51881">
      <w:pPr>
        <w:pStyle w:val="code0"/>
      </w:pPr>
      <w:r>
        <w:t>"</w:t>
      </w:r>
      <w:proofErr w:type="spellStart"/>
      <w:r>
        <w:t>TableMappings</w:t>
      </w:r>
      <w:proofErr w:type="spellEnd"/>
      <w:r>
        <w:t>": {</w:t>
      </w:r>
    </w:p>
    <w:p w14:paraId="50069634" w14:textId="77777777" w:rsidR="00F51881" w:rsidRDefault="00F51881" w:rsidP="00F51881">
      <w:pPr>
        <w:pStyle w:val="code0"/>
      </w:pPr>
      <w:r>
        <w:t xml:space="preserve">      "rules": [</w:t>
      </w:r>
    </w:p>
    <w:p w14:paraId="27BD35FD" w14:textId="77777777" w:rsidR="00F51881" w:rsidRDefault="00F51881" w:rsidP="00F51881">
      <w:pPr>
        <w:pStyle w:val="code0"/>
      </w:pPr>
      <w:r>
        <w:t xml:space="preserve">        {</w:t>
      </w:r>
    </w:p>
    <w:p w14:paraId="20CCF05F" w14:textId="77777777" w:rsidR="00F51881" w:rsidRDefault="00F51881" w:rsidP="00F51881">
      <w:pPr>
        <w:pStyle w:val="code0"/>
      </w:pPr>
      <w:r>
        <w:t xml:space="preserve">          "rule-</w:t>
      </w:r>
      <w:proofErr w:type="spellStart"/>
      <w:r>
        <w:t>type</w:t>
      </w:r>
      <w:proofErr w:type="spellEnd"/>
      <w:r>
        <w:t>": "</w:t>
      </w:r>
      <w:proofErr w:type="spellStart"/>
      <w:r>
        <w:t>selection</w:t>
      </w:r>
      <w:proofErr w:type="spellEnd"/>
      <w:r>
        <w:t>",</w:t>
      </w:r>
    </w:p>
    <w:p w14:paraId="712E2E99" w14:textId="77777777" w:rsidR="00F51881" w:rsidRDefault="00F51881" w:rsidP="00F51881">
      <w:pPr>
        <w:pStyle w:val="code0"/>
      </w:pPr>
      <w:r>
        <w:t xml:space="preserve">          "rule-id": "995195053",</w:t>
      </w:r>
    </w:p>
    <w:p w14:paraId="13BE855E" w14:textId="77777777" w:rsidR="00F51881" w:rsidRDefault="00F51881" w:rsidP="00F51881">
      <w:pPr>
        <w:pStyle w:val="code0"/>
      </w:pPr>
      <w:r>
        <w:t xml:space="preserve">          "rule-</w:t>
      </w:r>
      <w:proofErr w:type="spellStart"/>
      <w:r>
        <w:t>name</w:t>
      </w:r>
      <w:proofErr w:type="spellEnd"/>
      <w:r>
        <w:t>": "995195053",</w:t>
      </w:r>
    </w:p>
    <w:p w14:paraId="0F0F1C47" w14:textId="77777777" w:rsidR="00F51881" w:rsidRDefault="00F51881" w:rsidP="00F51881">
      <w:pPr>
        <w:pStyle w:val="code0"/>
      </w:pPr>
      <w:r>
        <w:t xml:space="preserve">          "</w:t>
      </w:r>
      <w:proofErr w:type="spellStart"/>
      <w:r>
        <w:t>object-locator</w:t>
      </w:r>
      <w:proofErr w:type="spellEnd"/>
      <w:r>
        <w:t>": {</w:t>
      </w:r>
    </w:p>
    <w:p w14:paraId="51BC7AF3" w14:textId="77777777" w:rsidR="00F51881" w:rsidRDefault="00F51881" w:rsidP="00F51881">
      <w:pPr>
        <w:pStyle w:val="code0"/>
      </w:pPr>
      <w:r>
        <w:t xml:space="preserve">            "schema-</w:t>
      </w:r>
      <w:proofErr w:type="spellStart"/>
      <w:r>
        <w:t>name</w:t>
      </w:r>
      <w:proofErr w:type="spellEnd"/>
      <w:r>
        <w:t>": "aws_migrations",</w:t>
      </w:r>
    </w:p>
    <w:p w14:paraId="46C5AE18" w14:textId="77777777" w:rsidR="00F51881" w:rsidRDefault="00F51881" w:rsidP="00F51881">
      <w:pPr>
        <w:pStyle w:val="code0"/>
      </w:pPr>
      <w:r>
        <w:t xml:space="preserve">            "table-</w:t>
      </w:r>
      <w:proofErr w:type="spellStart"/>
      <w:r>
        <w:t>name</w:t>
      </w:r>
      <w:proofErr w:type="spellEnd"/>
      <w:r>
        <w:t>": "</w:t>
      </w:r>
      <w:proofErr w:type="spellStart"/>
      <w:r>
        <w:t>country_uy</w:t>
      </w:r>
      <w:proofErr w:type="spellEnd"/>
      <w:r>
        <w:t>_%"</w:t>
      </w:r>
    </w:p>
    <w:p w14:paraId="28B4A530" w14:textId="77777777" w:rsidR="00F51881" w:rsidRDefault="00F51881" w:rsidP="00F51881">
      <w:pPr>
        <w:pStyle w:val="code0"/>
      </w:pPr>
      <w:r>
        <w:t xml:space="preserve">          },</w:t>
      </w:r>
    </w:p>
    <w:p w14:paraId="3531ED71" w14:textId="77777777" w:rsidR="00F51881" w:rsidRDefault="00F51881" w:rsidP="00F51881">
      <w:pPr>
        <w:pStyle w:val="code0"/>
      </w:pPr>
      <w:r>
        <w:t xml:space="preserve">          "rule-</w:t>
      </w:r>
      <w:proofErr w:type="spellStart"/>
      <w:r>
        <w:t>action</w:t>
      </w:r>
      <w:proofErr w:type="spellEnd"/>
      <w:r>
        <w:t>": "</w:t>
      </w:r>
      <w:proofErr w:type="spellStart"/>
      <w:r>
        <w:t>include</w:t>
      </w:r>
      <w:proofErr w:type="spellEnd"/>
      <w:r>
        <w:t>",</w:t>
      </w:r>
    </w:p>
    <w:p w14:paraId="576EDB12" w14:textId="77777777" w:rsidR="00F51881" w:rsidRDefault="00F51881" w:rsidP="00F51881">
      <w:pPr>
        <w:pStyle w:val="code0"/>
      </w:pPr>
      <w:r>
        <w:t xml:space="preserve">          "</w:t>
      </w:r>
      <w:proofErr w:type="spellStart"/>
      <w:r>
        <w:t>filters</w:t>
      </w:r>
      <w:proofErr w:type="spellEnd"/>
      <w:r>
        <w:t>": []</w:t>
      </w:r>
    </w:p>
    <w:p w14:paraId="52D72545" w14:textId="77777777" w:rsidR="00F51881" w:rsidRDefault="00F51881" w:rsidP="00F51881">
      <w:pPr>
        <w:pStyle w:val="code0"/>
      </w:pPr>
      <w:r>
        <w:t xml:space="preserve">        }</w:t>
      </w:r>
    </w:p>
    <w:p w14:paraId="22BD98D7" w14:textId="77777777" w:rsidR="00F51881" w:rsidRDefault="00F51881" w:rsidP="00F51881">
      <w:pPr>
        <w:pStyle w:val="code0"/>
      </w:pPr>
      <w:r>
        <w:t xml:space="preserve">      ]</w:t>
      </w:r>
    </w:p>
    <w:p w14:paraId="288E1E76" w14:textId="1E7B4E15" w:rsidR="006C34BE" w:rsidRDefault="00F51881" w:rsidP="006C34BE">
      <w:pPr>
        <w:pStyle w:val="code0"/>
      </w:pPr>
      <w:r>
        <w:t xml:space="preserve">    }</w:t>
      </w:r>
    </w:p>
    <w:p w14:paraId="5AEF7052" w14:textId="77777777" w:rsidR="006C34BE" w:rsidRDefault="006C34BE" w:rsidP="006C34BE"/>
    <w:p w14:paraId="6B470C3A" w14:textId="77777777" w:rsidR="006C34BE" w:rsidRDefault="006C34BE" w:rsidP="006C34BE"/>
    <w:p w14:paraId="488D7A19" w14:textId="7DADBD8A" w:rsidR="006C34BE" w:rsidRDefault="006C34BE" w:rsidP="00F15BC3">
      <w:pPr>
        <w:pStyle w:val="Ttulo3"/>
      </w:pPr>
      <w:bookmarkStart w:id="12" w:name="_Toc112782182"/>
      <w:r>
        <w:lastRenderedPageBreak/>
        <w:t>Detalle de la solicitud:</w:t>
      </w:r>
      <w:bookmarkEnd w:id="12"/>
    </w:p>
    <w:p w14:paraId="3229EB9B" w14:textId="776F4B83" w:rsidR="006C34BE" w:rsidRDefault="003C36E0">
      <w:pPr>
        <w:pStyle w:val="Prrafodelista"/>
        <w:numPr>
          <w:ilvl w:val="0"/>
          <w:numId w:val="13"/>
        </w:numPr>
      </w:pPr>
      <w:proofErr w:type="spellStart"/>
      <w:r>
        <w:t>SKIP</w:t>
      </w:r>
      <w:proofErr w:type="spellEnd"/>
      <w:r>
        <w:t xml:space="preserve">: true/false </w:t>
      </w:r>
      <w:r w:rsidR="006C34BE">
        <w:t xml:space="preserve"> </w:t>
      </w:r>
      <w:r>
        <w:t>Creado p</w:t>
      </w:r>
      <w:r w:rsidR="006C34BE">
        <w:t>ara etapa de desarrollo permite saltar algunos pasos del proceso como la creación de la instancia de replicación</w:t>
      </w:r>
      <w:r>
        <w:t xml:space="preserve"> con el fin de hacer pruebas.</w:t>
      </w:r>
    </w:p>
    <w:p w14:paraId="03B0D3E9" w14:textId="79819B6C" w:rsidR="003C36E0" w:rsidRDefault="003C36E0">
      <w:pPr>
        <w:pStyle w:val="Prrafodelista"/>
        <w:numPr>
          <w:ilvl w:val="0"/>
          <w:numId w:val="13"/>
        </w:numPr>
      </w:pPr>
      <w:proofErr w:type="spellStart"/>
      <w:r>
        <w:t>SKIP_DELETE</w:t>
      </w:r>
      <w:proofErr w:type="spellEnd"/>
      <w:r>
        <w:t xml:space="preserve"> :</w:t>
      </w:r>
      <w:r w:rsidRPr="003C36E0">
        <w:t xml:space="preserve"> </w:t>
      </w:r>
      <w:proofErr w:type="spellStart"/>
      <w:r>
        <w:t>enable</w:t>
      </w:r>
      <w:proofErr w:type="spellEnd"/>
      <w:r>
        <w:t>/</w:t>
      </w:r>
      <w:proofErr w:type="spellStart"/>
      <w:r>
        <w:t>vacio</w:t>
      </w:r>
      <w:proofErr w:type="spellEnd"/>
      <w:r>
        <w:t>, permite saltar la etapa de eliminar la instancia de replicación para reutilizarla en pruebas.</w:t>
      </w:r>
    </w:p>
    <w:p w14:paraId="7C347C56" w14:textId="09783048" w:rsidR="003C36E0" w:rsidRDefault="003C36E0">
      <w:pPr>
        <w:pStyle w:val="Prrafodelista"/>
        <w:numPr>
          <w:ilvl w:val="0"/>
          <w:numId w:val="13"/>
        </w:numPr>
      </w:pPr>
      <w:proofErr w:type="spellStart"/>
      <w:r>
        <w:t>DEFAULT_WAIT_SECONDS</w:t>
      </w:r>
      <w:proofErr w:type="spellEnd"/>
      <w:r>
        <w:t xml:space="preserve"> :60 Indica cuando esperar entre cada etapa del proceso</w:t>
      </w:r>
    </w:p>
    <w:p w14:paraId="62E0E457" w14:textId="48A0CFCD" w:rsidR="003C36E0" w:rsidRDefault="003C36E0">
      <w:pPr>
        <w:pStyle w:val="Prrafodelista"/>
        <w:numPr>
          <w:ilvl w:val="0"/>
          <w:numId w:val="13"/>
        </w:numPr>
      </w:pPr>
      <w:proofErr w:type="spellStart"/>
      <w:r>
        <w:t>SOURCE_ENDPOINT_ARN</w:t>
      </w:r>
      <w:proofErr w:type="spellEnd"/>
      <w:r>
        <w:t xml:space="preserve"> : Indica </w:t>
      </w:r>
      <w:proofErr w:type="spellStart"/>
      <w:r>
        <w:t>arn</w:t>
      </w:r>
      <w:proofErr w:type="spellEnd"/>
      <w:r>
        <w:t xml:space="preserve"> del el endpoint origen creado para obtener datos</w:t>
      </w:r>
    </w:p>
    <w:p w14:paraId="54D4A997" w14:textId="3FD354E2" w:rsidR="006C34BE" w:rsidRDefault="003C36E0">
      <w:pPr>
        <w:pStyle w:val="Prrafodelista"/>
        <w:numPr>
          <w:ilvl w:val="0"/>
          <w:numId w:val="13"/>
        </w:numPr>
      </w:pPr>
      <w:proofErr w:type="spellStart"/>
      <w:r>
        <w:t>TARGET_ENDPOINT_ARN</w:t>
      </w:r>
      <w:proofErr w:type="spellEnd"/>
      <w:r>
        <w:t>:</w:t>
      </w:r>
      <w:r w:rsidRPr="003C36E0">
        <w:t xml:space="preserve"> </w:t>
      </w:r>
      <w:r>
        <w:t xml:space="preserve">Indica </w:t>
      </w:r>
      <w:proofErr w:type="spellStart"/>
      <w:r>
        <w:t>arn</w:t>
      </w:r>
      <w:proofErr w:type="spellEnd"/>
      <w:r>
        <w:t xml:space="preserve"> del el endpoint destino creado para almacenar datos</w:t>
      </w:r>
    </w:p>
    <w:p w14:paraId="296C3F77" w14:textId="41FAA67A" w:rsidR="003C36E0" w:rsidRDefault="003C36E0">
      <w:pPr>
        <w:pStyle w:val="Prrafodelista"/>
        <w:numPr>
          <w:ilvl w:val="0"/>
          <w:numId w:val="13"/>
        </w:numPr>
      </w:pPr>
      <w:proofErr w:type="spellStart"/>
      <w:r>
        <w:t>ReplicationInstanceIdentifier</w:t>
      </w:r>
      <w:proofErr w:type="spellEnd"/>
      <w:r>
        <w:t xml:space="preserve"> : </w:t>
      </w:r>
      <w:r w:rsidR="00DA2940">
        <w:t>N</w:t>
      </w:r>
      <w:r>
        <w:t>ombre asignado a la instancia de replicación, este debe se único.</w:t>
      </w:r>
    </w:p>
    <w:p w14:paraId="6E7C7CDB" w14:textId="484FB380" w:rsidR="00DA2940" w:rsidRDefault="00DA2940">
      <w:pPr>
        <w:pStyle w:val="Prrafodelista"/>
        <w:numPr>
          <w:ilvl w:val="0"/>
          <w:numId w:val="13"/>
        </w:numPr>
      </w:pPr>
      <w:proofErr w:type="spellStart"/>
      <w:r>
        <w:t>R</w:t>
      </w:r>
      <w:r w:rsidR="003C36E0">
        <w:t>eplicationTaskIdentifier</w:t>
      </w:r>
      <w:proofErr w:type="spellEnd"/>
      <w:r w:rsidR="003C36E0">
        <w:t xml:space="preserve">: </w:t>
      </w:r>
      <w:r>
        <w:t>Nombre asignado a la tarea de replicación, este debe se único.</w:t>
      </w:r>
    </w:p>
    <w:p w14:paraId="34A6200D" w14:textId="0DA416EF" w:rsidR="00DA2940" w:rsidRDefault="00DA2940">
      <w:pPr>
        <w:pStyle w:val="Prrafodelista"/>
        <w:numPr>
          <w:ilvl w:val="0"/>
          <w:numId w:val="13"/>
        </w:numPr>
      </w:pPr>
      <w:proofErr w:type="spellStart"/>
      <w:r>
        <w:t>FILTER_INSTANCE_REPLICATION</w:t>
      </w:r>
      <w:proofErr w:type="spellEnd"/>
      <w:r>
        <w:t>: Lista que contiene el nombre de la instancia de replicación para obtener el detalle de la ejecución posteriormente que se ejecute.</w:t>
      </w:r>
    </w:p>
    <w:p w14:paraId="59EFE71B" w14:textId="720257BA" w:rsidR="00DA2940" w:rsidRDefault="00DA2940">
      <w:pPr>
        <w:pStyle w:val="Prrafodelista"/>
        <w:numPr>
          <w:ilvl w:val="0"/>
          <w:numId w:val="13"/>
        </w:numPr>
      </w:pPr>
      <w:proofErr w:type="spellStart"/>
      <w:r>
        <w:t>FILTER_TASK_REPLICATION</w:t>
      </w:r>
      <w:proofErr w:type="spellEnd"/>
      <w:r>
        <w:t>:</w:t>
      </w:r>
      <w:r w:rsidRPr="00DA2940">
        <w:t xml:space="preserve"> </w:t>
      </w:r>
      <w:r>
        <w:t>Lista que contiene el nombre de la tarea de replicación para obtener el detalle de la ejecución posteriormente que se ejecute.</w:t>
      </w:r>
    </w:p>
    <w:p w14:paraId="03FEF202" w14:textId="4553B349" w:rsidR="006C34BE" w:rsidRDefault="00DA2940">
      <w:pPr>
        <w:pStyle w:val="Prrafodelista"/>
        <w:numPr>
          <w:ilvl w:val="0"/>
          <w:numId w:val="13"/>
        </w:numPr>
      </w:pPr>
      <w:proofErr w:type="spellStart"/>
      <w:r>
        <w:t>REPLICATION_INSTANCE_PARAMETERS</w:t>
      </w:r>
      <w:proofErr w:type="spellEnd"/>
      <w:r>
        <w:t xml:space="preserve"> : Parámetros para crear la instancia de </w:t>
      </w:r>
      <w:r w:rsidR="008B6345">
        <w:t>replicación</w:t>
      </w:r>
    </w:p>
    <w:p w14:paraId="46394359" w14:textId="77777777" w:rsidR="006C34BE" w:rsidRDefault="006C34BE" w:rsidP="006C34BE"/>
    <w:p w14:paraId="46916C4A" w14:textId="77777777" w:rsidR="006C34BE" w:rsidRDefault="006C34BE" w:rsidP="006C34BE">
      <w:pPr>
        <w:pStyle w:val="code0"/>
      </w:pPr>
      <w:r>
        <w:t>{</w:t>
      </w:r>
    </w:p>
    <w:p w14:paraId="53F43663" w14:textId="7EDB5437" w:rsidR="006C34BE" w:rsidRDefault="006C34BE" w:rsidP="006C34BE">
      <w:pPr>
        <w:pStyle w:val="code0"/>
      </w:pPr>
      <w:r>
        <w:t xml:space="preserve">  "</w:t>
      </w:r>
      <w:proofErr w:type="spellStart"/>
      <w:r>
        <w:t>SKIP</w:t>
      </w:r>
      <w:proofErr w:type="spellEnd"/>
      <w:r>
        <w:t>": "</w:t>
      </w:r>
      <w:proofErr w:type="spellStart"/>
      <w:r>
        <w:t>enables</w:t>
      </w:r>
      <w:proofErr w:type="spellEnd"/>
      <w:r>
        <w:t>",</w:t>
      </w:r>
    </w:p>
    <w:p w14:paraId="5AD75632" w14:textId="3F3AC1E2" w:rsidR="006C34BE" w:rsidRDefault="006C34BE" w:rsidP="006C34BE">
      <w:pPr>
        <w:pStyle w:val="code0"/>
      </w:pPr>
      <w:r>
        <w:t xml:space="preserve">  "</w:t>
      </w:r>
      <w:proofErr w:type="spellStart"/>
      <w:r>
        <w:t>SKIP_DELETE</w:t>
      </w:r>
      <w:proofErr w:type="spellEnd"/>
      <w:r>
        <w:t>": "</w:t>
      </w:r>
      <w:proofErr w:type="spellStart"/>
      <w:r>
        <w:t>enables</w:t>
      </w:r>
      <w:proofErr w:type="spellEnd"/>
      <w:r>
        <w:t>",</w:t>
      </w:r>
    </w:p>
    <w:p w14:paraId="12129B07" w14:textId="77777777" w:rsidR="006C34BE" w:rsidRDefault="006C34BE" w:rsidP="006C34BE">
      <w:pPr>
        <w:pStyle w:val="code0"/>
      </w:pPr>
      <w:r>
        <w:t xml:space="preserve">  "</w:t>
      </w:r>
      <w:proofErr w:type="spellStart"/>
      <w:r>
        <w:t>DEFAULT_WAIT_SECONDS</w:t>
      </w:r>
      <w:proofErr w:type="spellEnd"/>
      <w:r>
        <w:t>": 60,</w:t>
      </w:r>
    </w:p>
    <w:p w14:paraId="6ED20D5E" w14:textId="77777777" w:rsidR="006C34BE" w:rsidRDefault="006C34BE" w:rsidP="006C34BE">
      <w:pPr>
        <w:pStyle w:val="code0"/>
      </w:pPr>
      <w:r>
        <w:t xml:space="preserve">  "</w:t>
      </w:r>
      <w:proofErr w:type="spellStart"/>
      <w:r>
        <w:t>SOURCE_ENDPOINT_ARN</w:t>
      </w:r>
      <w:proofErr w:type="spellEnd"/>
      <w:r>
        <w:t>": "arn:aws:dms:us-east-1:958531303673:endpoint:452KHXMN3SCETMQC75H3GZMR4TOJE4FJ35U5CFA",</w:t>
      </w:r>
    </w:p>
    <w:p w14:paraId="672B12A9" w14:textId="4C2CD756" w:rsidR="006C34BE" w:rsidRDefault="006C34BE" w:rsidP="006C34BE">
      <w:pPr>
        <w:pStyle w:val="code0"/>
      </w:pPr>
      <w:r>
        <w:t xml:space="preserve">  "</w:t>
      </w:r>
      <w:proofErr w:type="spellStart"/>
      <w:r>
        <w:t>TARGET_ENDPOINT_ARN</w:t>
      </w:r>
      <w:proofErr w:type="spellEnd"/>
      <w:r>
        <w:t>": "arn:aws:dms:us-east-1:958531303673:endpoint:LXF5MWFWSY7M7US6US4KPDME242KSJSLFBGNOBQ",</w:t>
      </w:r>
    </w:p>
    <w:p w14:paraId="7A77C8C3" w14:textId="77777777" w:rsidR="006C34BE" w:rsidRDefault="006C34BE" w:rsidP="006C34BE">
      <w:pPr>
        <w:pStyle w:val="code0"/>
      </w:pPr>
      <w:r>
        <w:t xml:space="preserve">  "</w:t>
      </w:r>
      <w:proofErr w:type="spellStart"/>
      <w:r>
        <w:t>ReplicationInstanceIdentifier</w:t>
      </w:r>
      <w:proofErr w:type="spellEnd"/>
      <w:r>
        <w:t>": "</w:t>
      </w:r>
      <w:proofErr w:type="spellStart"/>
      <w:r>
        <w:t>dms</w:t>
      </w:r>
      <w:proofErr w:type="spellEnd"/>
      <w:r>
        <w:t>-</w:t>
      </w:r>
      <w:proofErr w:type="spellStart"/>
      <w:r>
        <w:t>replication</w:t>
      </w:r>
      <w:proofErr w:type="spellEnd"/>
      <w:r>
        <w:t>-</w:t>
      </w:r>
      <w:proofErr w:type="spellStart"/>
      <w:r>
        <w:t>instance</w:t>
      </w:r>
      <w:proofErr w:type="spellEnd"/>
      <w:r>
        <w:t>-</w:t>
      </w:r>
      <w:proofErr w:type="spellStart"/>
      <w:r>
        <w:t>for</w:t>
      </w:r>
      <w:proofErr w:type="spellEnd"/>
      <w:r>
        <w:t>-datalake",</w:t>
      </w:r>
    </w:p>
    <w:p w14:paraId="605DEC34" w14:textId="77777777" w:rsidR="006C34BE" w:rsidRDefault="006C34BE" w:rsidP="006C34BE">
      <w:pPr>
        <w:pStyle w:val="code0"/>
      </w:pPr>
      <w:r>
        <w:t xml:space="preserve">  "</w:t>
      </w:r>
      <w:proofErr w:type="spellStart"/>
      <w:r>
        <w:t>ReplicationTaskIdentifier</w:t>
      </w:r>
      <w:proofErr w:type="spellEnd"/>
      <w:r>
        <w:t>": "</w:t>
      </w:r>
      <w:proofErr w:type="spellStart"/>
      <w:r>
        <w:t>dms</w:t>
      </w:r>
      <w:proofErr w:type="spellEnd"/>
      <w:r>
        <w:t>-</w:t>
      </w:r>
      <w:proofErr w:type="spellStart"/>
      <w:r>
        <w:t>replication</w:t>
      </w:r>
      <w:proofErr w:type="spellEnd"/>
      <w:r>
        <w:t>-</w:t>
      </w:r>
      <w:proofErr w:type="spellStart"/>
      <w:r>
        <w:t>task</w:t>
      </w:r>
      <w:proofErr w:type="spellEnd"/>
      <w:r>
        <w:t>-</w:t>
      </w:r>
      <w:proofErr w:type="spellStart"/>
      <w:r>
        <w:t>for</w:t>
      </w:r>
      <w:proofErr w:type="spellEnd"/>
      <w:r>
        <w:t>-datalake",</w:t>
      </w:r>
    </w:p>
    <w:p w14:paraId="0E3B8167" w14:textId="77777777" w:rsidR="006C34BE" w:rsidRDefault="006C34BE" w:rsidP="006C34BE">
      <w:pPr>
        <w:pStyle w:val="code0"/>
      </w:pPr>
      <w:r>
        <w:t xml:space="preserve">  "</w:t>
      </w:r>
      <w:proofErr w:type="spellStart"/>
      <w:r>
        <w:t>FILTER_INSTANCE_REPLICATION</w:t>
      </w:r>
      <w:proofErr w:type="spellEnd"/>
      <w:r>
        <w:t>": [</w:t>
      </w:r>
    </w:p>
    <w:p w14:paraId="1BDFFF39" w14:textId="77777777" w:rsidR="006C34BE" w:rsidRDefault="006C34BE" w:rsidP="006C34BE">
      <w:pPr>
        <w:pStyle w:val="code0"/>
      </w:pPr>
      <w:r>
        <w:t xml:space="preserve">    "</w:t>
      </w:r>
      <w:proofErr w:type="spellStart"/>
      <w:r>
        <w:t>dms</w:t>
      </w:r>
      <w:proofErr w:type="spellEnd"/>
      <w:r>
        <w:t>-</w:t>
      </w:r>
      <w:proofErr w:type="spellStart"/>
      <w:r>
        <w:t>replication</w:t>
      </w:r>
      <w:proofErr w:type="spellEnd"/>
      <w:r>
        <w:t>-</w:t>
      </w:r>
      <w:proofErr w:type="spellStart"/>
      <w:r>
        <w:t>instance</w:t>
      </w:r>
      <w:proofErr w:type="spellEnd"/>
      <w:r>
        <w:t>-</w:t>
      </w:r>
      <w:proofErr w:type="spellStart"/>
      <w:r>
        <w:t>for</w:t>
      </w:r>
      <w:proofErr w:type="spellEnd"/>
      <w:r>
        <w:t>-datalake"</w:t>
      </w:r>
    </w:p>
    <w:p w14:paraId="7B4EE706" w14:textId="77777777" w:rsidR="006C34BE" w:rsidRDefault="006C34BE" w:rsidP="006C34BE">
      <w:pPr>
        <w:pStyle w:val="code0"/>
      </w:pPr>
      <w:r>
        <w:t xml:space="preserve">  ],</w:t>
      </w:r>
    </w:p>
    <w:p w14:paraId="1D01CFA9" w14:textId="77777777" w:rsidR="006C34BE" w:rsidRDefault="006C34BE" w:rsidP="006C34BE">
      <w:pPr>
        <w:pStyle w:val="code0"/>
      </w:pPr>
      <w:r>
        <w:t xml:space="preserve">  "</w:t>
      </w:r>
      <w:proofErr w:type="spellStart"/>
      <w:r>
        <w:t>FILTER_TASK_REPLICATION</w:t>
      </w:r>
      <w:proofErr w:type="spellEnd"/>
      <w:r>
        <w:t>": [</w:t>
      </w:r>
    </w:p>
    <w:p w14:paraId="6988513F" w14:textId="77777777" w:rsidR="006C34BE" w:rsidRDefault="006C34BE" w:rsidP="006C34BE">
      <w:pPr>
        <w:pStyle w:val="code0"/>
      </w:pPr>
      <w:r>
        <w:t xml:space="preserve">    "</w:t>
      </w:r>
      <w:proofErr w:type="spellStart"/>
      <w:r>
        <w:t>dms</w:t>
      </w:r>
      <w:proofErr w:type="spellEnd"/>
      <w:r>
        <w:t>-</w:t>
      </w:r>
      <w:proofErr w:type="spellStart"/>
      <w:r>
        <w:t>replication</w:t>
      </w:r>
      <w:proofErr w:type="spellEnd"/>
      <w:r>
        <w:t>-</w:t>
      </w:r>
      <w:proofErr w:type="spellStart"/>
      <w:r>
        <w:t>task</w:t>
      </w:r>
      <w:proofErr w:type="spellEnd"/>
      <w:r>
        <w:t>-</w:t>
      </w:r>
      <w:proofErr w:type="spellStart"/>
      <w:r>
        <w:t>for</w:t>
      </w:r>
      <w:proofErr w:type="spellEnd"/>
      <w:r>
        <w:t>-datalake"</w:t>
      </w:r>
    </w:p>
    <w:p w14:paraId="641AC968" w14:textId="77777777" w:rsidR="00DA2940" w:rsidRDefault="006C34BE" w:rsidP="006C34BE">
      <w:pPr>
        <w:pStyle w:val="code0"/>
      </w:pPr>
      <w:r>
        <w:t xml:space="preserve">  ], </w:t>
      </w:r>
    </w:p>
    <w:p w14:paraId="6FFBD11F" w14:textId="1D9F4B14" w:rsidR="006C34BE" w:rsidRDefault="00DA2940" w:rsidP="006C34BE">
      <w:pPr>
        <w:pStyle w:val="code0"/>
      </w:pPr>
      <w:r>
        <w:t xml:space="preserve">  </w:t>
      </w:r>
      <w:r w:rsidR="006C34BE">
        <w:t>"</w:t>
      </w:r>
      <w:proofErr w:type="spellStart"/>
      <w:r w:rsidR="006C34BE">
        <w:t>REPLICATION_INSTANCE_PARAMETERS</w:t>
      </w:r>
      <w:proofErr w:type="spellEnd"/>
      <w:r w:rsidR="006C34BE">
        <w:t>": {</w:t>
      </w:r>
    </w:p>
    <w:p w14:paraId="2A92891A" w14:textId="77777777" w:rsidR="006C34BE" w:rsidRDefault="006C34BE" w:rsidP="006C34BE">
      <w:pPr>
        <w:pStyle w:val="code0"/>
      </w:pPr>
      <w:r>
        <w:t xml:space="preserve">    "</w:t>
      </w:r>
      <w:proofErr w:type="spellStart"/>
      <w:r>
        <w:t>ReplicationInstanceIdentifier</w:t>
      </w:r>
      <w:proofErr w:type="spellEnd"/>
      <w:r>
        <w:t>.$": "$.</w:t>
      </w:r>
      <w:proofErr w:type="spellStart"/>
      <w:r>
        <w:t>ReplicationInstanceIdentifier</w:t>
      </w:r>
      <w:proofErr w:type="spellEnd"/>
      <w:r>
        <w:t>",</w:t>
      </w:r>
    </w:p>
    <w:p w14:paraId="52A26138" w14:textId="77777777" w:rsidR="006C34BE" w:rsidRDefault="006C34BE" w:rsidP="006C34BE">
      <w:pPr>
        <w:pStyle w:val="code0"/>
      </w:pPr>
      <w:r>
        <w:t xml:space="preserve">    "</w:t>
      </w:r>
      <w:proofErr w:type="spellStart"/>
      <w:r>
        <w:t>ReplicationInstanceClass</w:t>
      </w:r>
      <w:proofErr w:type="spellEnd"/>
      <w:r>
        <w:t>": "dms.c5.4xlarge",</w:t>
      </w:r>
    </w:p>
    <w:p w14:paraId="3A7872B7" w14:textId="77777777" w:rsidR="006C34BE" w:rsidRDefault="006C34BE" w:rsidP="006C34BE">
      <w:pPr>
        <w:pStyle w:val="code0"/>
      </w:pPr>
      <w:r>
        <w:t xml:space="preserve">    "</w:t>
      </w:r>
      <w:proofErr w:type="spellStart"/>
      <w:r>
        <w:t>ReplicationInstanceClassMin</w:t>
      </w:r>
      <w:proofErr w:type="spellEnd"/>
      <w:r>
        <w:t>": "dms.t2.micro",</w:t>
      </w:r>
    </w:p>
    <w:p w14:paraId="39D5BA5C" w14:textId="77777777" w:rsidR="006C34BE" w:rsidRDefault="006C34BE" w:rsidP="006C34BE">
      <w:pPr>
        <w:pStyle w:val="code0"/>
      </w:pPr>
      <w:r>
        <w:t xml:space="preserve">    "</w:t>
      </w:r>
      <w:proofErr w:type="spellStart"/>
      <w:r>
        <w:t>AllocatedStorage</w:t>
      </w:r>
      <w:proofErr w:type="spellEnd"/>
      <w:r>
        <w:t>": 50,</w:t>
      </w:r>
    </w:p>
    <w:p w14:paraId="575B3A21" w14:textId="586995DB" w:rsidR="006C34BE" w:rsidRDefault="006C34BE" w:rsidP="006C34BE">
      <w:pPr>
        <w:pStyle w:val="code0"/>
      </w:pPr>
      <w:r>
        <w:t xml:space="preserve">    "EngineVersion": "3.4.</w:t>
      </w:r>
      <w:r w:rsidR="00C069A6">
        <w:t>6</w:t>
      </w:r>
      <w:r>
        <w:t>",</w:t>
      </w:r>
    </w:p>
    <w:p w14:paraId="61D1F49B" w14:textId="77777777" w:rsidR="006C34BE" w:rsidRDefault="006C34BE" w:rsidP="006C34BE">
      <w:pPr>
        <w:pStyle w:val="code0"/>
      </w:pPr>
      <w:r>
        <w:t xml:space="preserve">    "</w:t>
      </w:r>
      <w:proofErr w:type="spellStart"/>
      <w:r>
        <w:t>MultiAZ</w:t>
      </w:r>
      <w:proofErr w:type="spellEnd"/>
      <w:r>
        <w:t>": false,</w:t>
      </w:r>
    </w:p>
    <w:p w14:paraId="4EA1B85F" w14:textId="77777777" w:rsidR="006C34BE" w:rsidRDefault="006C34BE" w:rsidP="006C34BE">
      <w:pPr>
        <w:pStyle w:val="code0"/>
      </w:pPr>
      <w:r>
        <w:t xml:space="preserve">    "</w:t>
      </w:r>
      <w:proofErr w:type="spellStart"/>
      <w:r>
        <w:t>ReplicationSubnetGroupIdentifier</w:t>
      </w:r>
      <w:proofErr w:type="spellEnd"/>
      <w:r>
        <w:t>": "default-vpc-f944259d",</w:t>
      </w:r>
    </w:p>
    <w:p w14:paraId="2D2AFB17" w14:textId="77777777" w:rsidR="006C34BE" w:rsidRDefault="006C34BE" w:rsidP="006C34BE">
      <w:pPr>
        <w:pStyle w:val="code0"/>
      </w:pPr>
      <w:r>
        <w:t xml:space="preserve">    "</w:t>
      </w:r>
      <w:proofErr w:type="spellStart"/>
      <w:r>
        <w:t>VpcSecurityGroupIds</w:t>
      </w:r>
      <w:proofErr w:type="spellEnd"/>
      <w:r>
        <w:t>": [</w:t>
      </w:r>
    </w:p>
    <w:p w14:paraId="64EF6E61" w14:textId="77777777" w:rsidR="006C34BE" w:rsidRDefault="006C34BE" w:rsidP="006C34BE">
      <w:pPr>
        <w:pStyle w:val="code0"/>
      </w:pPr>
      <w:r>
        <w:t xml:space="preserve">      "sg-bd8547c4"</w:t>
      </w:r>
    </w:p>
    <w:p w14:paraId="506A74F3" w14:textId="77777777" w:rsidR="006C34BE" w:rsidRDefault="006C34BE" w:rsidP="006C34BE">
      <w:pPr>
        <w:pStyle w:val="code0"/>
      </w:pPr>
      <w:r>
        <w:t xml:space="preserve">    ]</w:t>
      </w:r>
    </w:p>
    <w:p w14:paraId="1F1575D5" w14:textId="77777777" w:rsidR="006C34BE" w:rsidRDefault="006C34BE" w:rsidP="006C34BE">
      <w:pPr>
        <w:pStyle w:val="code0"/>
      </w:pPr>
      <w:r>
        <w:t xml:space="preserve">  }</w:t>
      </w:r>
    </w:p>
    <w:p w14:paraId="155620E8" w14:textId="77777777" w:rsidR="006C34BE" w:rsidRDefault="006C34BE" w:rsidP="006C34BE"/>
    <w:p w14:paraId="2439246C" w14:textId="77777777" w:rsidR="006C34BE" w:rsidRDefault="006C34BE" w:rsidP="006C34BE">
      <w:pPr>
        <w:pStyle w:val="code0"/>
      </w:pPr>
      <w:r>
        <w:t>"</w:t>
      </w:r>
      <w:proofErr w:type="spellStart"/>
      <w:r>
        <w:t>MIGRATION_TASK_PARAMETERS</w:t>
      </w:r>
      <w:proofErr w:type="spellEnd"/>
      <w:r>
        <w:t>": {</w:t>
      </w:r>
    </w:p>
    <w:p w14:paraId="3F37094B" w14:textId="77777777" w:rsidR="006C34BE" w:rsidRDefault="006C34BE" w:rsidP="006C34BE">
      <w:pPr>
        <w:pStyle w:val="code0"/>
      </w:pPr>
      <w:r>
        <w:t xml:space="preserve">    "</w:t>
      </w:r>
      <w:proofErr w:type="spellStart"/>
      <w:r>
        <w:t>ReplicationTaskIdentifier</w:t>
      </w:r>
      <w:proofErr w:type="spellEnd"/>
      <w:r>
        <w:t>.$": "$.</w:t>
      </w:r>
      <w:proofErr w:type="spellStart"/>
      <w:r>
        <w:t>ReplicationTaskIdentifier</w:t>
      </w:r>
      <w:proofErr w:type="spellEnd"/>
      <w:r>
        <w:t>",</w:t>
      </w:r>
    </w:p>
    <w:p w14:paraId="3D6C55B7" w14:textId="77777777" w:rsidR="006C34BE" w:rsidRDefault="006C34BE" w:rsidP="006C34BE">
      <w:pPr>
        <w:pStyle w:val="code0"/>
      </w:pPr>
      <w:r>
        <w:t xml:space="preserve">    "</w:t>
      </w:r>
      <w:proofErr w:type="spellStart"/>
      <w:r>
        <w:t>ReplicationInstanceArn</w:t>
      </w:r>
      <w:proofErr w:type="spellEnd"/>
      <w:r>
        <w:t>.$": "$.DescribeResult.ReplicationInstances[0].ReplicationInstanceArn",</w:t>
      </w:r>
    </w:p>
    <w:p w14:paraId="002134A9" w14:textId="77777777" w:rsidR="006C34BE" w:rsidRDefault="006C34BE" w:rsidP="006C34BE">
      <w:pPr>
        <w:pStyle w:val="code0"/>
      </w:pPr>
      <w:r>
        <w:t xml:space="preserve">    "</w:t>
      </w:r>
      <w:proofErr w:type="spellStart"/>
      <w:r>
        <w:t>SourceEndpointArn</w:t>
      </w:r>
      <w:proofErr w:type="spellEnd"/>
      <w:r>
        <w:t>.$": "$.</w:t>
      </w:r>
      <w:proofErr w:type="spellStart"/>
      <w:r>
        <w:t>SOURCE_ENDPOINT_ARN</w:t>
      </w:r>
      <w:proofErr w:type="spellEnd"/>
      <w:r>
        <w:t>",</w:t>
      </w:r>
    </w:p>
    <w:p w14:paraId="14EDEF72" w14:textId="77777777" w:rsidR="006C34BE" w:rsidRDefault="006C34BE" w:rsidP="006C34BE">
      <w:pPr>
        <w:pStyle w:val="code0"/>
      </w:pPr>
      <w:r>
        <w:t xml:space="preserve">    "</w:t>
      </w:r>
      <w:proofErr w:type="spellStart"/>
      <w:r>
        <w:t>TargetEndpointArn</w:t>
      </w:r>
      <w:proofErr w:type="spellEnd"/>
      <w:r>
        <w:t>.$": "$.</w:t>
      </w:r>
      <w:proofErr w:type="spellStart"/>
      <w:r>
        <w:t>TARGET_ENDPOINT_ARN</w:t>
      </w:r>
      <w:proofErr w:type="spellEnd"/>
      <w:r>
        <w:t>",</w:t>
      </w:r>
    </w:p>
    <w:p w14:paraId="070796CD" w14:textId="77777777" w:rsidR="006C34BE" w:rsidRDefault="006C34BE" w:rsidP="006C34BE">
      <w:pPr>
        <w:pStyle w:val="code0"/>
      </w:pPr>
      <w:r>
        <w:t xml:space="preserve">    "</w:t>
      </w:r>
      <w:proofErr w:type="spellStart"/>
      <w:r>
        <w:t>MigrationType</w:t>
      </w:r>
      <w:proofErr w:type="spellEnd"/>
      <w:r>
        <w:t>": "full-load",</w:t>
      </w:r>
    </w:p>
    <w:p w14:paraId="4930E2A9" w14:textId="77777777" w:rsidR="006C34BE" w:rsidRDefault="006C34BE" w:rsidP="006C34BE">
      <w:pPr>
        <w:pStyle w:val="code0"/>
      </w:pPr>
      <w:r>
        <w:t xml:space="preserve">    "</w:t>
      </w:r>
      <w:proofErr w:type="spellStart"/>
      <w:r>
        <w:t>TableMappings</w:t>
      </w:r>
      <w:proofErr w:type="spellEnd"/>
      <w:r>
        <w:t>": {</w:t>
      </w:r>
    </w:p>
    <w:p w14:paraId="73745586" w14:textId="77777777" w:rsidR="006C34BE" w:rsidRDefault="006C34BE" w:rsidP="006C34BE">
      <w:pPr>
        <w:pStyle w:val="code0"/>
      </w:pPr>
      <w:r>
        <w:t xml:space="preserve">      "rules": [</w:t>
      </w:r>
    </w:p>
    <w:p w14:paraId="5101E9D1" w14:textId="77777777" w:rsidR="006C34BE" w:rsidRDefault="006C34BE" w:rsidP="006C34BE">
      <w:pPr>
        <w:pStyle w:val="code0"/>
      </w:pPr>
      <w:r>
        <w:t xml:space="preserve">        {</w:t>
      </w:r>
    </w:p>
    <w:p w14:paraId="5173E5BE" w14:textId="77777777" w:rsidR="006C34BE" w:rsidRDefault="006C34BE" w:rsidP="006C34BE">
      <w:pPr>
        <w:pStyle w:val="code0"/>
      </w:pPr>
      <w:r>
        <w:t xml:space="preserve">          "rule-</w:t>
      </w:r>
      <w:proofErr w:type="spellStart"/>
      <w:r>
        <w:t>type</w:t>
      </w:r>
      <w:proofErr w:type="spellEnd"/>
      <w:r>
        <w:t>": "</w:t>
      </w:r>
      <w:proofErr w:type="spellStart"/>
      <w:r>
        <w:t>selection</w:t>
      </w:r>
      <w:proofErr w:type="spellEnd"/>
      <w:r>
        <w:t>",</w:t>
      </w:r>
    </w:p>
    <w:p w14:paraId="66419CA9" w14:textId="77777777" w:rsidR="006C34BE" w:rsidRDefault="006C34BE" w:rsidP="006C34BE">
      <w:pPr>
        <w:pStyle w:val="code0"/>
      </w:pPr>
      <w:r>
        <w:t xml:space="preserve">          "rule-id": "995195053",</w:t>
      </w:r>
    </w:p>
    <w:p w14:paraId="7E23FC26" w14:textId="77777777" w:rsidR="006C34BE" w:rsidRDefault="006C34BE" w:rsidP="006C34BE">
      <w:pPr>
        <w:pStyle w:val="code0"/>
      </w:pPr>
      <w:r>
        <w:t xml:space="preserve">          "rule-</w:t>
      </w:r>
      <w:proofErr w:type="spellStart"/>
      <w:r>
        <w:t>name</w:t>
      </w:r>
      <w:proofErr w:type="spellEnd"/>
      <w:r>
        <w:t>": "995195053",</w:t>
      </w:r>
    </w:p>
    <w:p w14:paraId="458D2834" w14:textId="77777777" w:rsidR="006C34BE" w:rsidRDefault="006C34BE" w:rsidP="006C34BE">
      <w:pPr>
        <w:pStyle w:val="code0"/>
      </w:pPr>
      <w:r>
        <w:t xml:space="preserve">          "</w:t>
      </w:r>
      <w:proofErr w:type="spellStart"/>
      <w:r>
        <w:t>object-locator</w:t>
      </w:r>
      <w:proofErr w:type="spellEnd"/>
      <w:r>
        <w:t>": {</w:t>
      </w:r>
    </w:p>
    <w:p w14:paraId="534C2A08" w14:textId="77777777" w:rsidR="006C34BE" w:rsidRDefault="006C34BE" w:rsidP="006C34BE">
      <w:pPr>
        <w:pStyle w:val="code0"/>
      </w:pPr>
      <w:r>
        <w:t xml:space="preserve">            "schema-</w:t>
      </w:r>
      <w:proofErr w:type="spellStart"/>
      <w:r>
        <w:t>name</w:t>
      </w:r>
      <w:proofErr w:type="spellEnd"/>
      <w:r>
        <w:t>": "aws_migrations",</w:t>
      </w:r>
    </w:p>
    <w:p w14:paraId="2BF55843" w14:textId="77777777" w:rsidR="006C34BE" w:rsidRDefault="006C34BE" w:rsidP="006C34BE">
      <w:pPr>
        <w:pStyle w:val="code0"/>
      </w:pPr>
      <w:r>
        <w:t xml:space="preserve">            "table-</w:t>
      </w:r>
      <w:proofErr w:type="spellStart"/>
      <w:r>
        <w:t>name</w:t>
      </w:r>
      <w:proofErr w:type="spellEnd"/>
      <w:r>
        <w:t>": "</w:t>
      </w:r>
      <w:proofErr w:type="spellStart"/>
      <w:r>
        <w:t>country_uy</w:t>
      </w:r>
      <w:proofErr w:type="spellEnd"/>
      <w:r>
        <w:t>_%"</w:t>
      </w:r>
    </w:p>
    <w:p w14:paraId="7E47D6A1" w14:textId="77777777" w:rsidR="006C34BE" w:rsidRDefault="006C34BE" w:rsidP="006C34BE">
      <w:pPr>
        <w:pStyle w:val="code0"/>
      </w:pPr>
      <w:r>
        <w:t xml:space="preserve">          },</w:t>
      </w:r>
    </w:p>
    <w:p w14:paraId="2501EBF4" w14:textId="77777777" w:rsidR="006C34BE" w:rsidRDefault="006C34BE" w:rsidP="006C34BE">
      <w:pPr>
        <w:pStyle w:val="code0"/>
      </w:pPr>
      <w:r>
        <w:t xml:space="preserve">          "rule-</w:t>
      </w:r>
      <w:proofErr w:type="spellStart"/>
      <w:r>
        <w:t>action</w:t>
      </w:r>
      <w:proofErr w:type="spellEnd"/>
      <w:r>
        <w:t>": "</w:t>
      </w:r>
      <w:proofErr w:type="spellStart"/>
      <w:r>
        <w:t>include</w:t>
      </w:r>
      <w:proofErr w:type="spellEnd"/>
      <w:r>
        <w:t>",</w:t>
      </w:r>
    </w:p>
    <w:p w14:paraId="55C5C715" w14:textId="77777777" w:rsidR="006C34BE" w:rsidRDefault="006C34BE" w:rsidP="006C34BE">
      <w:pPr>
        <w:pStyle w:val="code0"/>
      </w:pPr>
      <w:r>
        <w:t xml:space="preserve">          "</w:t>
      </w:r>
      <w:proofErr w:type="spellStart"/>
      <w:r>
        <w:t>filters</w:t>
      </w:r>
      <w:proofErr w:type="spellEnd"/>
      <w:r>
        <w:t>": []</w:t>
      </w:r>
    </w:p>
    <w:p w14:paraId="1F73497F" w14:textId="77777777" w:rsidR="006C34BE" w:rsidRDefault="006C34BE" w:rsidP="006C34BE">
      <w:pPr>
        <w:pStyle w:val="code0"/>
      </w:pPr>
      <w:r>
        <w:t xml:space="preserve">        }</w:t>
      </w:r>
    </w:p>
    <w:p w14:paraId="24D750F3" w14:textId="77777777" w:rsidR="006C34BE" w:rsidRDefault="006C34BE" w:rsidP="006C34BE">
      <w:pPr>
        <w:pStyle w:val="code0"/>
      </w:pPr>
      <w:r>
        <w:t xml:space="preserve">      ]</w:t>
      </w:r>
    </w:p>
    <w:p w14:paraId="73493C83" w14:textId="77777777" w:rsidR="006C34BE" w:rsidRDefault="006C34BE" w:rsidP="006C34BE">
      <w:pPr>
        <w:pStyle w:val="code0"/>
      </w:pPr>
      <w:r>
        <w:t xml:space="preserve">    }</w:t>
      </w:r>
    </w:p>
    <w:p w14:paraId="29E0D974" w14:textId="1D16FFA3" w:rsidR="006C34BE" w:rsidRDefault="006C34BE" w:rsidP="006C34BE">
      <w:pPr>
        <w:pStyle w:val="code0"/>
      </w:pPr>
      <w:r>
        <w:t xml:space="preserve">  } </w:t>
      </w:r>
    </w:p>
    <w:p w14:paraId="33DF976D" w14:textId="77777777" w:rsidR="00C069A6" w:rsidRDefault="00C069A6" w:rsidP="00C069A6"/>
    <w:p w14:paraId="3F48D696" w14:textId="39101554" w:rsidR="00C069A6" w:rsidRDefault="00C069A6" w:rsidP="00C069A6">
      <w:r>
        <w:t>Nota: EngineVersion se actualiza a 3.4.6</w:t>
      </w:r>
    </w:p>
    <w:p w14:paraId="5E8ACA55" w14:textId="6ABB1B9B" w:rsidR="00C069A6" w:rsidRDefault="00C069A6" w:rsidP="00C069A6">
      <w:r>
        <w:t>Problemas detectados</w:t>
      </w:r>
    </w:p>
    <w:p w14:paraId="1C884B83" w14:textId="25288B1A" w:rsidR="00C069A6" w:rsidRDefault="00C069A6">
      <w:pPr>
        <w:pStyle w:val="Prrafodelista"/>
        <w:numPr>
          <w:ilvl w:val="0"/>
          <w:numId w:val="15"/>
        </w:numPr>
      </w:pPr>
      <w:r>
        <w:t xml:space="preserve">3.4.4: Deprecado por el servicio </w:t>
      </w:r>
      <w:proofErr w:type="spellStart"/>
      <w:r>
        <w:t>DMS</w:t>
      </w:r>
      <w:proofErr w:type="spellEnd"/>
    </w:p>
    <w:p w14:paraId="4A502FB3" w14:textId="140BBA55" w:rsidR="00C069A6" w:rsidRDefault="00C069A6">
      <w:pPr>
        <w:pStyle w:val="Prrafodelista"/>
        <w:numPr>
          <w:ilvl w:val="0"/>
          <w:numId w:val="15"/>
        </w:numPr>
      </w:pPr>
      <w:r>
        <w:t xml:space="preserve">3.4.5: </w:t>
      </w:r>
      <w:r w:rsidR="00B27821">
        <w:t xml:space="preserve">Las tablas quedan sin </w:t>
      </w:r>
      <w:proofErr w:type="spellStart"/>
      <w:r w:rsidR="00B27821">
        <w:t>headers</w:t>
      </w:r>
      <w:proofErr w:type="spellEnd"/>
      <w:r w:rsidR="00B27821">
        <w:t xml:space="preserve"> en Athena.</w:t>
      </w:r>
    </w:p>
    <w:p w14:paraId="4BC3AD42" w14:textId="6BD31FF3" w:rsidR="00993068" w:rsidRPr="007E1B90" w:rsidRDefault="00CD399A" w:rsidP="004D51B6">
      <w:pPr>
        <w:pStyle w:val="Ttulo1"/>
      </w:pPr>
      <w:r>
        <w:br w:type="page"/>
      </w:r>
      <w:bookmarkStart w:id="13" w:name="_Toc112782183"/>
      <w:r w:rsidR="00993068">
        <w:lastRenderedPageBreak/>
        <w:t xml:space="preserve">Diagrama de la arquitectura </w:t>
      </w:r>
      <w:r w:rsidR="003F1613">
        <w:t>api estudios</w:t>
      </w:r>
      <w:bookmarkEnd w:id="13"/>
      <w:r w:rsidR="00AC3CBF">
        <w:t xml:space="preserve"> </w:t>
      </w:r>
      <w:proofErr w:type="gramStart"/>
      <w:r w:rsidR="00AC3CBF">
        <w:t>[  ]</w:t>
      </w:r>
      <w:proofErr w:type="gramEnd"/>
    </w:p>
    <w:p w14:paraId="06705BC4" w14:textId="000C9060" w:rsidR="00690156" w:rsidRPr="00690156" w:rsidRDefault="00CD399A" w:rsidP="00690156">
      <w:r>
        <w:t xml:space="preserve">Toda la infraestructura planteada fue migrada desde un proceso en Airflow – </w:t>
      </w:r>
      <w:proofErr w:type="spellStart"/>
      <w:r>
        <w:t>gcp</w:t>
      </w:r>
      <w:proofErr w:type="spellEnd"/>
      <w:r>
        <w:t xml:space="preserve"> hacia AWS utilizando Lambda,</w:t>
      </w:r>
      <w:r w:rsidR="00DF4359">
        <w:t xml:space="preserve"> </w:t>
      </w:r>
      <w:r>
        <w:t>Athena, S3, Step Functions y ApiGateway.</w:t>
      </w:r>
    </w:p>
    <w:p w14:paraId="5C5C5986" w14:textId="43CC25EE" w:rsidR="0001230C" w:rsidRDefault="00993068" w:rsidP="002E69FA">
      <w:pPr>
        <w:jc w:val="center"/>
      </w:pPr>
      <w:r w:rsidRPr="00993068">
        <w:rPr>
          <w:noProof/>
        </w:rPr>
        <w:drawing>
          <wp:inline distT="0" distB="0" distL="0" distR="0" wp14:anchorId="2DAAF2BD" wp14:editId="1278E93F">
            <wp:extent cx="5552943" cy="44577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3" r="2197"/>
                    <a:stretch/>
                  </pic:blipFill>
                  <pic:spPr bwMode="auto">
                    <a:xfrm>
                      <a:off x="0" y="0"/>
                      <a:ext cx="5561278" cy="4464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6107">
        <w:br w:type="page"/>
      </w:r>
      <w:bookmarkStart w:id="14" w:name="_Hlk75268952"/>
    </w:p>
    <w:p w14:paraId="26D28200" w14:textId="41BC068B" w:rsidR="00DC5079" w:rsidRPr="006428B9" w:rsidRDefault="00DC5079" w:rsidP="00D36C65">
      <w:pPr>
        <w:pStyle w:val="Ttulo2"/>
        <w:rPr>
          <w:szCs w:val="22"/>
        </w:rPr>
      </w:pPr>
      <w:bookmarkStart w:id="15" w:name="_Toc112782184"/>
      <w:r>
        <w:lastRenderedPageBreak/>
        <w:t>Lambda</w:t>
      </w:r>
      <w:bookmarkEnd w:id="15"/>
    </w:p>
    <w:p w14:paraId="74D1F843" w14:textId="79AF2B30" w:rsidR="00DC5079" w:rsidRDefault="00DC5079" w:rsidP="00DC5079">
      <w:r>
        <w:t xml:space="preserve">Actualmente las siguientes Lambdas están desplegadas en la cuenta productiva </w:t>
      </w:r>
      <w:r w:rsidR="0019663F">
        <w:t>AWS,</w:t>
      </w:r>
      <w:r>
        <w:t xml:space="preserve"> su acceso se debe solicitar al JP </w:t>
      </w:r>
      <w:r w:rsidR="002E69FA">
        <w:t>respectivo.</w:t>
      </w:r>
    </w:p>
    <w:bookmarkEnd w:id="14"/>
    <w:p w14:paraId="2F290E1B" w14:textId="33D897C1" w:rsidR="002E69FA" w:rsidRDefault="002E69FA">
      <w:pPr>
        <w:pStyle w:val="Prrafodelista"/>
        <w:numPr>
          <w:ilvl w:val="0"/>
          <w:numId w:val="2"/>
        </w:numPr>
      </w:pPr>
      <w:r w:rsidRPr="002E69FA">
        <w:t>etl-estudios-2022-dev-</w:t>
      </w:r>
      <w:proofErr w:type="gramStart"/>
      <w:r w:rsidRPr="002E69FA">
        <w:t>master</w:t>
      </w:r>
      <w:proofErr w:type="gramEnd"/>
      <w:r w:rsidRPr="002E69FA">
        <w:t>-report</w:t>
      </w:r>
    </w:p>
    <w:p w14:paraId="00B79DCC" w14:textId="3711D242" w:rsidR="002E69FA" w:rsidRPr="006428B9" w:rsidRDefault="002E69FA" w:rsidP="00D36C65">
      <w:pPr>
        <w:pStyle w:val="Ttulo2"/>
        <w:rPr>
          <w:szCs w:val="22"/>
        </w:rPr>
      </w:pPr>
      <w:bookmarkStart w:id="16" w:name="_Toc112782185"/>
      <w:r>
        <w:t>Endpoint</w:t>
      </w:r>
      <w:bookmarkEnd w:id="16"/>
    </w:p>
    <w:p w14:paraId="1F2D5ACD" w14:textId="1AB2B593" w:rsidR="002E69FA" w:rsidRDefault="00287D82" w:rsidP="002E69FA">
      <w:r>
        <w:t xml:space="preserve">Para hacer consultas se habilito la siguiente </w:t>
      </w:r>
      <w:proofErr w:type="spellStart"/>
      <w:r>
        <w:t>url</w:t>
      </w:r>
      <w:proofErr w:type="spellEnd"/>
      <w:r>
        <w:t xml:space="preserve"> que puede ser consultada con </w:t>
      </w:r>
      <w:proofErr w:type="spellStart"/>
      <w:r w:rsidRPr="00287D82">
        <w:rPr>
          <w:u w:val="single"/>
        </w:rPr>
        <w:t>Postman</w:t>
      </w:r>
      <w:proofErr w:type="spellEnd"/>
      <w:r>
        <w:t xml:space="preserve"> (</w:t>
      </w:r>
      <w:r w:rsidRPr="00287D82">
        <w:t>www.postman.com</w:t>
      </w:r>
      <w:r>
        <w:t>) para hacer pruebas</w:t>
      </w:r>
      <w:r w:rsidR="002E69FA">
        <w:t>.</w:t>
      </w:r>
    </w:p>
    <w:p w14:paraId="61D7F9FC" w14:textId="520A584C" w:rsidR="00467CB4" w:rsidRPr="00467CB4" w:rsidRDefault="00467CB4">
      <w:pPr>
        <w:numPr>
          <w:ilvl w:val="0"/>
          <w:numId w:val="3"/>
        </w:numPr>
        <w:rPr>
          <w:lang w:val="es-CL"/>
        </w:rPr>
      </w:pPr>
      <w:r>
        <w:rPr>
          <w:lang w:val="es-CL"/>
        </w:rPr>
        <w:t>P</w:t>
      </w:r>
      <w:r w:rsidRPr="00467CB4">
        <w:rPr>
          <w:lang w:val="es-CL"/>
        </w:rPr>
        <w:t>OST - https://estudios-dev.geo-research.com/master-report</w:t>
      </w:r>
    </w:p>
    <w:p w14:paraId="6FBD6895" w14:textId="3386D53B" w:rsidR="00D36C65" w:rsidRDefault="00D36C65" w:rsidP="00D36C65">
      <w:pPr>
        <w:pStyle w:val="Ttulo2"/>
      </w:pPr>
      <w:bookmarkStart w:id="17" w:name="_Toc112782186"/>
      <w:r>
        <w:t>Salida de resultados</w:t>
      </w:r>
      <w:bookmarkEnd w:id="17"/>
    </w:p>
    <w:p w14:paraId="56AF138C" w14:textId="0D1CAA52" w:rsidR="00D36C65" w:rsidRPr="00033414" w:rsidRDefault="00D36C65" w:rsidP="00D36C65">
      <w:pPr>
        <w:rPr>
          <w:u w:val="single"/>
        </w:rPr>
      </w:pPr>
      <w:r>
        <w:t xml:space="preserve">Una </w:t>
      </w:r>
      <w:r w:rsidR="00FC19AC">
        <w:t>vez</w:t>
      </w:r>
      <w:r>
        <w:t xml:space="preserve"> terminado el proceso iniciado por el servicio master-</w:t>
      </w:r>
      <w:proofErr w:type="spellStart"/>
      <w:r>
        <w:t>report</w:t>
      </w:r>
      <w:proofErr w:type="spellEnd"/>
      <w:r>
        <w:t xml:space="preserve"> este creara los archivos final en la siguiente ubicación de S</w:t>
      </w:r>
      <w:proofErr w:type="gramStart"/>
      <w:r>
        <w:t xml:space="preserve">3 </w:t>
      </w:r>
      <w:r w:rsidR="00EB4219">
        <w:t>,</w:t>
      </w:r>
      <w:proofErr w:type="gramEnd"/>
      <w:r w:rsidR="00EB4219">
        <w:t xml:space="preserve"> en este caso </w:t>
      </w:r>
      <w:proofErr w:type="spellStart"/>
      <w:r w:rsidR="00EB4219" w:rsidRPr="00EB4219">
        <w:rPr>
          <w:b/>
          <w:bCs/>
        </w:rPr>
        <w:t>new_customer</w:t>
      </w:r>
      <w:proofErr w:type="spellEnd"/>
      <w:r w:rsidR="00EB4219" w:rsidRPr="00EB4219">
        <w:t xml:space="preserve"> corresponde al nombre </w:t>
      </w:r>
      <w:r w:rsidR="00EB4219">
        <w:t>asignado para la solicitud de ejemplo.</w:t>
      </w:r>
    </w:p>
    <w:p w14:paraId="6FA5E9E6" w14:textId="48533057" w:rsidR="00D36C65" w:rsidRDefault="00D36C65" w:rsidP="00D36C65">
      <w:r>
        <w:t xml:space="preserve">Ejemplo para ambiente de QA </w:t>
      </w:r>
    </w:p>
    <w:p w14:paraId="31E41092" w14:textId="36435E83" w:rsidR="00D36C65" w:rsidRDefault="00D36C65" w:rsidP="00D36C65">
      <w:r w:rsidRPr="00D36C65">
        <w:t>s3://georesearch-datalake/QA/athena_processing/georesearch_deliveries/</w:t>
      </w:r>
      <w:r w:rsidR="00EB4219" w:rsidRPr="00EB4219">
        <w:rPr>
          <w:b/>
          <w:bCs/>
        </w:rPr>
        <w:t>new_customer</w:t>
      </w:r>
      <w:r w:rsidR="000D74FD">
        <w:rPr>
          <w:b/>
          <w:bCs/>
        </w:rPr>
        <w:t>_inputs</w:t>
      </w:r>
    </w:p>
    <w:p w14:paraId="2FA7486C" w14:textId="4A8102DD" w:rsidR="00D36C65" w:rsidRDefault="00D36C65" w:rsidP="00D36C65">
      <w:r>
        <w:t>Ejemplo para ambiente de PROD</w:t>
      </w:r>
    </w:p>
    <w:p w14:paraId="05C95993" w14:textId="30E5A877" w:rsidR="00D36C65" w:rsidRPr="00D36C65" w:rsidRDefault="00D36C65" w:rsidP="00D36C65">
      <w:r w:rsidRPr="00D36C65">
        <w:t>s3://georesearch-datalake/</w:t>
      </w:r>
      <w:r>
        <w:t>PROD</w:t>
      </w:r>
      <w:r w:rsidRPr="00D36C65">
        <w:t>/athena_processing/georesearch_deliveries/</w:t>
      </w:r>
      <w:r w:rsidR="00EB4219" w:rsidRPr="00EB4219">
        <w:rPr>
          <w:b/>
          <w:bCs/>
        </w:rPr>
        <w:t>new_customer</w:t>
      </w:r>
      <w:r w:rsidR="000D74FD">
        <w:rPr>
          <w:b/>
          <w:bCs/>
        </w:rPr>
        <w:t>_inputs</w:t>
      </w:r>
    </w:p>
    <w:p w14:paraId="352DC68C" w14:textId="1A70AD84" w:rsidR="00287D82" w:rsidRPr="006428B9" w:rsidRDefault="00287D82" w:rsidP="00D36C65">
      <w:pPr>
        <w:pStyle w:val="Ttulo2"/>
      </w:pPr>
      <w:bookmarkStart w:id="18" w:name="_Toc112782187"/>
      <w:r>
        <w:t>Solicitud</w:t>
      </w:r>
      <w:bookmarkEnd w:id="18"/>
    </w:p>
    <w:p w14:paraId="3826CBEA" w14:textId="2305A229" w:rsidR="00287D82" w:rsidRDefault="00287D82" w:rsidP="00287D82">
      <w:r>
        <w:t>Para realizar pruebas utilizar el siguiente input</w:t>
      </w:r>
      <w:r w:rsidR="00824CE2">
        <w:t>, en rojo parámetros obligatorios y en azul opcionales.</w:t>
      </w:r>
    </w:p>
    <w:p w14:paraId="2A2AD105" w14:textId="2A2E9947" w:rsidR="004A5F13" w:rsidRPr="004A5F13" w:rsidRDefault="004A5F13" w:rsidP="004A5F13">
      <w:pPr>
        <w:pStyle w:val="Ttulo3"/>
        <w:rPr>
          <w:strike/>
        </w:rPr>
      </w:pPr>
      <w:bookmarkStart w:id="19" w:name="_Toc112782188"/>
      <w:r w:rsidRPr="004A5F13">
        <w:rPr>
          <w:strike/>
        </w:rPr>
        <w:t xml:space="preserve">Versión </w:t>
      </w:r>
      <w:r w:rsidR="00A62858">
        <w:rPr>
          <w:strike/>
        </w:rPr>
        <w:t>anterior</w:t>
      </w:r>
      <w:bookmarkEnd w:id="19"/>
    </w:p>
    <w:p w14:paraId="0AC0E18E" w14:textId="77777777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{</w:t>
      </w:r>
    </w:p>
    <w:p w14:paraId="2499C840" w14:textId="77777777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"</w:t>
      </w:r>
      <w:proofErr w:type="spellStart"/>
      <w:r w:rsidRPr="00921722">
        <w:rPr>
          <w:b/>
          <w:bCs/>
          <w:color w:val="FF0000"/>
          <w:sz w:val="12"/>
          <w:szCs w:val="10"/>
          <w:lang w:val="es-CL" w:eastAsia="es-CL"/>
        </w:rPr>
        <w:t>customer_list</w:t>
      </w:r>
      <w:proofErr w:type="spellEnd"/>
      <w:r w:rsidRPr="00796149">
        <w:rPr>
          <w:b/>
          <w:bCs/>
          <w:sz w:val="12"/>
          <w:szCs w:val="10"/>
          <w:lang w:val="es-CL" w:eastAsia="es-CL"/>
        </w:rPr>
        <w:t>": [</w:t>
      </w:r>
    </w:p>
    <w:p w14:paraId="3AA3F38D" w14:textId="77777777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{</w:t>
      </w:r>
    </w:p>
    <w:p w14:paraId="07756185" w14:textId="77777777" w:rsidR="00921722" w:rsidRDefault="00921722" w:rsidP="0092172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"</w:t>
      </w:r>
      <w:proofErr w:type="spellStart"/>
      <w:r w:rsidRPr="00921722">
        <w:rPr>
          <w:b/>
          <w:bCs/>
          <w:color w:val="00B0F0"/>
          <w:sz w:val="12"/>
          <w:szCs w:val="10"/>
          <w:lang w:val="es-CL" w:eastAsia="es-CL"/>
        </w:rPr>
        <w:t>drop_workflow</w:t>
      </w:r>
      <w:proofErr w:type="spellEnd"/>
      <w:r w:rsidRPr="00796149">
        <w:rPr>
          <w:b/>
          <w:bCs/>
          <w:sz w:val="12"/>
          <w:szCs w:val="10"/>
          <w:lang w:val="es-CL" w:eastAsia="es-CL"/>
        </w:rPr>
        <w:t>": false,</w:t>
      </w:r>
    </w:p>
    <w:p w14:paraId="3D2ACF22" w14:textId="77777777" w:rsidR="00921722" w:rsidRPr="00796149" w:rsidRDefault="00921722" w:rsidP="0092172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"</w:t>
      </w:r>
      <w:proofErr w:type="spellStart"/>
      <w:r w:rsidRPr="00921722">
        <w:rPr>
          <w:b/>
          <w:bCs/>
          <w:color w:val="00B0F0"/>
          <w:sz w:val="12"/>
          <w:szCs w:val="10"/>
          <w:lang w:val="es-CL" w:eastAsia="es-CL"/>
        </w:rPr>
        <w:t>report_to</w:t>
      </w:r>
      <w:proofErr w:type="spellEnd"/>
      <w:r w:rsidRPr="00796149">
        <w:rPr>
          <w:b/>
          <w:bCs/>
          <w:sz w:val="12"/>
          <w:szCs w:val="10"/>
          <w:lang w:val="es-CL" w:eastAsia="es-CL"/>
        </w:rPr>
        <w:t>": [</w:t>
      </w:r>
    </w:p>
    <w:p w14:paraId="2E591E73" w14:textId="77777777" w:rsidR="00921722" w:rsidRPr="00796149" w:rsidRDefault="00921722" w:rsidP="0092172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  "cvargas@georesearch.cl"</w:t>
      </w:r>
    </w:p>
    <w:p w14:paraId="2BF1E61D" w14:textId="77777777" w:rsidR="00921722" w:rsidRPr="00796149" w:rsidRDefault="00921722" w:rsidP="0092172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],</w:t>
      </w:r>
    </w:p>
    <w:p w14:paraId="628DFFB5" w14:textId="6436F7DA" w:rsidR="00287D82" w:rsidRPr="00796149" w:rsidRDefault="00921722" w:rsidP="00921722">
      <w:pPr>
        <w:pStyle w:val="code0"/>
        <w:rPr>
          <w:b/>
          <w:bCs/>
          <w:sz w:val="12"/>
          <w:szCs w:val="10"/>
          <w:lang w:val="es-CL" w:eastAsia="es-CL"/>
        </w:rPr>
      </w:pPr>
      <w:r>
        <w:rPr>
          <w:b/>
          <w:bCs/>
          <w:sz w:val="12"/>
          <w:szCs w:val="10"/>
          <w:lang w:val="es-CL" w:eastAsia="es-CL"/>
        </w:rPr>
        <w:t xml:space="preserve">      </w:t>
      </w:r>
      <w:r w:rsidR="00287D82" w:rsidRPr="00796149">
        <w:rPr>
          <w:b/>
          <w:bCs/>
          <w:sz w:val="12"/>
          <w:szCs w:val="10"/>
          <w:lang w:val="es-CL" w:eastAsia="es-CL"/>
        </w:rPr>
        <w:t>"</w:t>
      </w:r>
      <w:proofErr w:type="spellStart"/>
      <w:r w:rsidR="00287D82" w:rsidRPr="00921722">
        <w:rPr>
          <w:b/>
          <w:bCs/>
          <w:color w:val="FF0000"/>
          <w:sz w:val="12"/>
          <w:szCs w:val="10"/>
          <w:lang w:val="es-CL" w:eastAsia="es-CL"/>
        </w:rPr>
        <w:t>customer_name</w:t>
      </w:r>
      <w:proofErr w:type="spellEnd"/>
      <w:r w:rsidR="00287D82" w:rsidRPr="00796149">
        <w:rPr>
          <w:b/>
          <w:bCs/>
          <w:sz w:val="12"/>
          <w:szCs w:val="10"/>
          <w:lang w:val="es-CL" w:eastAsia="es-CL"/>
        </w:rPr>
        <w:t>": "</w:t>
      </w:r>
      <w:proofErr w:type="spellStart"/>
      <w:r w:rsidR="00287D82" w:rsidRPr="00796149">
        <w:rPr>
          <w:b/>
          <w:bCs/>
          <w:sz w:val="12"/>
          <w:szCs w:val="10"/>
          <w:lang w:val="es-CL" w:eastAsia="es-CL"/>
        </w:rPr>
        <w:t>cvargas_inputs</w:t>
      </w:r>
      <w:proofErr w:type="spellEnd"/>
      <w:r w:rsidR="00287D82" w:rsidRPr="00796149">
        <w:rPr>
          <w:b/>
          <w:bCs/>
          <w:sz w:val="12"/>
          <w:szCs w:val="10"/>
          <w:lang w:val="es-CL" w:eastAsia="es-CL"/>
        </w:rPr>
        <w:t>",</w:t>
      </w:r>
    </w:p>
    <w:p w14:paraId="7C97BB76" w14:textId="77777777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"</w:t>
      </w:r>
      <w:proofErr w:type="spellStart"/>
      <w:r w:rsidRPr="00921722">
        <w:rPr>
          <w:b/>
          <w:bCs/>
          <w:color w:val="FF0000"/>
          <w:sz w:val="12"/>
          <w:szCs w:val="10"/>
          <w:lang w:val="es-CL" w:eastAsia="es-CL"/>
        </w:rPr>
        <w:t>country_list</w:t>
      </w:r>
      <w:proofErr w:type="spellEnd"/>
      <w:r w:rsidRPr="00796149">
        <w:rPr>
          <w:b/>
          <w:bCs/>
          <w:sz w:val="12"/>
          <w:szCs w:val="10"/>
          <w:lang w:val="es-CL" w:eastAsia="es-CL"/>
        </w:rPr>
        <w:t>": [</w:t>
      </w:r>
    </w:p>
    <w:p w14:paraId="63FF8F9B" w14:textId="0FB86EA9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  </w:t>
      </w:r>
      <w:r w:rsidR="00921722">
        <w:rPr>
          <w:b/>
          <w:bCs/>
          <w:sz w:val="12"/>
          <w:szCs w:val="10"/>
          <w:lang w:val="es-CL" w:eastAsia="es-CL"/>
        </w:rPr>
        <w:t xml:space="preserve"> </w:t>
      </w:r>
      <w:r w:rsidRPr="00796149">
        <w:rPr>
          <w:b/>
          <w:bCs/>
          <w:sz w:val="12"/>
          <w:szCs w:val="10"/>
          <w:lang w:val="es-CL" w:eastAsia="es-CL"/>
        </w:rPr>
        <w:t>"</w:t>
      </w:r>
      <w:proofErr w:type="spellStart"/>
      <w:r w:rsidRPr="00796149">
        <w:rPr>
          <w:b/>
          <w:bCs/>
          <w:sz w:val="12"/>
          <w:szCs w:val="10"/>
          <w:lang w:val="es-CL" w:eastAsia="es-CL"/>
        </w:rPr>
        <w:t>mx</w:t>
      </w:r>
      <w:proofErr w:type="spellEnd"/>
      <w:r w:rsidRPr="00796149">
        <w:rPr>
          <w:b/>
          <w:bCs/>
          <w:sz w:val="12"/>
          <w:szCs w:val="10"/>
          <w:lang w:val="es-CL" w:eastAsia="es-CL"/>
        </w:rPr>
        <w:t>" </w:t>
      </w:r>
      <w:r w:rsidR="00921722">
        <w:rPr>
          <w:b/>
          <w:bCs/>
          <w:sz w:val="12"/>
          <w:szCs w:val="10"/>
          <w:lang w:val="es-CL" w:eastAsia="es-CL"/>
        </w:rPr>
        <w:t xml:space="preserve"> </w:t>
      </w:r>
    </w:p>
    <w:p w14:paraId="5E352352" w14:textId="77777777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],</w:t>
      </w:r>
    </w:p>
    <w:p w14:paraId="237BC177" w14:textId="77777777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"</w:t>
      </w:r>
      <w:bookmarkStart w:id="20" w:name="_Hlk109816073"/>
      <w:proofErr w:type="spellStart"/>
      <w:r w:rsidRPr="00921722">
        <w:rPr>
          <w:b/>
          <w:bCs/>
          <w:color w:val="FF0000"/>
          <w:sz w:val="12"/>
          <w:szCs w:val="10"/>
          <w:lang w:val="es-CL" w:eastAsia="es-CL"/>
        </w:rPr>
        <w:t>buffer_list</w:t>
      </w:r>
      <w:proofErr w:type="spellEnd"/>
      <w:r w:rsidRPr="00796149">
        <w:rPr>
          <w:b/>
          <w:bCs/>
          <w:sz w:val="12"/>
          <w:szCs w:val="10"/>
          <w:lang w:val="es-CL" w:eastAsia="es-CL"/>
        </w:rPr>
        <w:t>": </w:t>
      </w:r>
      <w:bookmarkEnd w:id="20"/>
      <w:r w:rsidRPr="00796149">
        <w:rPr>
          <w:b/>
          <w:bCs/>
          <w:sz w:val="12"/>
          <w:szCs w:val="10"/>
          <w:lang w:val="es-CL" w:eastAsia="es-CL"/>
        </w:rPr>
        <w:t>[</w:t>
      </w:r>
    </w:p>
    <w:p w14:paraId="5DB9C001" w14:textId="6521AA88" w:rsidR="00287D82" w:rsidRPr="00796149" w:rsidRDefault="00921722" w:rsidP="00287D82">
      <w:pPr>
        <w:pStyle w:val="code0"/>
        <w:rPr>
          <w:b/>
          <w:bCs/>
          <w:sz w:val="12"/>
          <w:szCs w:val="10"/>
          <w:lang w:val="es-CL" w:eastAsia="es-CL"/>
        </w:rPr>
      </w:pPr>
      <w:r>
        <w:rPr>
          <w:b/>
          <w:bCs/>
          <w:sz w:val="12"/>
          <w:szCs w:val="10"/>
          <w:lang w:val="es-CL" w:eastAsia="es-CL"/>
        </w:rPr>
        <w:t xml:space="preserve">        </w:t>
      </w:r>
      <w:r w:rsidR="00287D82" w:rsidRPr="00796149">
        <w:rPr>
          <w:b/>
          <w:bCs/>
          <w:sz w:val="12"/>
          <w:szCs w:val="10"/>
          <w:lang w:val="es-CL" w:eastAsia="es-CL"/>
        </w:rPr>
        <w:t> </w:t>
      </w:r>
      <w:proofErr w:type="gramStart"/>
      <w:r w:rsidR="00287D82" w:rsidRPr="00796149">
        <w:rPr>
          <w:b/>
          <w:bCs/>
          <w:sz w:val="12"/>
          <w:szCs w:val="10"/>
          <w:lang w:val="es-CL" w:eastAsia="es-CL"/>
        </w:rPr>
        <w:t>1000</w:t>
      </w:r>
      <w:r>
        <w:rPr>
          <w:b/>
          <w:bCs/>
          <w:sz w:val="12"/>
          <w:szCs w:val="10"/>
          <w:lang w:val="es-CL" w:eastAsia="es-CL"/>
        </w:rPr>
        <w:t xml:space="preserve"> </w:t>
      </w:r>
      <w:r w:rsidR="0067284E">
        <w:rPr>
          <w:b/>
          <w:bCs/>
          <w:sz w:val="12"/>
          <w:szCs w:val="10"/>
          <w:lang w:val="es-CL" w:eastAsia="es-CL"/>
        </w:rPr>
        <w:t>,</w:t>
      </w:r>
      <w:proofErr w:type="gramEnd"/>
      <w:r w:rsidR="00287D82" w:rsidRPr="00796149">
        <w:rPr>
          <w:b/>
          <w:bCs/>
          <w:sz w:val="12"/>
          <w:szCs w:val="10"/>
          <w:lang w:val="es-CL" w:eastAsia="es-CL"/>
        </w:rPr>
        <w:t> 2000</w:t>
      </w:r>
      <w:r>
        <w:rPr>
          <w:b/>
          <w:bCs/>
          <w:sz w:val="12"/>
          <w:szCs w:val="10"/>
          <w:lang w:val="es-CL" w:eastAsia="es-CL"/>
        </w:rPr>
        <w:t xml:space="preserve"> ,</w:t>
      </w:r>
      <w:r w:rsidR="00287D82" w:rsidRPr="00796149">
        <w:rPr>
          <w:b/>
          <w:bCs/>
          <w:sz w:val="12"/>
          <w:szCs w:val="10"/>
          <w:lang w:val="es-CL" w:eastAsia="es-CL"/>
        </w:rPr>
        <w:t> 5000</w:t>
      </w:r>
    </w:p>
    <w:p w14:paraId="3A07D508" w14:textId="77777777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],</w:t>
      </w:r>
    </w:p>
    <w:p w14:paraId="5984789C" w14:textId="77777777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"</w:t>
      </w:r>
      <w:proofErr w:type="spellStart"/>
      <w:r w:rsidRPr="00921722">
        <w:rPr>
          <w:b/>
          <w:bCs/>
          <w:color w:val="FF0000"/>
          <w:sz w:val="12"/>
          <w:szCs w:val="10"/>
          <w:lang w:val="es-CL" w:eastAsia="es-CL"/>
        </w:rPr>
        <w:t>id_gastos</w:t>
      </w:r>
      <w:proofErr w:type="spellEnd"/>
      <w:r w:rsidRPr="00796149">
        <w:rPr>
          <w:b/>
          <w:bCs/>
          <w:sz w:val="12"/>
          <w:szCs w:val="10"/>
          <w:lang w:val="es-CL" w:eastAsia="es-CL"/>
        </w:rPr>
        <w:t>": [</w:t>
      </w:r>
    </w:p>
    <w:p w14:paraId="4A13D74E" w14:textId="77777777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  1,</w:t>
      </w:r>
    </w:p>
    <w:p w14:paraId="7637B4FB" w14:textId="77777777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  2,</w:t>
      </w:r>
    </w:p>
    <w:p w14:paraId="522705BB" w14:textId="77777777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  3</w:t>
      </w:r>
    </w:p>
    <w:p w14:paraId="3E13BD36" w14:textId="77777777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],</w:t>
      </w:r>
    </w:p>
    <w:p w14:paraId="164E9823" w14:textId="77777777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"</w:t>
      </w:r>
      <w:proofErr w:type="spellStart"/>
      <w:r w:rsidRPr="00921722">
        <w:rPr>
          <w:b/>
          <w:bCs/>
          <w:color w:val="FF0000"/>
          <w:sz w:val="12"/>
          <w:szCs w:val="10"/>
          <w:lang w:val="es-CL" w:eastAsia="es-CL"/>
        </w:rPr>
        <w:t>etl_list</w:t>
      </w:r>
      <w:proofErr w:type="spellEnd"/>
      <w:r w:rsidRPr="00796149">
        <w:rPr>
          <w:b/>
          <w:bCs/>
          <w:sz w:val="12"/>
          <w:szCs w:val="10"/>
          <w:lang w:val="es-CL" w:eastAsia="es-CL"/>
        </w:rPr>
        <w:t>": [</w:t>
      </w:r>
    </w:p>
    <w:p w14:paraId="602F302F" w14:textId="77777777" w:rsidR="00287D82" w:rsidRPr="00921722" w:rsidRDefault="00287D82" w:rsidP="00287D82">
      <w:pPr>
        <w:pStyle w:val="code0"/>
        <w:rPr>
          <w:b/>
          <w:bCs/>
          <w:color w:val="FF0000"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  </w:t>
      </w:r>
      <w:r w:rsidRPr="00921722">
        <w:rPr>
          <w:b/>
          <w:bCs/>
          <w:color w:val="FF0000"/>
          <w:sz w:val="12"/>
          <w:szCs w:val="10"/>
          <w:lang w:val="es-CL" w:eastAsia="es-CL"/>
        </w:rPr>
        <w:t>"</w:t>
      </w:r>
      <w:proofErr w:type="spellStart"/>
      <w:r w:rsidRPr="00921722">
        <w:rPr>
          <w:b/>
          <w:bCs/>
          <w:color w:val="FF0000"/>
          <w:sz w:val="12"/>
          <w:szCs w:val="10"/>
          <w:lang w:val="es-CL" w:eastAsia="es-CL"/>
        </w:rPr>
        <w:t>demografico</w:t>
      </w:r>
      <w:proofErr w:type="spellEnd"/>
      <w:r w:rsidRPr="00921722">
        <w:rPr>
          <w:b/>
          <w:bCs/>
          <w:color w:val="FF0000"/>
          <w:sz w:val="12"/>
          <w:szCs w:val="10"/>
          <w:lang w:val="es-CL" w:eastAsia="es-CL"/>
        </w:rPr>
        <w:t>",</w:t>
      </w:r>
    </w:p>
    <w:p w14:paraId="0D586121" w14:textId="77777777" w:rsidR="00287D82" w:rsidRPr="00921722" w:rsidRDefault="00287D82" w:rsidP="00287D82">
      <w:pPr>
        <w:pStyle w:val="code0"/>
        <w:rPr>
          <w:b/>
          <w:bCs/>
          <w:color w:val="FF0000"/>
          <w:sz w:val="12"/>
          <w:szCs w:val="10"/>
          <w:lang w:val="es-CL" w:eastAsia="es-CL"/>
        </w:rPr>
      </w:pPr>
      <w:r w:rsidRPr="00921722">
        <w:rPr>
          <w:b/>
          <w:bCs/>
          <w:color w:val="FF0000"/>
          <w:sz w:val="12"/>
          <w:szCs w:val="10"/>
          <w:lang w:val="es-CL" w:eastAsia="es-CL"/>
        </w:rPr>
        <w:t>        "gastos",</w:t>
      </w:r>
    </w:p>
    <w:p w14:paraId="1292F19A" w14:textId="77777777" w:rsidR="00287D82" w:rsidRPr="00921722" w:rsidRDefault="00287D82" w:rsidP="00287D82">
      <w:pPr>
        <w:pStyle w:val="code0"/>
        <w:rPr>
          <w:b/>
          <w:bCs/>
          <w:color w:val="FF0000"/>
          <w:sz w:val="12"/>
          <w:szCs w:val="10"/>
          <w:lang w:val="es-CL" w:eastAsia="es-CL"/>
        </w:rPr>
      </w:pPr>
      <w:r w:rsidRPr="00921722">
        <w:rPr>
          <w:b/>
          <w:bCs/>
          <w:color w:val="FF0000"/>
          <w:sz w:val="12"/>
          <w:szCs w:val="10"/>
          <w:lang w:val="es-CL" w:eastAsia="es-CL"/>
        </w:rPr>
        <w:t>        "competencias"</w:t>
      </w:r>
    </w:p>
    <w:p w14:paraId="2A4B66C8" w14:textId="77777777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],</w:t>
      </w:r>
    </w:p>
    <w:p w14:paraId="29B2C539" w14:textId="77777777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"</w:t>
      </w:r>
      <w:proofErr w:type="spellStart"/>
      <w:r w:rsidRPr="00921722">
        <w:rPr>
          <w:b/>
          <w:bCs/>
          <w:color w:val="FF0000"/>
          <w:sz w:val="12"/>
          <w:szCs w:val="10"/>
          <w:lang w:val="es-CL" w:eastAsia="es-CL"/>
        </w:rPr>
        <w:t>parametros</w:t>
      </w:r>
      <w:proofErr w:type="spellEnd"/>
      <w:r w:rsidRPr="00796149">
        <w:rPr>
          <w:b/>
          <w:bCs/>
          <w:sz w:val="12"/>
          <w:szCs w:val="10"/>
          <w:lang w:val="es-CL" w:eastAsia="es-CL"/>
        </w:rPr>
        <w:t>": {</w:t>
      </w:r>
    </w:p>
    <w:p w14:paraId="4A44E8E2" w14:textId="77777777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  "</w:t>
      </w:r>
      <w:r w:rsidRPr="00921722">
        <w:rPr>
          <w:b/>
          <w:bCs/>
          <w:color w:val="FF0000"/>
          <w:sz w:val="12"/>
          <w:szCs w:val="10"/>
          <w:lang w:val="es-CL" w:eastAsia="es-CL"/>
        </w:rPr>
        <w:t>competencias</w:t>
      </w:r>
      <w:r w:rsidRPr="00796149">
        <w:rPr>
          <w:b/>
          <w:bCs/>
          <w:sz w:val="12"/>
          <w:szCs w:val="10"/>
          <w:lang w:val="es-CL" w:eastAsia="es-CL"/>
        </w:rPr>
        <w:t>": {</w:t>
      </w:r>
    </w:p>
    <w:p w14:paraId="50A70363" w14:textId="77777777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    "</w:t>
      </w:r>
      <w:proofErr w:type="spellStart"/>
      <w:r w:rsidRPr="00921722">
        <w:rPr>
          <w:b/>
          <w:bCs/>
          <w:color w:val="FF0000"/>
          <w:sz w:val="12"/>
          <w:szCs w:val="10"/>
          <w:lang w:val="es-CL" w:eastAsia="es-CL"/>
        </w:rPr>
        <w:t>pois_state_id</w:t>
      </w:r>
      <w:proofErr w:type="spellEnd"/>
      <w:r w:rsidRPr="00796149">
        <w:rPr>
          <w:b/>
          <w:bCs/>
          <w:sz w:val="12"/>
          <w:szCs w:val="10"/>
          <w:lang w:val="es-CL" w:eastAsia="es-CL"/>
        </w:rPr>
        <w:t>": 1,</w:t>
      </w:r>
    </w:p>
    <w:p w14:paraId="3239CC46" w14:textId="77777777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    "</w:t>
      </w:r>
      <w:proofErr w:type="spellStart"/>
      <w:r w:rsidRPr="00921722">
        <w:rPr>
          <w:b/>
          <w:bCs/>
          <w:color w:val="FF0000"/>
          <w:sz w:val="12"/>
          <w:szCs w:val="10"/>
          <w:lang w:val="es-CL" w:eastAsia="es-CL"/>
        </w:rPr>
        <w:t>substring_id</w:t>
      </w:r>
      <w:proofErr w:type="spellEnd"/>
      <w:r w:rsidRPr="00796149">
        <w:rPr>
          <w:b/>
          <w:bCs/>
          <w:sz w:val="12"/>
          <w:szCs w:val="10"/>
          <w:lang w:val="es-CL" w:eastAsia="es-CL"/>
        </w:rPr>
        <w:t>": [</w:t>
      </w:r>
    </w:p>
    <w:p w14:paraId="6E5E7511" w14:textId="77777777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      279,</w:t>
      </w:r>
    </w:p>
    <w:p w14:paraId="38BDECA3" w14:textId="77777777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      1096,</w:t>
      </w:r>
    </w:p>
    <w:p w14:paraId="650F6A4C" w14:textId="3ED5F0D6" w:rsidR="00287D82" w:rsidRPr="00796149" w:rsidRDefault="00287D82" w:rsidP="00355F3A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      1445</w:t>
      </w:r>
    </w:p>
    <w:p w14:paraId="1B6DE0F2" w14:textId="77777777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    ]</w:t>
      </w:r>
    </w:p>
    <w:p w14:paraId="615B56A4" w14:textId="77777777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  },</w:t>
      </w:r>
    </w:p>
    <w:p w14:paraId="0817AA4C" w14:textId="77777777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  "</w:t>
      </w:r>
      <w:proofErr w:type="spellStart"/>
      <w:r w:rsidRPr="00921722">
        <w:rPr>
          <w:b/>
          <w:bCs/>
          <w:color w:val="00B0F0"/>
          <w:sz w:val="12"/>
          <w:szCs w:val="10"/>
          <w:lang w:val="es-CL" w:eastAsia="es-CL"/>
        </w:rPr>
        <w:t>locales_propios</w:t>
      </w:r>
      <w:proofErr w:type="spellEnd"/>
      <w:r w:rsidRPr="00796149">
        <w:rPr>
          <w:b/>
          <w:bCs/>
          <w:sz w:val="12"/>
          <w:szCs w:val="10"/>
          <w:lang w:val="es-CL" w:eastAsia="es-CL"/>
        </w:rPr>
        <w:t>": {</w:t>
      </w:r>
    </w:p>
    <w:p w14:paraId="184779A7" w14:textId="44E416D1" w:rsidR="00287D82" w:rsidRPr="00796149" w:rsidRDefault="00287D82" w:rsidP="0092172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    "</w:t>
      </w:r>
      <w:proofErr w:type="spellStart"/>
      <w:r w:rsidRPr="00921722">
        <w:rPr>
          <w:b/>
          <w:bCs/>
          <w:color w:val="FF0000"/>
          <w:sz w:val="12"/>
          <w:szCs w:val="10"/>
          <w:lang w:val="es-CL" w:eastAsia="es-CL"/>
        </w:rPr>
        <w:t>pois_state_id</w:t>
      </w:r>
      <w:proofErr w:type="spellEnd"/>
      <w:r w:rsidRPr="00796149">
        <w:rPr>
          <w:b/>
          <w:bCs/>
          <w:sz w:val="12"/>
          <w:szCs w:val="10"/>
          <w:lang w:val="es-CL" w:eastAsia="es-CL"/>
        </w:rPr>
        <w:t>": 1,</w:t>
      </w:r>
    </w:p>
    <w:p w14:paraId="0912AF86" w14:textId="77777777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    "</w:t>
      </w:r>
      <w:proofErr w:type="spellStart"/>
      <w:r w:rsidRPr="00921722">
        <w:rPr>
          <w:b/>
          <w:bCs/>
          <w:color w:val="FF0000"/>
          <w:sz w:val="12"/>
          <w:szCs w:val="10"/>
          <w:lang w:val="es-CL" w:eastAsia="es-CL"/>
        </w:rPr>
        <w:t>substring_id</w:t>
      </w:r>
      <w:proofErr w:type="spellEnd"/>
      <w:r w:rsidRPr="00796149">
        <w:rPr>
          <w:b/>
          <w:bCs/>
          <w:sz w:val="12"/>
          <w:szCs w:val="10"/>
          <w:lang w:val="es-CL" w:eastAsia="es-CL"/>
        </w:rPr>
        <w:t>": [</w:t>
      </w:r>
    </w:p>
    <w:p w14:paraId="2CE44F78" w14:textId="77777777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      279</w:t>
      </w:r>
    </w:p>
    <w:p w14:paraId="4DC97361" w14:textId="6DF9753A" w:rsidR="00287D82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    ]</w:t>
      </w:r>
      <w:r w:rsidR="00921722">
        <w:rPr>
          <w:b/>
          <w:bCs/>
          <w:sz w:val="12"/>
          <w:szCs w:val="10"/>
          <w:lang w:val="es-CL" w:eastAsia="es-CL"/>
        </w:rPr>
        <w:t>,</w:t>
      </w:r>
    </w:p>
    <w:p w14:paraId="76579D62" w14:textId="26B008A2" w:rsidR="00921722" w:rsidRPr="00796149" w:rsidRDefault="00921722" w:rsidP="00921722">
      <w:pPr>
        <w:pStyle w:val="code0"/>
        <w:rPr>
          <w:b/>
          <w:bCs/>
          <w:sz w:val="12"/>
          <w:szCs w:val="10"/>
          <w:lang w:val="es-CL" w:eastAsia="es-CL"/>
        </w:rPr>
      </w:pPr>
      <w:r>
        <w:rPr>
          <w:b/>
          <w:bCs/>
          <w:sz w:val="12"/>
          <w:szCs w:val="10"/>
          <w:lang w:val="es-CL" w:eastAsia="es-CL"/>
        </w:rPr>
        <w:t xml:space="preserve">        </w:t>
      </w:r>
      <w:r w:rsidRPr="00796149">
        <w:rPr>
          <w:b/>
          <w:bCs/>
          <w:sz w:val="12"/>
          <w:szCs w:val="10"/>
          <w:lang w:val="es-CL" w:eastAsia="es-CL"/>
        </w:rPr>
        <w:t>"</w:t>
      </w:r>
      <w:proofErr w:type="spellStart"/>
      <w:r w:rsidRPr="00921722">
        <w:rPr>
          <w:b/>
          <w:bCs/>
          <w:color w:val="00B0F0"/>
          <w:sz w:val="12"/>
          <w:szCs w:val="10"/>
          <w:lang w:val="es-CL" w:eastAsia="es-CL"/>
        </w:rPr>
        <w:t>comunas_mx</w:t>
      </w:r>
      <w:proofErr w:type="spellEnd"/>
      <w:proofErr w:type="gramStart"/>
      <w:r w:rsidRPr="00796149">
        <w:rPr>
          <w:b/>
          <w:bCs/>
          <w:sz w:val="12"/>
          <w:szCs w:val="10"/>
          <w:lang w:val="es-CL" w:eastAsia="es-CL"/>
        </w:rPr>
        <w:t>":[</w:t>
      </w:r>
      <w:proofErr w:type="gramEnd"/>
      <w:r w:rsidRPr="00796149">
        <w:rPr>
          <w:b/>
          <w:bCs/>
          <w:sz w:val="12"/>
          <w:szCs w:val="10"/>
          <w:lang w:val="es-CL" w:eastAsia="es-CL"/>
        </w:rPr>
        <w:t>"</w:t>
      </w:r>
      <w:r>
        <w:rPr>
          <w:b/>
          <w:bCs/>
          <w:sz w:val="12"/>
          <w:szCs w:val="10"/>
          <w:lang w:val="es-CL" w:eastAsia="es-CL"/>
        </w:rPr>
        <w:t xml:space="preserve">CIUDAD DE </w:t>
      </w:r>
      <w:proofErr w:type="spellStart"/>
      <w:r>
        <w:rPr>
          <w:b/>
          <w:bCs/>
          <w:sz w:val="12"/>
          <w:szCs w:val="10"/>
          <w:lang w:val="es-CL" w:eastAsia="es-CL"/>
        </w:rPr>
        <w:t>MEXICO</w:t>
      </w:r>
      <w:proofErr w:type="spellEnd"/>
      <w:r w:rsidRPr="00796149">
        <w:rPr>
          <w:b/>
          <w:bCs/>
          <w:sz w:val="12"/>
          <w:szCs w:val="10"/>
          <w:lang w:val="es-CL" w:eastAsia="es-CL"/>
        </w:rPr>
        <w:t>"],</w:t>
      </w:r>
    </w:p>
    <w:p w14:paraId="16131D4C" w14:textId="18CC2076" w:rsidR="00921722" w:rsidRPr="00796149" w:rsidRDefault="0092172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  "</w:t>
      </w:r>
      <w:proofErr w:type="spellStart"/>
      <w:r w:rsidRPr="00921722">
        <w:rPr>
          <w:b/>
          <w:bCs/>
          <w:color w:val="00B0F0"/>
          <w:sz w:val="12"/>
          <w:szCs w:val="10"/>
          <w:lang w:val="es-CL" w:eastAsia="es-CL"/>
        </w:rPr>
        <w:t>comunas_cl</w:t>
      </w:r>
      <w:proofErr w:type="spellEnd"/>
      <w:proofErr w:type="gramStart"/>
      <w:r w:rsidRPr="00796149">
        <w:rPr>
          <w:b/>
          <w:bCs/>
          <w:sz w:val="12"/>
          <w:szCs w:val="10"/>
          <w:lang w:val="es-CL" w:eastAsia="es-CL"/>
        </w:rPr>
        <w:t>":[</w:t>
      </w:r>
      <w:proofErr w:type="gramEnd"/>
      <w:r w:rsidRPr="00796149">
        <w:rPr>
          <w:b/>
          <w:bCs/>
          <w:sz w:val="12"/>
          <w:szCs w:val="10"/>
          <w:lang w:val="es-CL" w:eastAsia="es-CL"/>
        </w:rPr>
        <w:t>"SANTIAGO"]</w:t>
      </w:r>
    </w:p>
    <w:p w14:paraId="445C2056" w14:textId="77777777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  }</w:t>
      </w:r>
    </w:p>
    <w:p w14:paraId="1D5163C1" w14:textId="77777777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lastRenderedPageBreak/>
        <w:t>      }</w:t>
      </w:r>
    </w:p>
    <w:p w14:paraId="566C94CA" w14:textId="77777777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}</w:t>
      </w:r>
    </w:p>
    <w:p w14:paraId="1E94F3A2" w14:textId="77777777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]</w:t>
      </w:r>
    </w:p>
    <w:p w14:paraId="5353570E" w14:textId="77777777" w:rsidR="00287D82" w:rsidRPr="00796149" w:rsidRDefault="00287D82" w:rsidP="00287D82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}</w:t>
      </w:r>
    </w:p>
    <w:p w14:paraId="7CFE9A9E" w14:textId="37DA3B6D" w:rsidR="00355F3A" w:rsidRDefault="00355F3A" w:rsidP="00C6701C">
      <w:pPr>
        <w:pStyle w:val="Ttulo3"/>
      </w:pPr>
      <w:bookmarkStart w:id="21" w:name="_Toc112782189"/>
      <w:r>
        <w:t>Ultima versión</w:t>
      </w:r>
      <w:bookmarkEnd w:id="21"/>
    </w:p>
    <w:p w14:paraId="4A269359" w14:textId="7C4F8880" w:rsidR="00C6701C" w:rsidRDefault="00C6701C" w:rsidP="00C6701C">
      <w:r>
        <w:t>Lo destacado corresponde al nuevo formato de parámetros para el servicio</w:t>
      </w:r>
      <w:r w:rsidR="00A62858">
        <w:t>, los colores de las claves se siguen respetando.</w:t>
      </w:r>
    </w:p>
    <w:p w14:paraId="12349C66" w14:textId="51B248E3" w:rsidR="00A62858" w:rsidRPr="00C6701C" w:rsidRDefault="00093835" w:rsidP="00C6701C">
      <w:r>
        <w:t>Nota:</w:t>
      </w:r>
      <w:r w:rsidR="00A62858">
        <w:t xml:space="preserve"> se incluye la subclave </w:t>
      </w:r>
      <w:r w:rsidR="00A62858" w:rsidRPr="00426163">
        <w:rPr>
          <w:lang w:val="es-CL" w:eastAsia="es-CL"/>
        </w:rPr>
        <w:t>environment</w:t>
      </w:r>
    </w:p>
    <w:p w14:paraId="3E078233" w14:textId="7D5542D1" w:rsidR="00355F3A" w:rsidRDefault="00355F3A" w:rsidP="00355F3A">
      <w:pPr>
        <w:pStyle w:val="code0"/>
      </w:pPr>
      <w:r>
        <w:t>{</w:t>
      </w:r>
    </w:p>
    <w:p w14:paraId="4AF14D07" w14:textId="2DD40FC0" w:rsidR="00A62858" w:rsidRDefault="00A62858" w:rsidP="00355F3A">
      <w:pPr>
        <w:pStyle w:val="code0"/>
      </w:pPr>
      <w:r>
        <w:rPr>
          <w:lang w:val="es-CL" w:eastAsia="es-CL"/>
        </w:rPr>
        <w:t xml:space="preserve">    </w:t>
      </w:r>
      <w:r w:rsidRPr="00744CD4">
        <w:rPr>
          <w:highlight w:val="yellow"/>
          <w:lang w:val="es-CL" w:eastAsia="es-CL"/>
        </w:rPr>
        <w:t>"</w:t>
      </w:r>
      <w:r w:rsidRPr="00744CD4">
        <w:rPr>
          <w:color w:val="FF0000"/>
          <w:highlight w:val="yellow"/>
          <w:lang w:val="es-CL" w:eastAsia="es-CL"/>
        </w:rPr>
        <w:t>environment</w:t>
      </w:r>
      <w:r w:rsidRPr="00744CD4">
        <w:rPr>
          <w:highlight w:val="yellow"/>
          <w:lang w:val="es-CL" w:eastAsia="es-CL"/>
        </w:rPr>
        <w:t>": "PROD",</w:t>
      </w:r>
    </w:p>
    <w:p w14:paraId="411AADBA" w14:textId="77777777" w:rsidR="00355F3A" w:rsidRDefault="00355F3A" w:rsidP="00355F3A">
      <w:pPr>
        <w:pStyle w:val="code0"/>
      </w:pPr>
      <w:r>
        <w:t xml:space="preserve">    "</w:t>
      </w:r>
      <w:proofErr w:type="spellStart"/>
      <w:r>
        <w:t>customer_list</w:t>
      </w:r>
      <w:proofErr w:type="spellEnd"/>
      <w:r>
        <w:t>": [</w:t>
      </w:r>
    </w:p>
    <w:p w14:paraId="3787922F" w14:textId="77777777" w:rsidR="00355F3A" w:rsidRDefault="00355F3A" w:rsidP="00355F3A">
      <w:pPr>
        <w:pStyle w:val="code0"/>
      </w:pPr>
      <w:r>
        <w:t xml:space="preserve">        {</w:t>
      </w:r>
    </w:p>
    <w:p w14:paraId="66FFF834" w14:textId="6091473E" w:rsidR="00355F3A" w:rsidRDefault="00355F3A" w:rsidP="00355F3A">
      <w:pPr>
        <w:pStyle w:val="code0"/>
      </w:pPr>
      <w:r>
        <w:t xml:space="preserve">            "</w:t>
      </w:r>
      <w:proofErr w:type="spellStart"/>
      <w:r w:rsidRPr="00A62858">
        <w:rPr>
          <w:color w:val="FF0000"/>
        </w:rPr>
        <w:t>drop_workflow</w:t>
      </w:r>
      <w:proofErr w:type="spellEnd"/>
      <w:r>
        <w:t xml:space="preserve">": </w:t>
      </w:r>
      <w:r w:rsidR="00744CD4">
        <w:t>false</w:t>
      </w:r>
      <w:r>
        <w:t>,</w:t>
      </w:r>
    </w:p>
    <w:p w14:paraId="04E1C8A6" w14:textId="0CD9AC22" w:rsidR="00355F3A" w:rsidRDefault="00355F3A" w:rsidP="00355F3A">
      <w:pPr>
        <w:pStyle w:val="code0"/>
      </w:pPr>
      <w:r>
        <w:t xml:space="preserve">            "</w:t>
      </w:r>
      <w:proofErr w:type="spellStart"/>
      <w:r w:rsidRPr="00A62858">
        <w:rPr>
          <w:color w:val="FF0000"/>
        </w:rPr>
        <w:t>customer_name</w:t>
      </w:r>
      <w:proofErr w:type="spellEnd"/>
      <w:r>
        <w:t>": "</w:t>
      </w:r>
      <w:proofErr w:type="spellStart"/>
      <w:r w:rsidR="00C6701C">
        <w:t>new_customer</w:t>
      </w:r>
      <w:proofErr w:type="spellEnd"/>
      <w:r>
        <w:t>",</w:t>
      </w:r>
    </w:p>
    <w:p w14:paraId="33DA3F7D" w14:textId="618732CB" w:rsidR="00A62858" w:rsidRPr="00796149" w:rsidRDefault="00A62858" w:rsidP="00A62858">
      <w:pPr>
        <w:pStyle w:val="code0"/>
        <w:rPr>
          <w:b/>
          <w:bCs/>
          <w:sz w:val="12"/>
          <w:szCs w:val="10"/>
          <w:lang w:val="es-CL" w:eastAsia="es-CL"/>
        </w:rPr>
      </w:pPr>
      <w:r>
        <w:rPr>
          <w:b/>
          <w:bCs/>
          <w:sz w:val="12"/>
          <w:szCs w:val="10"/>
          <w:lang w:val="es-CL" w:eastAsia="es-CL"/>
        </w:rPr>
        <w:t xml:space="preserve">          </w:t>
      </w:r>
      <w:r w:rsidRPr="00796149">
        <w:rPr>
          <w:b/>
          <w:bCs/>
          <w:sz w:val="12"/>
          <w:szCs w:val="10"/>
          <w:lang w:val="es-CL" w:eastAsia="es-CL"/>
        </w:rPr>
        <w:t>"</w:t>
      </w:r>
      <w:proofErr w:type="spellStart"/>
      <w:r w:rsidRPr="00921722">
        <w:rPr>
          <w:b/>
          <w:bCs/>
          <w:color w:val="00B0F0"/>
          <w:sz w:val="12"/>
          <w:szCs w:val="10"/>
          <w:lang w:val="es-CL" w:eastAsia="es-CL"/>
        </w:rPr>
        <w:t>report_to</w:t>
      </w:r>
      <w:proofErr w:type="spellEnd"/>
      <w:r w:rsidRPr="00796149">
        <w:rPr>
          <w:b/>
          <w:bCs/>
          <w:sz w:val="12"/>
          <w:szCs w:val="10"/>
          <w:lang w:val="es-CL" w:eastAsia="es-CL"/>
        </w:rPr>
        <w:t>": [</w:t>
      </w:r>
    </w:p>
    <w:p w14:paraId="56C27E78" w14:textId="6E16EE5F" w:rsidR="00A62858" w:rsidRPr="00796149" w:rsidRDefault="00A62858" w:rsidP="00A62858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  </w:t>
      </w:r>
      <w:r>
        <w:rPr>
          <w:b/>
          <w:bCs/>
          <w:sz w:val="12"/>
          <w:szCs w:val="10"/>
          <w:lang w:val="es-CL" w:eastAsia="es-CL"/>
        </w:rPr>
        <w:t xml:space="preserve">      </w:t>
      </w:r>
      <w:r w:rsidRPr="00796149">
        <w:rPr>
          <w:b/>
          <w:bCs/>
          <w:sz w:val="12"/>
          <w:szCs w:val="10"/>
          <w:lang w:val="es-CL" w:eastAsia="es-CL"/>
        </w:rPr>
        <w:t>"</w:t>
      </w:r>
      <w:r w:rsidR="00744CD4">
        <w:rPr>
          <w:b/>
          <w:bCs/>
          <w:sz w:val="12"/>
          <w:szCs w:val="10"/>
          <w:lang w:val="es-CL" w:eastAsia="es-CL"/>
        </w:rPr>
        <w:t>new_customer</w:t>
      </w:r>
      <w:r w:rsidRPr="00796149">
        <w:rPr>
          <w:b/>
          <w:bCs/>
          <w:sz w:val="12"/>
          <w:szCs w:val="10"/>
          <w:lang w:val="es-CL" w:eastAsia="es-CL"/>
        </w:rPr>
        <w:t>@georesearch.cl"</w:t>
      </w:r>
    </w:p>
    <w:p w14:paraId="15AD491B" w14:textId="6041340F" w:rsidR="00A62858" w:rsidRPr="00A62858" w:rsidRDefault="00A62858" w:rsidP="00355F3A">
      <w:pPr>
        <w:pStyle w:val="code0"/>
        <w:rPr>
          <w:b/>
          <w:bCs/>
          <w:sz w:val="12"/>
          <w:szCs w:val="10"/>
          <w:lang w:val="es-CL" w:eastAsia="es-CL"/>
        </w:rPr>
      </w:pPr>
      <w:r w:rsidRPr="00796149">
        <w:rPr>
          <w:b/>
          <w:bCs/>
          <w:sz w:val="12"/>
          <w:szCs w:val="10"/>
          <w:lang w:val="es-CL" w:eastAsia="es-CL"/>
        </w:rPr>
        <w:t>      </w:t>
      </w:r>
      <w:r>
        <w:rPr>
          <w:b/>
          <w:bCs/>
          <w:sz w:val="12"/>
          <w:szCs w:val="10"/>
          <w:lang w:val="es-CL" w:eastAsia="es-CL"/>
        </w:rPr>
        <w:t xml:space="preserve">    </w:t>
      </w:r>
      <w:r w:rsidRPr="00796149">
        <w:rPr>
          <w:b/>
          <w:bCs/>
          <w:sz w:val="12"/>
          <w:szCs w:val="10"/>
          <w:lang w:val="es-CL" w:eastAsia="es-CL"/>
        </w:rPr>
        <w:t>],</w:t>
      </w:r>
    </w:p>
    <w:p w14:paraId="64DB2F0A" w14:textId="77777777" w:rsidR="00355F3A" w:rsidRDefault="00355F3A" w:rsidP="00355F3A">
      <w:pPr>
        <w:pStyle w:val="code0"/>
      </w:pPr>
      <w:r>
        <w:t xml:space="preserve">            "</w:t>
      </w:r>
      <w:proofErr w:type="spellStart"/>
      <w:r w:rsidRPr="00A62858">
        <w:rPr>
          <w:color w:val="FF0000"/>
        </w:rPr>
        <w:t>country_list</w:t>
      </w:r>
      <w:proofErr w:type="spellEnd"/>
      <w:r>
        <w:t>": [</w:t>
      </w:r>
    </w:p>
    <w:p w14:paraId="47A88F50" w14:textId="77777777" w:rsidR="00355F3A" w:rsidRDefault="00355F3A" w:rsidP="00355F3A">
      <w:pPr>
        <w:pStyle w:val="code0"/>
      </w:pPr>
      <w:r>
        <w:t xml:space="preserve">                "ar",</w:t>
      </w:r>
    </w:p>
    <w:p w14:paraId="288ED37E" w14:textId="77777777" w:rsidR="00355F3A" w:rsidRDefault="00355F3A" w:rsidP="00355F3A">
      <w:pPr>
        <w:pStyle w:val="code0"/>
      </w:pPr>
      <w:r>
        <w:t xml:space="preserve">                "uy"</w:t>
      </w:r>
    </w:p>
    <w:p w14:paraId="0A54640A" w14:textId="77777777" w:rsidR="00355F3A" w:rsidRDefault="00355F3A" w:rsidP="00355F3A">
      <w:pPr>
        <w:pStyle w:val="code0"/>
      </w:pPr>
      <w:r>
        <w:t xml:space="preserve">            ],</w:t>
      </w:r>
    </w:p>
    <w:p w14:paraId="628E903F" w14:textId="77777777" w:rsidR="00355F3A" w:rsidRDefault="00355F3A" w:rsidP="00355F3A">
      <w:pPr>
        <w:pStyle w:val="code0"/>
      </w:pPr>
      <w:r>
        <w:t xml:space="preserve">            "</w:t>
      </w:r>
      <w:proofErr w:type="spellStart"/>
      <w:r w:rsidRPr="00A62858">
        <w:rPr>
          <w:color w:val="FF0000"/>
        </w:rPr>
        <w:t>buffer_list</w:t>
      </w:r>
      <w:proofErr w:type="spellEnd"/>
      <w:r>
        <w:t>": [</w:t>
      </w:r>
    </w:p>
    <w:p w14:paraId="1240BF12" w14:textId="76935FEE" w:rsidR="00355F3A" w:rsidRDefault="00355F3A" w:rsidP="00355F3A">
      <w:pPr>
        <w:pStyle w:val="code0"/>
      </w:pPr>
      <w:r>
        <w:t xml:space="preserve">                </w:t>
      </w:r>
      <w:r w:rsidR="00F62C21">
        <w:t>1000</w:t>
      </w:r>
    </w:p>
    <w:p w14:paraId="58EEC485" w14:textId="77777777" w:rsidR="00355F3A" w:rsidRDefault="00355F3A" w:rsidP="00355F3A">
      <w:pPr>
        <w:pStyle w:val="code0"/>
      </w:pPr>
      <w:r>
        <w:t xml:space="preserve">            ],</w:t>
      </w:r>
    </w:p>
    <w:p w14:paraId="5AF5F7E2" w14:textId="77777777" w:rsidR="00355F3A" w:rsidRDefault="00355F3A" w:rsidP="00355F3A">
      <w:pPr>
        <w:pStyle w:val="code0"/>
      </w:pPr>
      <w:r>
        <w:t xml:space="preserve">            "</w:t>
      </w:r>
      <w:proofErr w:type="spellStart"/>
      <w:r w:rsidRPr="00A62858">
        <w:rPr>
          <w:color w:val="FF0000"/>
        </w:rPr>
        <w:t>etl_list</w:t>
      </w:r>
      <w:proofErr w:type="spellEnd"/>
      <w:r>
        <w:t>": [</w:t>
      </w:r>
    </w:p>
    <w:p w14:paraId="29338394" w14:textId="77777777" w:rsidR="00355F3A" w:rsidRDefault="00355F3A" w:rsidP="00355F3A">
      <w:pPr>
        <w:pStyle w:val="code0"/>
      </w:pPr>
      <w:r>
        <w:t xml:space="preserve">                "</w:t>
      </w:r>
      <w:proofErr w:type="spellStart"/>
      <w:r>
        <w:t>demografico</w:t>
      </w:r>
      <w:proofErr w:type="spellEnd"/>
      <w:r>
        <w:t>",</w:t>
      </w:r>
    </w:p>
    <w:p w14:paraId="384B7C83" w14:textId="77777777" w:rsidR="00355F3A" w:rsidRDefault="00355F3A" w:rsidP="00355F3A">
      <w:pPr>
        <w:pStyle w:val="code0"/>
      </w:pPr>
      <w:r>
        <w:t xml:space="preserve">                "</w:t>
      </w:r>
      <w:r w:rsidRPr="00796CC5">
        <w:rPr>
          <w:color w:val="0070C0"/>
        </w:rPr>
        <w:t>gastos</w:t>
      </w:r>
      <w:r>
        <w:t>",</w:t>
      </w:r>
    </w:p>
    <w:p w14:paraId="4FB8498B" w14:textId="334E4796" w:rsidR="00D9163E" w:rsidRDefault="00355F3A" w:rsidP="00355F3A">
      <w:pPr>
        <w:pStyle w:val="code0"/>
      </w:pPr>
      <w:r>
        <w:t xml:space="preserve">                "</w:t>
      </w:r>
      <w:r w:rsidRPr="00796CC5">
        <w:rPr>
          <w:color w:val="0070C0"/>
        </w:rPr>
        <w:t>competencias</w:t>
      </w:r>
      <w:r>
        <w:t>"</w:t>
      </w:r>
    </w:p>
    <w:p w14:paraId="3ACB4F52" w14:textId="77777777" w:rsidR="00355F3A" w:rsidRDefault="00355F3A" w:rsidP="00355F3A">
      <w:pPr>
        <w:pStyle w:val="code0"/>
      </w:pPr>
      <w:r>
        <w:t xml:space="preserve">            ],</w:t>
      </w:r>
    </w:p>
    <w:p w14:paraId="24AEE05F" w14:textId="77777777" w:rsidR="00355F3A" w:rsidRPr="00C6701C" w:rsidRDefault="00355F3A" w:rsidP="00355F3A">
      <w:pPr>
        <w:pStyle w:val="code0"/>
        <w:rPr>
          <w:highlight w:val="yellow"/>
        </w:rPr>
      </w:pPr>
      <w:r>
        <w:t xml:space="preserve">            </w:t>
      </w:r>
      <w:r w:rsidRPr="00C6701C">
        <w:rPr>
          <w:highlight w:val="yellow"/>
        </w:rPr>
        <w:t>"</w:t>
      </w:r>
      <w:proofErr w:type="spellStart"/>
      <w:r w:rsidRPr="00C6701C">
        <w:rPr>
          <w:highlight w:val="yellow"/>
        </w:rPr>
        <w:t>parametros</w:t>
      </w:r>
      <w:proofErr w:type="spellEnd"/>
      <w:r w:rsidRPr="00C6701C">
        <w:rPr>
          <w:highlight w:val="yellow"/>
        </w:rPr>
        <w:t>": {</w:t>
      </w:r>
    </w:p>
    <w:p w14:paraId="3F389DA2" w14:textId="77777777" w:rsidR="00355F3A" w:rsidRPr="00C6701C" w:rsidRDefault="00355F3A" w:rsidP="00355F3A">
      <w:pPr>
        <w:pStyle w:val="code0"/>
        <w:rPr>
          <w:highlight w:val="yellow"/>
        </w:rPr>
      </w:pPr>
      <w:r w:rsidRPr="00C6701C">
        <w:rPr>
          <w:highlight w:val="yellow"/>
        </w:rPr>
        <w:t xml:space="preserve">                "</w:t>
      </w:r>
      <w:r w:rsidRPr="0086529B">
        <w:rPr>
          <w:color w:val="0070C0"/>
          <w:highlight w:val="yellow"/>
        </w:rPr>
        <w:t>competencias</w:t>
      </w:r>
      <w:r w:rsidRPr="00C6701C">
        <w:rPr>
          <w:highlight w:val="yellow"/>
        </w:rPr>
        <w:t>": {</w:t>
      </w:r>
    </w:p>
    <w:p w14:paraId="7A0435D3" w14:textId="77777777" w:rsidR="00355F3A" w:rsidRPr="00C6701C" w:rsidRDefault="00355F3A" w:rsidP="00355F3A">
      <w:pPr>
        <w:pStyle w:val="code0"/>
        <w:rPr>
          <w:highlight w:val="yellow"/>
        </w:rPr>
      </w:pPr>
      <w:r w:rsidRPr="00C6701C">
        <w:rPr>
          <w:highlight w:val="yellow"/>
        </w:rPr>
        <w:t xml:space="preserve">                    "uy": {</w:t>
      </w:r>
    </w:p>
    <w:p w14:paraId="0E91E806" w14:textId="77777777" w:rsidR="00355F3A" w:rsidRPr="00C6701C" w:rsidRDefault="00355F3A" w:rsidP="00355F3A">
      <w:pPr>
        <w:pStyle w:val="code0"/>
        <w:rPr>
          <w:highlight w:val="yellow"/>
        </w:rPr>
      </w:pPr>
      <w:r w:rsidRPr="00C6701C">
        <w:rPr>
          <w:highlight w:val="yellow"/>
        </w:rPr>
        <w:t xml:space="preserve">                        "</w:t>
      </w:r>
      <w:proofErr w:type="spellStart"/>
      <w:r w:rsidRPr="00C6701C">
        <w:rPr>
          <w:highlight w:val="yellow"/>
        </w:rPr>
        <w:t>pois_state_id</w:t>
      </w:r>
      <w:proofErr w:type="spellEnd"/>
      <w:r w:rsidRPr="00C6701C">
        <w:rPr>
          <w:highlight w:val="yellow"/>
        </w:rPr>
        <w:t>": 1,</w:t>
      </w:r>
    </w:p>
    <w:p w14:paraId="0E7EF823" w14:textId="77777777" w:rsidR="00355F3A" w:rsidRPr="00A5340B" w:rsidRDefault="00355F3A" w:rsidP="00355F3A">
      <w:pPr>
        <w:pStyle w:val="code0"/>
        <w:rPr>
          <w:color w:val="0070C0"/>
          <w:highlight w:val="yellow"/>
        </w:rPr>
      </w:pPr>
      <w:r w:rsidRPr="00C6701C">
        <w:rPr>
          <w:highlight w:val="yellow"/>
        </w:rPr>
        <w:t xml:space="preserve">                        </w:t>
      </w:r>
      <w:r w:rsidRPr="00A5340B">
        <w:rPr>
          <w:color w:val="0070C0"/>
          <w:highlight w:val="yellow"/>
        </w:rPr>
        <w:t>"</w:t>
      </w:r>
      <w:proofErr w:type="spellStart"/>
      <w:r w:rsidRPr="00A5340B">
        <w:rPr>
          <w:color w:val="0070C0"/>
          <w:highlight w:val="yellow"/>
        </w:rPr>
        <w:t>substring_id</w:t>
      </w:r>
      <w:proofErr w:type="spellEnd"/>
      <w:r w:rsidRPr="00A5340B">
        <w:rPr>
          <w:color w:val="0070C0"/>
          <w:highlight w:val="yellow"/>
        </w:rPr>
        <w:t>": [</w:t>
      </w:r>
    </w:p>
    <w:p w14:paraId="380214E8" w14:textId="77777777" w:rsidR="00355F3A" w:rsidRPr="00A5340B" w:rsidRDefault="00355F3A" w:rsidP="00355F3A">
      <w:pPr>
        <w:pStyle w:val="code0"/>
        <w:rPr>
          <w:color w:val="0070C0"/>
          <w:highlight w:val="yellow"/>
        </w:rPr>
      </w:pPr>
      <w:r w:rsidRPr="00A5340B">
        <w:rPr>
          <w:color w:val="0070C0"/>
          <w:highlight w:val="yellow"/>
        </w:rPr>
        <w:t xml:space="preserve">                            279,</w:t>
      </w:r>
    </w:p>
    <w:p w14:paraId="42E8D8FB" w14:textId="77777777" w:rsidR="00355F3A" w:rsidRPr="00A5340B" w:rsidRDefault="00355F3A" w:rsidP="00355F3A">
      <w:pPr>
        <w:pStyle w:val="code0"/>
        <w:rPr>
          <w:color w:val="0070C0"/>
          <w:highlight w:val="yellow"/>
        </w:rPr>
      </w:pPr>
      <w:r w:rsidRPr="00A5340B">
        <w:rPr>
          <w:color w:val="0070C0"/>
          <w:highlight w:val="yellow"/>
        </w:rPr>
        <w:t xml:space="preserve">                            1096,</w:t>
      </w:r>
    </w:p>
    <w:p w14:paraId="44A64314" w14:textId="5949F217" w:rsidR="00355F3A" w:rsidRPr="00A5340B" w:rsidRDefault="00355F3A" w:rsidP="00355F3A">
      <w:pPr>
        <w:pStyle w:val="code0"/>
        <w:rPr>
          <w:color w:val="0070C0"/>
          <w:highlight w:val="yellow"/>
        </w:rPr>
      </w:pPr>
      <w:r w:rsidRPr="00A5340B">
        <w:rPr>
          <w:color w:val="0070C0"/>
          <w:highlight w:val="yellow"/>
        </w:rPr>
        <w:t xml:space="preserve">                            1445 </w:t>
      </w:r>
    </w:p>
    <w:p w14:paraId="396836C6" w14:textId="7E57D562" w:rsidR="00355F3A" w:rsidRPr="00A5340B" w:rsidRDefault="00355F3A" w:rsidP="00355F3A">
      <w:pPr>
        <w:pStyle w:val="code0"/>
        <w:rPr>
          <w:color w:val="0070C0"/>
          <w:highlight w:val="yellow"/>
        </w:rPr>
      </w:pPr>
      <w:r w:rsidRPr="00A5340B">
        <w:rPr>
          <w:color w:val="0070C0"/>
          <w:highlight w:val="yellow"/>
        </w:rPr>
        <w:t xml:space="preserve">                        ]</w:t>
      </w:r>
      <w:r w:rsidR="00AC666B" w:rsidRPr="00A5340B">
        <w:rPr>
          <w:color w:val="0070C0"/>
          <w:highlight w:val="yellow"/>
        </w:rPr>
        <w:t>,</w:t>
      </w:r>
    </w:p>
    <w:p w14:paraId="34A4295B" w14:textId="4F0D93B4" w:rsidR="00AC666B" w:rsidRPr="006B2ACA" w:rsidRDefault="00AC666B" w:rsidP="00AC666B">
      <w:pPr>
        <w:pStyle w:val="code0"/>
        <w:rPr>
          <w:color w:val="0070C0"/>
          <w:highlight w:val="yellow"/>
        </w:rPr>
      </w:pPr>
      <w:r w:rsidRPr="006B2ACA">
        <w:rPr>
          <w:highlight w:val="yellow"/>
        </w:rPr>
        <w:t xml:space="preserve">                        </w:t>
      </w:r>
      <w:r w:rsidRPr="006B2ACA">
        <w:rPr>
          <w:color w:val="0070C0"/>
          <w:highlight w:val="yellow"/>
        </w:rPr>
        <w:t>"</w:t>
      </w:r>
      <w:proofErr w:type="spellStart"/>
      <w:r w:rsidRPr="006B2ACA">
        <w:rPr>
          <w:color w:val="0070C0"/>
          <w:highlight w:val="yellow"/>
        </w:rPr>
        <w:t>category_id</w:t>
      </w:r>
      <w:proofErr w:type="spellEnd"/>
      <w:r w:rsidRPr="006B2ACA">
        <w:rPr>
          <w:color w:val="0070C0"/>
          <w:highlight w:val="yellow"/>
        </w:rPr>
        <w:t>": [</w:t>
      </w:r>
    </w:p>
    <w:p w14:paraId="18D359BC" w14:textId="77777777" w:rsidR="00AC666B" w:rsidRPr="006B2ACA" w:rsidRDefault="00AC666B" w:rsidP="00AC666B">
      <w:pPr>
        <w:pStyle w:val="code0"/>
        <w:rPr>
          <w:color w:val="0070C0"/>
          <w:highlight w:val="yellow"/>
        </w:rPr>
      </w:pPr>
      <w:r w:rsidRPr="006B2ACA">
        <w:rPr>
          <w:color w:val="0070C0"/>
          <w:highlight w:val="yellow"/>
        </w:rPr>
        <w:t xml:space="preserve">                            1,</w:t>
      </w:r>
    </w:p>
    <w:p w14:paraId="7F263452" w14:textId="77777777" w:rsidR="00AC666B" w:rsidRPr="006B2ACA" w:rsidRDefault="00AC666B" w:rsidP="00AC666B">
      <w:pPr>
        <w:pStyle w:val="code0"/>
        <w:rPr>
          <w:color w:val="0070C0"/>
          <w:highlight w:val="yellow"/>
        </w:rPr>
      </w:pPr>
      <w:r w:rsidRPr="006B2ACA">
        <w:rPr>
          <w:color w:val="0070C0"/>
          <w:highlight w:val="yellow"/>
        </w:rPr>
        <w:t xml:space="preserve">                            2</w:t>
      </w:r>
    </w:p>
    <w:p w14:paraId="0AA20FE9" w14:textId="77B22260" w:rsidR="00AC666B" w:rsidRPr="006B2ACA" w:rsidRDefault="00AC666B" w:rsidP="00AC666B">
      <w:pPr>
        <w:pStyle w:val="code0"/>
        <w:rPr>
          <w:color w:val="0070C0"/>
          <w:highlight w:val="yellow"/>
        </w:rPr>
      </w:pPr>
      <w:r w:rsidRPr="006B2ACA">
        <w:rPr>
          <w:color w:val="0070C0"/>
          <w:highlight w:val="yellow"/>
        </w:rPr>
        <w:t xml:space="preserve">                        ]</w:t>
      </w:r>
    </w:p>
    <w:p w14:paraId="6E0A21F8" w14:textId="77777777" w:rsidR="00355F3A" w:rsidRPr="00C6701C" w:rsidRDefault="00355F3A" w:rsidP="00355F3A">
      <w:pPr>
        <w:pStyle w:val="code0"/>
        <w:rPr>
          <w:highlight w:val="yellow"/>
        </w:rPr>
      </w:pPr>
      <w:r w:rsidRPr="00C6701C">
        <w:rPr>
          <w:highlight w:val="yellow"/>
        </w:rPr>
        <w:t xml:space="preserve">                    },</w:t>
      </w:r>
    </w:p>
    <w:p w14:paraId="4F032430" w14:textId="77777777" w:rsidR="0086529B" w:rsidRPr="00C6701C" w:rsidRDefault="00355F3A" w:rsidP="0086529B">
      <w:pPr>
        <w:pStyle w:val="code0"/>
        <w:rPr>
          <w:highlight w:val="yellow"/>
        </w:rPr>
      </w:pPr>
      <w:r w:rsidRPr="00C6701C">
        <w:rPr>
          <w:highlight w:val="yellow"/>
        </w:rPr>
        <w:t xml:space="preserve">                    "ar": </w:t>
      </w:r>
      <w:r w:rsidR="0086529B" w:rsidRPr="00C6701C">
        <w:rPr>
          <w:highlight w:val="yellow"/>
        </w:rPr>
        <w:t>{</w:t>
      </w:r>
    </w:p>
    <w:p w14:paraId="46902EA3" w14:textId="77777777" w:rsidR="0086529B" w:rsidRPr="00C6701C" w:rsidRDefault="0086529B" w:rsidP="0086529B">
      <w:pPr>
        <w:pStyle w:val="code0"/>
        <w:rPr>
          <w:highlight w:val="yellow"/>
        </w:rPr>
      </w:pPr>
      <w:r w:rsidRPr="00C6701C">
        <w:rPr>
          <w:highlight w:val="yellow"/>
        </w:rPr>
        <w:t xml:space="preserve">                        "</w:t>
      </w:r>
      <w:proofErr w:type="spellStart"/>
      <w:r w:rsidRPr="00C6701C">
        <w:rPr>
          <w:highlight w:val="yellow"/>
        </w:rPr>
        <w:t>pois_state_id</w:t>
      </w:r>
      <w:proofErr w:type="spellEnd"/>
      <w:r w:rsidRPr="00C6701C">
        <w:rPr>
          <w:highlight w:val="yellow"/>
        </w:rPr>
        <w:t>": 1,</w:t>
      </w:r>
    </w:p>
    <w:p w14:paraId="2459FDF4" w14:textId="77777777" w:rsidR="0086529B" w:rsidRPr="00A5340B" w:rsidRDefault="0086529B" w:rsidP="0086529B">
      <w:pPr>
        <w:pStyle w:val="code0"/>
        <w:rPr>
          <w:color w:val="0070C0"/>
          <w:highlight w:val="yellow"/>
        </w:rPr>
      </w:pPr>
      <w:r w:rsidRPr="00C6701C">
        <w:rPr>
          <w:highlight w:val="yellow"/>
        </w:rPr>
        <w:t xml:space="preserve">                        </w:t>
      </w:r>
      <w:r w:rsidRPr="00A5340B">
        <w:rPr>
          <w:color w:val="0070C0"/>
          <w:highlight w:val="yellow"/>
        </w:rPr>
        <w:t>"</w:t>
      </w:r>
      <w:proofErr w:type="spellStart"/>
      <w:r w:rsidRPr="00A5340B">
        <w:rPr>
          <w:color w:val="0070C0"/>
          <w:highlight w:val="yellow"/>
        </w:rPr>
        <w:t>substring_id</w:t>
      </w:r>
      <w:proofErr w:type="spellEnd"/>
      <w:r w:rsidRPr="00A5340B">
        <w:rPr>
          <w:color w:val="0070C0"/>
          <w:highlight w:val="yellow"/>
        </w:rPr>
        <w:t>": [</w:t>
      </w:r>
    </w:p>
    <w:p w14:paraId="2B705235" w14:textId="77777777" w:rsidR="0086529B" w:rsidRPr="00A5340B" w:rsidRDefault="0086529B" w:rsidP="0086529B">
      <w:pPr>
        <w:pStyle w:val="code0"/>
        <w:rPr>
          <w:color w:val="0070C0"/>
          <w:highlight w:val="yellow"/>
        </w:rPr>
      </w:pPr>
      <w:r w:rsidRPr="00A5340B">
        <w:rPr>
          <w:color w:val="0070C0"/>
          <w:highlight w:val="yellow"/>
        </w:rPr>
        <w:t xml:space="preserve">                            279,</w:t>
      </w:r>
    </w:p>
    <w:p w14:paraId="0F0E898F" w14:textId="77777777" w:rsidR="0086529B" w:rsidRPr="00A5340B" w:rsidRDefault="0086529B" w:rsidP="0086529B">
      <w:pPr>
        <w:pStyle w:val="code0"/>
        <w:rPr>
          <w:color w:val="0070C0"/>
          <w:highlight w:val="yellow"/>
        </w:rPr>
      </w:pPr>
      <w:r w:rsidRPr="00A5340B">
        <w:rPr>
          <w:color w:val="0070C0"/>
          <w:highlight w:val="yellow"/>
        </w:rPr>
        <w:t xml:space="preserve">                            1096,</w:t>
      </w:r>
    </w:p>
    <w:p w14:paraId="3BBFDF4F" w14:textId="77777777" w:rsidR="0086529B" w:rsidRPr="00A5340B" w:rsidRDefault="0086529B" w:rsidP="0086529B">
      <w:pPr>
        <w:pStyle w:val="code0"/>
        <w:rPr>
          <w:color w:val="0070C0"/>
          <w:highlight w:val="yellow"/>
        </w:rPr>
      </w:pPr>
      <w:r w:rsidRPr="00A5340B">
        <w:rPr>
          <w:color w:val="0070C0"/>
          <w:highlight w:val="yellow"/>
        </w:rPr>
        <w:t xml:space="preserve">                            1445 </w:t>
      </w:r>
    </w:p>
    <w:p w14:paraId="4AE6A18E" w14:textId="77777777" w:rsidR="0086529B" w:rsidRPr="00A5340B" w:rsidRDefault="0086529B" w:rsidP="0086529B">
      <w:pPr>
        <w:pStyle w:val="code0"/>
        <w:rPr>
          <w:color w:val="0070C0"/>
          <w:highlight w:val="yellow"/>
        </w:rPr>
      </w:pPr>
      <w:r w:rsidRPr="00A5340B">
        <w:rPr>
          <w:color w:val="0070C0"/>
          <w:highlight w:val="yellow"/>
        </w:rPr>
        <w:t xml:space="preserve">                        ],</w:t>
      </w:r>
    </w:p>
    <w:p w14:paraId="0CD0A5D9" w14:textId="77777777" w:rsidR="0086529B" w:rsidRPr="006B2ACA" w:rsidRDefault="0086529B" w:rsidP="0086529B">
      <w:pPr>
        <w:pStyle w:val="code0"/>
        <w:rPr>
          <w:color w:val="0070C0"/>
          <w:highlight w:val="yellow"/>
        </w:rPr>
      </w:pPr>
      <w:r w:rsidRPr="006B2ACA">
        <w:rPr>
          <w:highlight w:val="yellow"/>
        </w:rPr>
        <w:t xml:space="preserve">                        </w:t>
      </w:r>
      <w:r w:rsidRPr="006B2ACA">
        <w:rPr>
          <w:color w:val="0070C0"/>
          <w:highlight w:val="yellow"/>
        </w:rPr>
        <w:t>"</w:t>
      </w:r>
      <w:proofErr w:type="spellStart"/>
      <w:r w:rsidRPr="006B2ACA">
        <w:rPr>
          <w:color w:val="0070C0"/>
          <w:highlight w:val="yellow"/>
        </w:rPr>
        <w:t>category_id</w:t>
      </w:r>
      <w:proofErr w:type="spellEnd"/>
      <w:r w:rsidRPr="006B2ACA">
        <w:rPr>
          <w:color w:val="0070C0"/>
          <w:highlight w:val="yellow"/>
        </w:rPr>
        <w:t>": [</w:t>
      </w:r>
    </w:p>
    <w:p w14:paraId="3B772078" w14:textId="77777777" w:rsidR="0086529B" w:rsidRPr="006B2ACA" w:rsidRDefault="0086529B" w:rsidP="0086529B">
      <w:pPr>
        <w:pStyle w:val="code0"/>
        <w:rPr>
          <w:color w:val="0070C0"/>
          <w:highlight w:val="yellow"/>
        </w:rPr>
      </w:pPr>
      <w:r w:rsidRPr="006B2ACA">
        <w:rPr>
          <w:color w:val="0070C0"/>
          <w:highlight w:val="yellow"/>
        </w:rPr>
        <w:t xml:space="preserve">                            1,</w:t>
      </w:r>
    </w:p>
    <w:p w14:paraId="64255CA1" w14:textId="77777777" w:rsidR="0086529B" w:rsidRPr="006B2ACA" w:rsidRDefault="0086529B" w:rsidP="0086529B">
      <w:pPr>
        <w:pStyle w:val="code0"/>
        <w:rPr>
          <w:color w:val="0070C0"/>
          <w:highlight w:val="yellow"/>
        </w:rPr>
      </w:pPr>
      <w:r w:rsidRPr="006B2ACA">
        <w:rPr>
          <w:color w:val="0070C0"/>
          <w:highlight w:val="yellow"/>
        </w:rPr>
        <w:t xml:space="preserve">                            2</w:t>
      </w:r>
    </w:p>
    <w:p w14:paraId="085F7FCF" w14:textId="77777777" w:rsidR="0086529B" w:rsidRPr="006B2ACA" w:rsidRDefault="0086529B" w:rsidP="0086529B">
      <w:pPr>
        <w:pStyle w:val="code0"/>
        <w:rPr>
          <w:color w:val="0070C0"/>
          <w:highlight w:val="yellow"/>
        </w:rPr>
      </w:pPr>
      <w:r w:rsidRPr="006B2ACA">
        <w:rPr>
          <w:color w:val="0070C0"/>
          <w:highlight w:val="yellow"/>
        </w:rPr>
        <w:t xml:space="preserve">                        ]</w:t>
      </w:r>
    </w:p>
    <w:p w14:paraId="52B6CA37" w14:textId="335616E9" w:rsidR="0086529B" w:rsidRPr="0086529B" w:rsidRDefault="0086529B" w:rsidP="0086529B">
      <w:pPr>
        <w:pStyle w:val="code0"/>
        <w:rPr>
          <w:highlight w:val="yellow"/>
          <w:u w:val="single"/>
        </w:rPr>
      </w:pPr>
      <w:r w:rsidRPr="00C6701C">
        <w:rPr>
          <w:highlight w:val="yellow"/>
        </w:rPr>
        <w:t xml:space="preserve">                    }</w:t>
      </w:r>
    </w:p>
    <w:p w14:paraId="59B41F59" w14:textId="49788BA7" w:rsidR="00355F3A" w:rsidRPr="00C6701C" w:rsidRDefault="00355F3A" w:rsidP="0086529B">
      <w:pPr>
        <w:pStyle w:val="code0"/>
        <w:rPr>
          <w:highlight w:val="yellow"/>
        </w:rPr>
      </w:pPr>
      <w:r w:rsidRPr="00C6701C">
        <w:rPr>
          <w:highlight w:val="yellow"/>
        </w:rPr>
        <w:t xml:space="preserve">                },</w:t>
      </w:r>
    </w:p>
    <w:p w14:paraId="6E23762A" w14:textId="77777777" w:rsidR="00355F3A" w:rsidRPr="00AC666B" w:rsidRDefault="00355F3A" w:rsidP="00355F3A">
      <w:pPr>
        <w:pStyle w:val="code0"/>
        <w:rPr>
          <w:color w:val="0070C0"/>
          <w:highlight w:val="yellow"/>
        </w:rPr>
      </w:pPr>
      <w:r w:rsidRPr="00C6701C">
        <w:rPr>
          <w:highlight w:val="yellow"/>
        </w:rPr>
        <w:t xml:space="preserve">                </w:t>
      </w:r>
      <w:r w:rsidRPr="00AC666B">
        <w:rPr>
          <w:color w:val="0070C0"/>
          <w:highlight w:val="yellow"/>
        </w:rPr>
        <w:t>"</w:t>
      </w:r>
      <w:proofErr w:type="spellStart"/>
      <w:r w:rsidRPr="00AC666B">
        <w:rPr>
          <w:color w:val="0070C0"/>
          <w:highlight w:val="yellow"/>
        </w:rPr>
        <w:t>locales_propios</w:t>
      </w:r>
      <w:proofErr w:type="spellEnd"/>
      <w:r w:rsidRPr="00AC666B">
        <w:rPr>
          <w:color w:val="0070C0"/>
          <w:highlight w:val="yellow"/>
        </w:rPr>
        <w:t>": {</w:t>
      </w:r>
    </w:p>
    <w:p w14:paraId="61792B7B" w14:textId="77777777" w:rsidR="00355F3A" w:rsidRPr="00AC666B" w:rsidRDefault="00355F3A" w:rsidP="00355F3A">
      <w:pPr>
        <w:pStyle w:val="code0"/>
        <w:rPr>
          <w:color w:val="0070C0"/>
          <w:highlight w:val="yellow"/>
        </w:rPr>
      </w:pPr>
      <w:r w:rsidRPr="00AC666B">
        <w:rPr>
          <w:color w:val="0070C0"/>
          <w:highlight w:val="yellow"/>
        </w:rPr>
        <w:t xml:space="preserve">                    "uy": {</w:t>
      </w:r>
    </w:p>
    <w:p w14:paraId="00860234" w14:textId="77777777" w:rsidR="00355F3A" w:rsidRPr="00AC666B" w:rsidRDefault="00355F3A" w:rsidP="00355F3A">
      <w:pPr>
        <w:pStyle w:val="code0"/>
        <w:rPr>
          <w:color w:val="0070C0"/>
          <w:highlight w:val="yellow"/>
        </w:rPr>
      </w:pPr>
      <w:r w:rsidRPr="00AC666B">
        <w:rPr>
          <w:color w:val="0070C0"/>
          <w:highlight w:val="yellow"/>
        </w:rPr>
        <w:t xml:space="preserve">                        "</w:t>
      </w:r>
      <w:proofErr w:type="spellStart"/>
      <w:r w:rsidRPr="00AC666B">
        <w:rPr>
          <w:color w:val="0070C0"/>
          <w:highlight w:val="yellow"/>
        </w:rPr>
        <w:t>pois_state_id</w:t>
      </w:r>
      <w:proofErr w:type="spellEnd"/>
      <w:r w:rsidRPr="00AC666B">
        <w:rPr>
          <w:color w:val="0070C0"/>
          <w:highlight w:val="yellow"/>
        </w:rPr>
        <w:t>": 1,</w:t>
      </w:r>
    </w:p>
    <w:p w14:paraId="300F2350" w14:textId="77777777" w:rsidR="00355F3A" w:rsidRPr="00AC666B" w:rsidRDefault="00355F3A" w:rsidP="00355F3A">
      <w:pPr>
        <w:pStyle w:val="code0"/>
        <w:rPr>
          <w:color w:val="0070C0"/>
          <w:highlight w:val="yellow"/>
        </w:rPr>
      </w:pPr>
      <w:r w:rsidRPr="00AC666B">
        <w:rPr>
          <w:color w:val="0070C0"/>
          <w:highlight w:val="yellow"/>
        </w:rPr>
        <w:t xml:space="preserve">                        "</w:t>
      </w:r>
      <w:proofErr w:type="spellStart"/>
      <w:r w:rsidRPr="00AC666B">
        <w:rPr>
          <w:color w:val="0070C0"/>
          <w:highlight w:val="yellow"/>
        </w:rPr>
        <w:t>substring_id</w:t>
      </w:r>
      <w:proofErr w:type="spellEnd"/>
      <w:r w:rsidRPr="00AC666B">
        <w:rPr>
          <w:color w:val="0070C0"/>
          <w:highlight w:val="yellow"/>
        </w:rPr>
        <w:t>": [</w:t>
      </w:r>
    </w:p>
    <w:p w14:paraId="4FCA8429" w14:textId="77777777" w:rsidR="00355F3A" w:rsidRPr="00AC666B" w:rsidRDefault="00355F3A" w:rsidP="00355F3A">
      <w:pPr>
        <w:pStyle w:val="code0"/>
        <w:rPr>
          <w:color w:val="0070C0"/>
          <w:highlight w:val="yellow"/>
        </w:rPr>
      </w:pPr>
      <w:r w:rsidRPr="00AC666B">
        <w:rPr>
          <w:color w:val="0070C0"/>
          <w:highlight w:val="yellow"/>
        </w:rPr>
        <w:t xml:space="preserve">                            279,</w:t>
      </w:r>
    </w:p>
    <w:p w14:paraId="273D04E8" w14:textId="77777777" w:rsidR="00355F3A" w:rsidRPr="00AC666B" w:rsidRDefault="00355F3A" w:rsidP="00355F3A">
      <w:pPr>
        <w:pStyle w:val="code0"/>
        <w:rPr>
          <w:color w:val="0070C0"/>
          <w:highlight w:val="yellow"/>
        </w:rPr>
      </w:pPr>
      <w:r w:rsidRPr="00AC666B">
        <w:rPr>
          <w:color w:val="0070C0"/>
          <w:highlight w:val="yellow"/>
        </w:rPr>
        <w:t xml:space="preserve">                            1096,</w:t>
      </w:r>
    </w:p>
    <w:p w14:paraId="25AD983A" w14:textId="47D12E79" w:rsidR="00355F3A" w:rsidRPr="00AC666B" w:rsidRDefault="00355F3A" w:rsidP="00355F3A">
      <w:pPr>
        <w:pStyle w:val="code0"/>
        <w:rPr>
          <w:color w:val="0070C0"/>
          <w:highlight w:val="yellow"/>
        </w:rPr>
      </w:pPr>
      <w:r w:rsidRPr="00AC666B">
        <w:rPr>
          <w:color w:val="0070C0"/>
          <w:highlight w:val="yellow"/>
        </w:rPr>
        <w:t xml:space="preserve">                            1445</w:t>
      </w:r>
    </w:p>
    <w:p w14:paraId="0FB5B760" w14:textId="77777777" w:rsidR="00355F3A" w:rsidRPr="00AC666B" w:rsidRDefault="00355F3A" w:rsidP="00355F3A">
      <w:pPr>
        <w:pStyle w:val="code0"/>
        <w:rPr>
          <w:color w:val="0070C0"/>
          <w:highlight w:val="yellow"/>
        </w:rPr>
      </w:pPr>
      <w:r w:rsidRPr="00AC666B">
        <w:rPr>
          <w:color w:val="0070C0"/>
          <w:highlight w:val="yellow"/>
        </w:rPr>
        <w:t xml:space="preserve">                        ]</w:t>
      </w:r>
    </w:p>
    <w:p w14:paraId="49488A3B" w14:textId="77777777" w:rsidR="00355F3A" w:rsidRPr="00AC666B" w:rsidRDefault="00355F3A" w:rsidP="00355F3A">
      <w:pPr>
        <w:pStyle w:val="code0"/>
        <w:rPr>
          <w:color w:val="0070C0"/>
          <w:highlight w:val="yellow"/>
        </w:rPr>
      </w:pPr>
      <w:r w:rsidRPr="00AC666B">
        <w:rPr>
          <w:color w:val="0070C0"/>
          <w:highlight w:val="yellow"/>
        </w:rPr>
        <w:t xml:space="preserve">                    },</w:t>
      </w:r>
    </w:p>
    <w:p w14:paraId="7EEBE7A6" w14:textId="77777777" w:rsidR="00355F3A" w:rsidRPr="00AC666B" w:rsidRDefault="00355F3A" w:rsidP="00355F3A">
      <w:pPr>
        <w:pStyle w:val="code0"/>
        <w:rPr>
          <w:color w:val="0070C0"/>
          <w:highlight w:val="yellow"/>
        </w:rPr>
      </w:pPr>
      <w:r w:rsidRPr="00AC666B">
        <w:rPr>
          <w:color w:val="0070C0"/>
          <w:highlight w:val="yellow"/>
        </w:rPr>
        <w:t xml:space="preserve">                    "ar": {</w:t>
      </w:r>
    </w:p>
    <w:p w14:paraId="3B22D2ED" w14:textId="77777777" w:rsidR="00355F3A" w:rsidRPr="00AC666B" w:rsidRDefault="00355F3A" w:rsidP="00355F3A">
      <w:pPr>
        <w:pStyle w:val="code0"/>
        <w:rPr>
          <w:color w:val="0070C0"/>
          <w:highlight w:val="yellow"/>
        </w:rPr>
      </w:pPr>
      <w:r w:rsidRPr="00AC666B">
        <w:rPr>
          <w:color w:val="0070C0"/>
          <w:highlight w:val="yellow"/>
        </w:rPr>
        <w:t xml:space="preserve">                        "</w:t>
      </w:r>
      <w:proofErr w:type="spellStart"/>
      <w:r w:rsidRPr="00AC666B">
        <w:rPr>
          <w:color w:val="0070C0"/>
          <w:highlight w:val="yellow"/>
        </w:rPr>
        <w:t>pois_state_id</w:t>
      </w:r>
      <w:proofErr w:type="spellEnd"/>
      <w:r w:rsidRPr="00AC666B">
        <w:rPr>
          <w:color w:val="0070C0"/>
          <w:highlight w:val="yellow"/>
        </w:rPr>
        <w:t>": 1,</w:t>
      </w:r>
    </w:p>
    <w:p w14:paraId="42029F3F" w14:textId="77777777" w:rsidR="00355F3A" w:rsidRPr="00AC666B" w:rsidRDefault="00355F3A" w:rsidP="00355F3A">
      <w:pPr>
        <w:pStyle w:val="code0"/>
        <w:rPr>
          <w:color w:val="0070C0"/>
          <w:highlight w:val="yellow"/>
        </w:rPr>
      </w:pPr>
      <w:r w:rsidRPr="00AC666B">
        <w:rPr>
          <w:color w:val="0070C0"/>
          <w:highlight w:val="yellow"/>
        </w:rPr>
        <w:t xml:space="preserve">                        "</w:t>
      </w:r>
      <w:proofErr w:type="spellStart"/>
      <w:r w:rsidRPr="00AC666B">
        <w:rPr>
          <w:color w:val="0070C0"/>
          <w:highlight w:val="yellow"/>
        </w:rPr>
        <w:t>substring_id</w:t>
      </w:r>
      <w:proofErr w:type="spellEnd"/>
      <w:r w:rsidRPr="00AC666B">
        <w:rPr>
          <w:color w:val="0070C0"/>
          <w:highlight w:val="yellow"/>
        </w:rPr>
        <w:t>": [</w:t>
      </w:r>
    </w:p>
    <w:p w14:paraId="79A402DC" w14:textId="77777777" w:rsidR="00355F3A" w:rsidRPr="00AC666B" w:rsidRDefault="00355F3A" w:rsidP="00355F3A">
      <w:pPr>
        <w:pStyle w:val="code0"/>
        <w:rPr>
          <w:color w:val="0070C0"/>
          <w:highlight w:val="yellow"/>
        </w:rPr>
      </w:pPr>
      <w:r w:rsidRPr="00AC666B">
        <w:rPr>
          <w:color w:val="0070C0"/>
          <w:highlight w:val="yellow"/>
        </w:rPr>
        <w:t xml:space="preserve">                            279,</w:t>
      </w:r>
    </w:p>
    <w:p w14:paraId="240E9CFF" w14:textId="77777777" w:rsidR="00355F3A" w:rsidRPr="00AC666B" w:rsidRDefault="00355F3A" w:rsidP="00355F3A">
      <w:pPr>
        <w:pStyle w:val="code0"/>
        <w:rPr>
          <w:color w:val="0070C0"/>
          <w:highlight w:val="yellow"/>
        </w:rPr>
      </w:pPr>
      <w:r w:rsidRPr="00AC666B">
        <w:rPr>
          <w:color w:val="0070C0"/>
          <w:highlight w:val="yellow"/>
        </w:rPr>
        <w:t xml:space="preserve">                            1096,</w:t>
      </w:r>
    </w:p>
    <w:p w14:paraId="044BE782" w14:textId="3EF0C221" w:rsidR="00355F3A" w:rsidRPr="00AC666B" w:rsidRDefault="00355F3A" w:rsidP="00355F3A">
      <w:pPr>
        <w:pStyle w:val="code0"/>
        <w:rPr>
          <w:color w:val="0070C0"/>
          <w:highlight w:val="yellow"/>
        </w:rPr>
      </w:pPr>
      <w:r w:rsidRPr="00AC666B">
        <w:rPr>
          <w:color w:val="0070C0"/>
          <w:highlight w:val="yellow"/>
        </w:rPr>
        <w:t xml:space="preserve">                            1445</w:t>
      </w:r>
    </w:p>
    <w:p w14:paraId="6EFD1FC5" w14:textId="77777777" w:rsidR="00355F3A" w:rsidRPr="00AC666B" w:rsidRDefault="00355F3A" w:rsidP="00355F3A">
      <w:pPr>
        <w:pStyle w:val="code0"/>
        <w:rPr>
          <w:color w:val="0070C0"/>
          <w:highlight w:val="yellow"/>
        </w:rPr>
      </w:pPr>
      <w:r w:rsidRPr="00AC666B">
        <w:rPr>
          <w:color w:val="0070C0"/>
          <w:highlight w:val="yellow"/>
        </w:rPr>
        <w:t xml:space="preserve">                        ]</w:t>
      </w:r>
    </w:p>
    <w:p w14:paraId="7FB8B595" w14:textId="77777777" w:rsidR="00355F3A" w:rsidRPr="00AC666B" w:rsidRDefault="00355F3A" w:rsidP="00355F3A">
      <w:pPr>
        <w:pStyle w:val="code0"/>
        <w:rPr>
          <w:color w:val="0070C0"/>
          <w:highlight w:val="yellow"/>
        </w:rPr>
      </w:pPr>
      <w:r w:rsidRPr="00AC666B">
        <w:rPr>
          <w:color w:val="0070C0"/>
          <w:highlight w:val="yellow"/>
        </w:rPr>
        <w:t xml:space="preserve">                    }</w:t>
      </w:r>
    </w:p>
    <w:p w14:paraId="6C1B206B" w14:textId="77777777" w:rsidR="00355F3A" w:rsidRPr="00AC666B" w:rsidRDefault="00355F3A" w:rsidP="00355F3A">
      <w:pPr>
        <w:pStyle w:val="code0"/>
        <w:rPr>
          <w:color w:val="0070C0"/>
          <w:highlight w:val="yellow"/>
        </w:rPr>
      </w:pPr>
      <w:r w:rsidRPr="00AC666B">
        <w:rPr>
          <w:color w:val="0070C0"/>
          <w:highlight w:val="yellow"/>
        </w:rPr>
        <w:t xml:space="preserve">                },</w:t>
      </w:r>
    </w:p>
    <w:p w14:paraId="67B79C7C" w14:textId="77777777" w:rsidR="00355F3A" w:rsidRPr="00C6701C" w:rsidRDefault="00355F3A" w:rsidP="00355F3A">
      <w:pPr>
        <w:pStyle w:val="code0"/>
        <w:rPr>
          <w:highlight w:val="yellow"/>
        </w:rPr>
      </w:pPr>
      <w:r w:rsidRPr="00C6701C">
        <w:rPr>
          <w:highlight w:val="yellow"/>
        </w:rPr>
        <w:t xml:space="preserve">                "</w:t>
      </w:r>
      <w:r w:rsidRPr="00C6701C">
        <w:rPr>
          <w:color w:val="FF0000"/>
          <w:highlight w:val="yellow"/>
        </w:rPr>
        <w:t>gastos</w:t>
      </w:r>
      <w:r w:rsidRPr="00C6701C">
        <w:rPr>
          <w:highlight w:val="yellow"/>
        </w:rPr>
        <w:t>": {</w:t>
      </w:r>
    </w:p>
    <w:p w14:paraId="09FB2561" w14:textId="77777777" w:rsidR="00355F3A" w:rsidRPr="00C6701C" w:rsidRDefault="00355F3A" w:rsidP="00355F3A">
      <w:pPr>
        <w:pStyle w:val="code0"/>
        <w:rPr>
          <w:highlight w:val="yellow"/>
        </w:rPr>
      </w:pPr>
      <w:r w:rsidRPr="00C6701C">
        <w:rPr>
          <w:highlight w:val="yellow"/>
        </w:rPr>
        <w:t xml:space="preserve">                    "uy": {</w:t>
      </w:r>
    </w:p>
    <w:p w14:paraId="02D5B609" w14:textId="77777777" w:rsidR="00355F3A" w:rsidRPr="00C6701C" w:rsidRDefault="00355F3A" w:rsidP="00355F3A">
      <w:pPr>
        <w:pStyle w:val="code0"/>
        <w:rPr>
          <w:highlight w:val="yellow"/>
        </w:rPr>
      </w:pPr>
      <w:r w:rsidRPr="00C6701C">
        <w:rPr>
          <w:highlight w:val="yellow"/>
        </w:rPr>
        <w:t xml:space="preserve">                        "</w:t>
      </w:r>
      <w:proofErr w:type="spellStart"/>
      <w:r w:rsidRPr="00C6701C">
        <w:rPr>
          <w:highlight w:val="yellow"/>
        </w:rPr>
        <w:t>id_gastos</w:t>
      </w:r>
      <w:proofErr w:type="spellEnd"/>
      <w:r w:rsidRPr="00C6701C">
        <w:rPr>
          <w:highlight w:val="yellow"/>
        </w:rPr>
        <w:t>": [</w:t>
      </w:r>
    </w:p>
    <w:p w14:paraId="5BB528CC" w14:textId="77777777" w:rsidR="00355F3A" w:rsidRPr="00C6701C" w:rsidRDefault="00355F3A" w:rsidP="00355F3A">
      <w:pPr>
        <w:pStyle w:val="code0"/>
        <w:rPr>
          <w:highlight w:val="yellow"/>
        </w:rPr>
      </w:pPr>
      <w:r w:rsidRPr="00C6701C">
        <w:rPr>
          <w:highlight w:val="yellow"/>
        </w:rPr>
        <w:t xml:space="preserve">                            1,</w:t>
      </w:r>
    </w:p>
    <w:p w14:paraId="4FEAF66C" w14:textId="77777777" w:rsidR="00355F3A" w:rsidRPr="00C6701C" w:rsidRDefault="00355F3A" w:rsidP="00355F3A">
      <w:pPr>
        <w:pStyle w:val="code0"/>
        <w:rPr>
          <w:highlight w:val="yellow"/>
        </w:rPr>
      </w:pPr>
      <w:r w:rsidRPr="00C6701C">
        <w:rPr>
          <w:highlight w:val="yellow"/>
        </w:rPr>
        <w:t xml:space="preserve">                            2</w:t>
      </w:r>
    </w:p>
    <w:p w14:paraId="03FC75B0" w14:textId="77777777" w:rsidR="00355F3A" w:rsidRPr="00C6701C" w:rsidRDefault="00355F3A" w:rsidP="00355F3A">
      <w:pPr>
        <w:pStyle w:val="code0"/>
        <w:rPr>
          <w:highlight w:val="yellow"/>
        </w:rPr>
      </w:pPr>
      <w:r w:rsidRPr="00C6701C">
        <w:rPr>
          <w:highlight w:val="yellow"/>
        </w:rPr>
        <w:t xml:space="preserve">                        ]</w:t>
      </w:r>
    </w:p>
    <w:p w14:paraId="073B9C5C" w14:textId="77777777" w:rsidR="00355F3A" w:rsidRPr="00C6701C" w:rsidRDefault="00355F3A" w:rsidP="00355F3A">
      <w:pPr>
        <w:pStyle w:val="code0"/>
        <w:rPr>
          <w:highlight w:val="yellow"/>
        </w:rPr>
      </w:pPr>
      <w:r w:rsidRPr="00C6701C">
        <w:rPr>
          <w:highlight w:val="yellow"/>
        </w:rPr>
        <w:t xml:space="preserve">                    },</w:t>
      </w:r>
    </w:p>
    <w:p w14:paraId="14EA2A79" w14:textId="77777777" w:rsidR="00355F3A" w:rsidRPr="00C6701C" w:rsidRDefault="00355F3A" w:rsidP="00355F3A">
      <w:pPr>
        <w:pStyle w:val="code0"/>
        <w:rPr>
          <w:highlight w:val="yellow"/>
        </w:rPr>
      </w:pPr>
      <w:r w:rsidRPr="00C6701C">
        <w:rPr>
          <w:highlight w:val="yellow"/>
        </w:rPr>
        <w:t xml:space="preserve">                    "ar": {</w:t>
      </w:r>
    </w:p>
    <w:p w14:paraId="766C2E82" w14:textId="77777777" w:rsidR="00355F3A" w:rsidRPr="00C6701C" w:rsidRDefault="00355F3A" w:rsidP="00355F3A">
      <w:pPr>
        <w:pStyle w:val="code0"/>
        <w:rPr>
          <w:highlight w:val="yellow"/>
        </w:rPr>
      </w:pPr>
      <w:r w:rsidRPr="00C6701C">
        <w:rPr>
          <w:highlight w:val="yellow"/>
        </w:rPr>
        <w:t xml:space="preserve">                        "</w:t>
      </w:r>
      <w:proofErr w:type="spellStart"/>
      <w:r w:rsidRPr="00C6701C">
        <w:rPr>
          <w:highlight w:val="yellow"/>
        </w:rPr>
        <w:t>id_gastos</w:t>
      </w:r>
      <w:proofErr w:type="spellEnd"/>
      <w:r w:rsidRPr="00C6701C">
        <w:rPr>
          <w:highlight w:val="yellow"/>
        </w:rPr>
        <w:t>": [</w:t>
      </w:r>
    </w:p>
    <w:p w14:paraId="2F41272A" w14:textId="77777777" w:rsidR="00355F3A" w:rsidRPr="00C6701C" w:rsidRDefault="00355F3A" w:rsidP="00355F3A">
      <w:pPr>
        <w:pStyle w:val="code0"/>
        <w:rPr>
          <w:highlight w:val="yellow"/>
        </w:rPr>
      </w:pPr>
      <w:r w:rsidRPr="00C6701C">
        <w:rPr>
          <w:highlight w:val="yellow"/>
        </w:rPr>
        <w:t xml:space="preserve">                            1,</w:t>
      </w:r>
    </w:p>
    <w:p w14:paraId="71884C7F" w14:textId="77777777" w:rsidR="00355F3A" w:rsidRPr="00C6701C" w:rsidRDefault="00355F3A" w:rsidP="00355F3A">
      <w:pPr>
        <w:pStyle w:val="code0"/>
        <w:rPr>
          <w:highlight w:val="yellow"/>
        </w:rPr>
      </w:pPr>
      <w:r w:rsidRPr="00C6701C">
        <w:rPr>
          <w:highlight w:val="yellow"/>
        </w:rPr>
        <w:t xml:space="preserve">                            2</w:t>
      </w:r>
    </w:p>
    <w:p w14:paraId="14EBA6F7" w14:textId="77777777" w:rsidR="00355F3A" w:rsidRPr="00C6701C" w:rsidRDefault="00355F3A" w:rsidP="00355F3A">
      <w:pPr>
        <w:pStyle w:val="code0"/>
        <w:rPr>
          <w:highlight w:val="yellow"/>
        </w:rPr>
      </w:pPr>
      <w:r w:rsidRPr="00C6701C">
        <w:rPr>
          <w:highlight w:val="yellow"/>
        </w:rPr>
        <w:t xml:space="preserve">                        ]</w:t>
      </w:r>
    </w:p>
    <w:p w14:paraId="2F710AE7" w14:textId="77777777" w:rsidR="00355F3A" w:rsidRPr="00C6701C" w:rsidRDefault="00355F3A" w:rsidP="00355F3A">
      <w:pPr>
        <w:pStyle w:val="code0"/>
        <w:rPr>
          <w:highlight w:val="yellow"/>
        </w:rPr>
      </w:pPr>
      <w:r w:rsidRPr="00C6701C">
        <w:rPr>
          <w:highlight w:val="yellow"/>
        </w:rPr>
        <w:t xml:space="preserve">                    }</w:t>
      </w:r>
    </w:p>
    <w:p w14:paraId="1EBC0A19" w14:textId="77777777" w:rsidR="00355F3A" w:rsidRPr="00C6701C" w:rsidRDefault="00355F3A" w:rsidP="00355F3A">
      <w:pPr>
        <w:pStyle w:val="code0"/>
        <w:rPr>
          <w:highlight w:val="yellow"/>
        </w:rPr>
      </w:pPr>
      <w:r w:rsidRPr="00C6701C">
        <w:rPr>
          <w:highlight w:val="yellow"/>
        </w:rPr>
        <w:t xml:space="preserve">                },</w:t>
      </w:r>
    </w:p>
    <w:p w14:paraId="2EDC342E" w14:textId="77777777" w:rsidR="00355F3A" w:rsidRPr="00AC666B" w:rsidRDefault="00355F3A" w:rsidP="00355F3A">
      <w:pPr>
        <w:pStyle w:val="code0"/>
        <w:rPr>
          <w:color w:val="0070C0"/>
          <w:highlight w:val="yellow"/>
        </w:rPr>
      </w:pPr>
      <w:r w:rsidRPr="00C6701C">
        <w:rPr>
          <w:highlight w:val="yellow"/>
        </w:rPr>
        <w:t xml:space="preserve">                </w:t>
      </w:r>
      <w:r w:rsidRPr="00AC666B">
        <w:rPr>
          <w:color w:val="0070C0"/>
          <w:highlight w:val="yellow"/>
        </w:rPr>
        <w:t>"</w:t>
      </w:r>
      <w:proofErr w:type="spellStart"/>
      <w:r w:rsidRPr="00AC666B">
        <w:rPr>
          <w:color w:val="0070C0"/>
          <w:highlight w:val="yellow"/>
        </w:rPr>
        <w:t>demografico</w:t>
      </w:r>
      <w:proofErr w:type="spellEnd"/>
      <w:r w:rsidRPr="00AC666B">
        <w:rPr>
          <w:color w:val="0070C0"/>
          <w:highlight w:val="yellow"/>
        </w:rPr>
        <w:t>": {</w:t>
      </w:r>
    </w:p>
    <w:p w14:paraId="50CA8D0B" w14:textId="77777777" w:rsidR="00355F3A" w:rsidRPr="00AC666B" w:rsidRDefault="00355F3A" w:rsidP="00355F3A">
      <w:pPr>
        <w:pStyle w:val="code0"/>
        <w:rPr>
          <w:color w:val="0070C0"/>
          <w:highlight w:val="yellow"/>
        </w:rPr>
      </w:pPr>
      <w:r w:rsidRPr="00AC666B">
        <w:rPr>
          <w:color w:val="0070C0"/>
          <w:highlight w:val="yellow"/>
        </w:rPr>
        <w:t xml:space="preserve">                    "uy": {</w:t>
      </w:r>
    </w:p>
    <w:p w14:paraId="0591D204" w14:textId="77777777" w:rsidR="00355F3A" w:rsidRPr="00AC666B" w:rsidRDefault="00355F3A" w:rsidP="00355F3A">
      <w:pPr>
        <w:pStyle w:val="code0"/>
        <w:rPr>
          <w:color w:val="0070C0"/>
          <w:highlight w:val="yellow"/>
        </w:rPr>
      </w:pPr>
      <w:r w:rsidRPr="00AC666B">
        <w:rPr>
          <w:color w:val="0070C0"/>
          <w:highlight w:val="yellow"/>
        </w:rPr>
        <w:t xml:space="preserve">                        "blocks": [</w:t>
      </w:r>
    </w:p>
    <w:p w14:paraId="46328FF6" w14:textId="77777777" w:rsidR="00355F3A" w:rsidRPr="00AC666B" w:rsidRDefault="00355F3A" w:rsidP="00355F3A">
      <w:pPr>
        <w:pStyle w:val="code0"/>
        <w:rPr>
          <w:color w:val="0070C0"/>
          <w:highlight w:val="yellow"/>
        </w:rPr>
      </w:pPr>
      <w:r w:rsidRPr="00AC666B">
        <w:rPr>
          <w:color w:val="0070C0"/>
          <w:highlight w:val="yellow"/>
        </w:rPr>
        <w:t xml:space="preserve">                            1,</w:t>
      </w:r>
    </w:p>
    <w:p w14:paraId="1CC9A62A" w14:textId="77777777" w:rsidR="00355F3A" w:rsidRPr="000D30FC" w:rsidRDefault="00355F3A" w:rsidP="00355F3A">
      <w:pPr>
        <w:pStyle w:val="code0"/>
        <w:rPr>
          <w:color w:val="0070C0"/>
          <w:highlight w:val="yellow"/>
        </w:rPr>
      </w:pPr>
      <w:r w:rsidRPr="000D30FC">
        <w:rPr>
          <w:color w:val="0070C0"/>
          <w:highlight w:val="yellow"/>
        </w:rPr>
        <w:t xml:space="preserve">                            2</w:t>
      </w:r>
    </w:p>
    <w:p w14:paraId="7EF84BE8" w14:textId="046262F4" w:rsidR="00355F3A" w:rsidRPr="000D30FC" w:rsidRDefault="00355F3A" w:rsidP="00355F3A">
      <w:pPr>
        <w:pStyle w:val="code0"/>
        <w:rPr>
          <w:color w:val="0070C0"/>
          <w:highlight w:val="yellow"/>
        </w:rPr>
      </w:pPr>
      <w:r w:rsidRPr="000D30FC">
        <w:rPr>
          <w:color w:val="0070C0"/>
          <w:highlight w:val="yellow"/>
        </w:rPr>
        <w:t xml:space="preserve">                        ]</w:t>
      </w:r>
      <w:r w:rsidR="001F22B2" w:rsidRPr="000D30FC">
        <w:rPr>
          <w:color w:val="0070C0"/>
          <w:highlight w:val="yellow"/>
        </w:rPr>
        <w:t>,</w:t>
      </w:r>
    </w:p>
    <w:p w14:paraId="08C498A1" w14:textId="7864E3C0" w:rsidR="001F22B2" w:rsidRPr="000D30FC" w:rsidRDefault="001F22B2" w:rsidP="001F22B2">
      <w:pPr>
        <w:pStyle w:val="code0"/>
        <w:rPr>
          <w:color w:val="0070C0"/>
          <w:highlight w:val="yellow"/>
        </w:rPr>
      </w:pPr>
      <w:r w:rsidRPr="000D30FC">
        <w:rPr>
          <w:color w:val="0070C0"/>
          <w:highlight w:val="yellow"/>
        </w:rPr>
        <w:t xml:space="preserve">                        "administrative_area_level_1": ['</w:t>
      </w:r>
      <w:proofErr w:type="spellStart"/>
      <w:r w:rsidRPr="000D30FC">
        <w:rPr>
          <w:color w:val="0070C0"/>
          <w:highlight w:val="yellow"/>
        </w:rPr>
        <w:t>METROPOLOTANA</w:t>
      </w:r>
      <w:proofErr w:type="spellEnd"/>
      <w:r w:rsidRPr="000D30FC">
        <w:rPr>
          <w:color w:val="0070C0"/>
          <w:highlight w:val="yellow"/>
        </w:rPr>
        <w:t>'],</w:t>
      </w:r>
    </w:p>
    <w:p w14:paraId="79201C25" w14:textId="689BC193" w:rsidR="001F22B2" w:rsidRPr="000D30FC" w:rsidRDefault="001F22B2" w:rsidP="001F22B2">
      <w:pPr>
        <w:pStyle w:val="code0"/>
        <w:rPr>
          <w:color w:val="0070C0"/>
          <w:highlight w:val="yellow"/>
        </w:rPr>
      </w:pPr>
      <w:r w:rsidRPr="000D30FC">
        <w:rPr>
          <w:color w:val="0070C0"/>
          <w:highlight w:val="yellow"/>
        </w:rPr>
        <w:t xml:space="preserve">                        "administrative_area_level_2": ['SANTIAGO'],</w:t>
      </w:r>
    </w:p>
    <w:p w14:paraId="4D7AED2D" w14:textId="10305E8D" w:rsidR="001F22B2" w:rsidRPr="000D30FC" w:rsidRDefault="001F22B2" w:rsidP="001F22B2">
      <w:pPr>
        <w:pStyle w:val="code0"/>
        <w:rPr>
          <w:color w:val="0070C0"/>
          <w:highlight w:val="yellow"/>
        </w:rPr>
      </w:pPr>
      <w:r w:rsidRPr="000D30FC">
        <w:rPr>
          <w:color w:val="0070C0"/>
          <w:highlight w:val="yellow"/>
        </w:rPr>
        <w:t xml:space="preserve">                        "administrative_area_level_3": ['</w:t>
      </w:r>
      <w:proofErr w:type="spellStart"/>
      <w:r w:rsidRPr="000D30FC">
        <w:rPr>
          <w:color w:val="0070C0"/>
          <w:highlight w:val="yellow"/>
        </w:rPr>
        <w:t>MAIPU</w:t>
      </w:r>
      <w:proofErr w:type="spellEnd"/>
      <w:r w:rsidRPr="000D30FC">
        <w:rPr>
          <w:color w:val="0070C0"/>
          <w:highlight w:val="yellow"/>
        </w:rPr>
        <w:t>'],</w:t>
      </w:r>
    </w:p>
    <w:p w14:paraId="1684FB65" w14:textId="77777777" w:rsidR="00355F3A" w:rsidRPr="000D30FC" w:rsidRDefault="00355F3A" w:rsidP="00355F3A">
      <w:pPr>
        <w:pStyle w:val="code0"/>
        <w:rPr>
          <w:color w:val="0070C0"/>
          <w:highlight w:val="yellow"/>
        </w:rPr>
      </w:pPr>
      <w:r w:rsidRPr="000D30FC">
        <w:rPr>
          <w:color w:val="0070C0"/>
          <w:highlight w:val="yellow"/>
        </w:rPr>
        <w:t xml:space="preserve">                    },</w:t>
      </w:r>
    </w:p>
    <w:p w14:paraId="06AD0BC4" w14:textId="77777777" w:rsidR="00355F3A" w:rsidRPr="000D30FC" w:rsidRDefault="00355F3A" w:rsidP="00355F3A">
      <w:pPr>
        <w:pStyle w:val="code0"/>
        <w:rPr>
          <w:color w:val="0070C0"/>
          <w:highlight w:val="yellow"/>
        </w:rPr>
      </w:pPr>
      <w:r w:rsidRPr="000D30FC">
        <w:rPr>
          <w:color w:val="0070C0"/>
          <w:highlight w:val="yellow"/>
        </w:rPr>
        <w:t xml:space="preserve">                    "ar": {</w:t>
      </w:r>
    </w:p>
    <w:p w14:paraId="37A908EA" w14:textId="77777777" w:rsidR="00355F3A" w:rsidRPr="000D30FC" w:rsidRDefault="00355F3A" w:rsidP="00355F3A">
      <w:pPr>
        <w:pStyle w:val="code0"/>
        <w:rPr>
          <w:color w:val="0070C0"/>
          <w:highlight w:val="yellow"/>
        </w:rPr>
      </w:pPr>
      <w:r w:rsidRPr="000D30FC">
        <w:rPr>
          <w:color w:val="0070C0"/>
          <w:highlight w:val="yellow"/>
        </w:rPr>
        <w:t xml:space="preserve">                        "blocks": [</w:t>
      </w:r>
    </w:p>
    <w:p w14:paraId="6AC7C103" w14:textId="77777777" w:rsidR="00355F3A" w:rsidRPr="000D30FC" w:rsidRDefault="00355F3A" w:rsidP="00355F3A">
      <w:pPr>
        <w:pStyle w:val="code0"/>
        <w:rPr>
          <w:color w:val="0070C0"/>
          <w:highlight w:val="yellow"/>
        </w:rPr>
      </w:pPr>
      <w:r w:rsidRPr="000D30FC">
        <w:rPr>
          <w:color w:val="0070C0"/>
          <w:highlight w:val="yellow"/>
        </w:rPr>
        <w:t xml:space="preserve">                            1,</w:t>
      </w:r>
    </w:p>
    <w:p w14:paraId="0C447F49" w14:textId="77777777" w:rsidR="00355F3A" w:rsidRPr="00AC666B" w:rsidRDefault="00355F3A" w:rsidP="00355F3A">
      <w:pPr>
        <w:pStyle w:val="code0"/>
        <w:rPr>
          <w:color w:val="0070C0"/>
          <w:highlight w:val="yellow"/>
        </w:rPr>
      </w:pPr>
      <w:r w:rsidRPr="00AC666B">
        <w:rPr>
          <w:color w:val="0070C0"/>
          <w:highlight w:val="yellow"/>
        </w:rPr>
        <w:t xml:space="preserve">                            2</w:t>
      </w:r>
    </w:p>
    <w:p w14:paraId="3AD3DC47" w14:textId="77777777" w:rsidR="00355F3A" w:rsidRPr="00AC666B" w:rsidRDefault="00355F3A" w:rsidP="00355F3A">
      <w:pPr>
        <w:pStyle w:val="code0"/>
        <w:rPr>
          <w:color w:val="0070C0"/>
          <w:highlight w:val="yellow"/>
        </w:rPr>
      </w:pPr>
      <w:r w:rsidRPr="00AC666B">
        <w:rPr>
          <w:color w:val="0070C0"/>
          <w:highlight w:val="yellow"/>
        </w:rPr>
        <w:t xml:space="preserve">                        ]</w:t>
      </w:r>
    </w:p>
    <w:p w14:paraId="6CB65194" w14:textId="77777777" w:rsidR="00355F3A" w:rsidRPr="00AC666B" w:rsidRDefault="00355F3A" w:rsidP="00355F3A">
      <w:pPr>
        <w:pStyle w:val="code0"/>
        <w:rPr>
          <w:color w:val="0070C0"/>
          <w:highlight w:val="yellow"/>
        </w:rPr>
      </w:pPr>
      <w:r w:rsidRPr="00AC666B">
        <w:rPr>
          <w:color w:val="0070C0"/>
          <w:highlight w:val="yellow"/>
        </w:rPr>
        <w:t xml:space="preserve">                    }</w:t>
      </w:r>
    </w:p>
    <w:p w14:paraId="2964870A" w14:textId="77777777" w:rsidR="00355F3A" w:rsidRPr="00AC666B" w:rsidRDefault="00355F3A" w:rsidP="00355F3A">
      <w:pPr>
        <w:pStyle w:val="code0"/>
        <w:rPr>
          <w:color w:val="0070C0"/>
          <w:highlight w:val="yellow"/>
        </w:rPr>
      </w:pPr>
      <w:r w:rsidRPr="00AC666B">
        <w:rPr>
          <w:color w:val="0070C0"/>
          <w:highlight w:val="yellow"/>
        </w:rPr>
        <w:t xml:space="preserve">                }</w:t>
      </w:r>
    </w:p>
    <w:p w14:paraId="109D503F" w14:textId="77777777" w:rsidR="00355F3A" w:rsidRDefault="00355F3A" w:rsidP="00355F3A">
      <w:pPr>
        <w:pStyle w:val="code0"/>
      </w:pPr>
      <w:r w:rsidRPr="00C6701C">
        <w:rPr>
          <w:highlight w:val="yellow"/>
        </w:rPr>
        <w:t xml:space="preserve">            }</w:t>
      </w:r>
    </w:p>
    <w:p w14:paraId="7E1C2A8B" w14:textId="77777777" w:rsidR="00355F3A" w:rsidRDefault="00355F3A" w:rsidP="00355F3A">
      <w:pPr>
        <w:pStyle w:val="code0"/>
      </w:pPr>
      <w:r>
        <w:t xml:space="preserve">        }</w:t>
      </w:r>
    </w:p>
    <w:p w14:paraId="58867C5E" w14:textId="516CAD74" w:rsidR="00033414" w:rsidRDefault="00355F3A" w:rsidP="00355F3A">
      <w:pPr>
        <w:pStyle w:val="code0"/>
      </w:pPr>
      <w:r>
        <w:lastRenderedPageBreak/>
        <w:t xml:space="preserve">    ]</w:t>
      </w:r>
    </w:p>
    <w:p w14:paraId="7A5B58DE" w14:textId="20FD234B" w:rsidR="001E6728" w:rsidRDefault="00355F3A" w:rsidP="00355F3A">
      <w:pPr>
        <w:pStyle w:val="code0"/>
      </w:pPr>
      <w:r>
        <w:t>}</w:t>
      </w:r>
    </w:p>
    <w:p w14:paraId="6BD15035" w14:textId="57FF00A2" w:rsidR="001750CA" w:rsidRDefault="001750CA">
      <w:bookmarkStart w:id="22" w:name="_Toc112782190"/>
      <w:r>
        <w:br w:type="page"/>
      </w:r>
    </w:p>
    <w:p w14:paraId="6CC81899" w14:textId="6276BFC6" w:rsidR="001750CA" w:rsidRDefault="001750CA" w:rsidP="001750CA">
      <w:pPr>
        <w:pStyle w:val="Ttulo3"/>
      </w:pPr>
      <w:r>
        <w:lastRenderedPageBreak/>
        <w:t xml:space="preserve">Ejemplo 2 </w:t>
      </w:r>
    </w:p>
    <w:p w14:paraId="64458CD1" w14:textId="77777777" w:rsidR="001750CA" w:rsidRDefault="001750CA" w:rsidP="001750CA">
      <w:pPr>
        <w:pStyle w:val="code0"/>
      </w:pPr>
      <w:r>
        <w:t>{</w:t>
      </w:r>
    </w:p>
    <w:p w14:paraId="5B381F5E" w14:textId="77777777" w:rsidR="001750CA" w:rsidRDefault="001750CA" w:rsidP="001750CA">
      <w:pPr>
        <w:pStyle w:val="code0"/>
      </w:pPr>
      <w:r>
        <w:t xml:space="preserve">    "environment": "PROD",</w:t>
      </w:r>
    </w:p>
    <w:p w14:paraId="13183324" w14:textId="77777777" w:rsidR="001750CA" w:rsidRDefault="001750CA" w:rsidP="001750CA">
      <w:pPr>
        <w:pStyle w:val="code0"/>
      </w:pPr>
      <w:r>
        <w:t xml:space="preserve">    "</w:t>
      </w:r>
      <w:proofErr w:type="spellStart"/>
      <w:r>
        <w:t>customer_list</w:t>
      </w:r>
      <w:proofErr w:type="spellEnd"/>
      <w:r>
        <w:t>": [{</w:t>
      </w:r>
    </w:p>
    <w:p w14:paraId="226EA553" w14:textId="77777777" w:rsidR="001750CA" w:rsidRDefault="001750CA" w:rsidP="001750CA">
      <w:pPr>
        <w:pStyle w:val="code0"/>
      </w:pPr>
      <w:r>
        <w:t xml:space="preserve">        "</w:t>
      </w:r>
      <w:proofErr w:type="spellStart"/>
      <w:r>
        <w:t>drop_workflow</w:t>
      </w:r>
      <w:proofErr w:type="spellEnd"/>
      <w:r>
        <w:t>": false,</w:t>
      </w:r>
    </w:p>
    <w:p w14:paraId="09C9324E" w14:textId="77777777" w:rsidR="001750CA" w:rsidRDefault="001750CA" w:rsidP="001750CA">
      <w:pPr>
        <w:pStyle w:val="code0"/>
      </w:pPr>
      <w:r>
        <w:t xml:space="preserve">        "</w:t>
      </w:r>
      <w:proofErr w:type="spellStart"/>
      <w:r>
        <w:t>customer_name</w:t>
      </w:r>
      <w:proofErr w:type="spellEnd"/>
      <w:r>
        <w:t>": "</w:t>
      </w:r>
      <w:proofErr w:type="spellStart"/>
      <w:r>
        <w:t>example_customer</w:t>
      </w:r>
      <w:proofErr w:type="spellEnd"/>
      <w:r>
        <w:t>",</w:t>
      </w:r>
    </w:p>
    <w:p w14:paraId="069B82F3" w14:textId="77777777" w:rsidR="001750CA" w:rsidRDefault="001750CA" w:rsidP="001750CA">
      <w:pPr>
        <w:pStyle w:val="code0"/>
      </w:pPr>
      <w:r>
        <w:t xml:space="preserve">        "</w:t>
      </w:r>
      <w:proofErr w:type="spellStart"/>
      <w:r>
        <w:t>report_to</w:t>
      </w:r>
      <w:proofErr w:type="spellEnd"/>
      <w:r>
        <w:t>": [</w:t>
      </w:r>
    </w:p>
    <w:p w14:paraId="16FB68FD" w14:textId="77777777" w:rsidR="001750CA" w:rsidRDefault="001750CA" w:rsidP="001750CA">
      <w:pPr>
        <w:pStyle w:val="code0"/>
      </w:pPr>
      <w:r>
        <w:t xml:space="preserve">            "example_customer@georesearch.cl"</w:t>
      </w:r>
    </w:p>
    <w:p w14:paraId="45F77B0A" w14:textId="77777777" w:rsidR="001750CA" w:rsidRDefault="001750CA" w:rsidP="001750CA">
      <w:pPr>
        <w:pStyle w:val="code0"/>
      </w:pPr>
      <w:r>
        <w:t xml:space="preserve">        ],</w:t>
      </w:r>
    </w:p>
    <w:p w14:paraId="42381343" w14:textId="77777777" w:rsidR="001750CA" w:rsidRDefault="001750CA" w:rsidP="001750CA">
      <w:pPr>
        <w:pStyle w:val="code0"/>
      </w:pPr>
      <w:r>
        <w:t xml:space="preserve">        "</w:t>
      </w:r>
      <w:proofErr w:type="spellStart"/>
      <w:r>
        <w:t>country_list</w:t>
      </w:r>
      <w:proofErr w:type="spellEnd"/>
      <w:r>
        <w:t>": [</w:t>
      </w:r>
    </w:p>
    <w:p w14:paraId="7C47C901" w14:textId="77777777" w:rsidR="001750CA" w:rsidRDefault="001750CA" w:rsidP="001750CA">
      <w:pPr>
        <w:pStyle w:val="code0"/>
      </w:pPr>
      <w:r>
        <w:t xml:space="preserve">            "</w:t>
      </w:r>
      <w:proofErr w:type="spellStart"/>
      <w:r>
        <w:t>cl</w:t>
      </w:r>
      <w:proofErr w:type="spellEnd"/>
      <w:r>
        <w:t>"</w:t>
      </w:r>
    </w:p>
    <w:p w14:paraId="68F71922" w14:textId="77777777" w:rsidR="001750CA" w:rsidRDefault="001750CA" w:rsidP="001750CA">
      <w:pPr>
        <w:pStyle w:val="code0"/>
      </w:pPr>
      <w:r>
        <w:t xml:space="preserve">        ],</w:t>
      </w:r>
    </w:p>
    <w:p w14:paraId="6A8C0B3C" w14:textId="77777777" w:rsidR="001750CA" w:rsidRDefault="001750CA" w:rsidP="001750CA">
      <w:pPr>
        <w:pStyle w:val="code0"/>
      </w:pPr>
      <w:r>
        <w:t xml:space="preserve">        "</w:t>
      </w:r>
      <w:proofErr w:type="spellStart"/>
      <w:r>
        <w:t>buffer_list</w:t>
      </w:r>
      <w:proofErr w:type="spellEnd"/>
      <w:r>
        <w:t>": [</w:t>
      </w:r>
    </w:p>
    <w:p w14:paraId="1997ED7E" w14:textId="77777777" w:rsidR="001750CA" w:rsidRDefault="001750CA" w:rsidP="001750CA">
      <w:pPr>
        <w:pStyle w:val="code0"/>
      </w:pPr>
      <w:r>
        <w:t xml:space="preserve">            100</w:t>
      </w:r>
    </w:p>
    <w:p w14:paraId="747EB570" w14:textId="77777777" w:rsidR="001750CA" w:rsidRDefault="001750CA" w:rsidP="001750CA">
      <w:pPr>
        <w:pStyle w:val="code0"/>
      </w:pPr>
      <w:r>
        <w:t xml:space="preserve">        ],</w:t>
      </w:r>
    </w:p>
    <w:p w14:paraId="3C039282" w14:textId="77777777" w:rsidR="001750CA" w:rsidRDefault="001750CA" w:rsidP="001750CA">
      <w:pPr>
        <w:pStyle w:val="code0"/>
      </w:pPr>
      <w:r>
        <w:t xml:space="preserve">        "</w:t>
      </w:r>
      <w:proofErr w:type="spellStart"/>
      <w:r>
        <w:t>etl_list</w:t>
      </w:r>
      <w:proofErr w:type="spellEnd"/>
      <w:r>
        <w:t>": [</w:t>
      </w:r>
    </w:p>
    <w:p w14:paraId="701852C6" w14:textId="77777777" w:rsidR="001750CA" w:rsidRDefault="001750CA" w:rsidP="001750CA">
      <w:pPr>
        <w:pStyle w:val="code0"/>
      </w:pPr>
      <w:r>
        <w:t xml:space="preserve">            "</w:t>
      </w:r>
      <w:proofErr w:type="spellStart"/>
      <w:r>
        <w:t>demografico</w:t>
      </w:r>
      <w:proofErr w:type="spellEnd"/>
      <w:r>
        <w:t>",</w:t>
      </w:r>
    </w:p>
    <w:p w14:paraId="702C760E" w14:textId="77777777" w:rsidR="001750CA" w:rsidRDefault="001750CA" w:rsidP="001750CA">
      <w:pPr>
        <w:pStyle w:val="code0"/>
      </w:pPr>
      <w:r>
        <w:t xml:space="preserve">            "gastos",</w:t>
      </w:r>
    </w:p>
    <w:p w14:paraId="74B9E84D" w14:textId="77777777" w:rsidR="001750CA" w:rsidRDefault="001750CA" w:rsidP="001750CA">
      <w:pPr>
        <w:pStyle w:val="code0"/>
      </w:pPr>
      <w:r>
        <w:t xml:space="preserve">            "competencias"</w:t>
      </w:r>
    </w:p>
    <w:p w14:paraId="1B11BD7F" w14:textId="77777777" w:rsidR="001750CA" w:rsidRDefault="001750CA" w:rsidP="001750CA">
      <w:pPr>
        <w:pStyle w:val="code0"/>
      </w:pPr>
      <w:r>
        <w:t xml:space="preserve">        ],</w:t>
      </w:r>
    </w:p>
    <w:p w14:paraId="129F7DCB" w14:textId="77777777" w:rsidR="001750CA" w:rsidRDefault="001750CA" w:rsidP="001750CA">
      <w:pPr>
        <w:pStyle w:val="code0"/>
      </w:pPr>
      <w:r>
        <w:t xml:space="preserve">        "</w:t>
      </w:r>
      <w:proofErr w:type="spellStart"/>
      <w:r>
        <w:t>parametros</w:t>
      </w:r>
      <w:proofErr w:type="spellEnd"/>
      <w:r>
        <w:t>": {</w:t>
      </w:r>
    </w:p>
    <w:p w14:paraId="0BA98142" w14:textId="77777777" w:rsidR="001750CA" w:rsidRDefault="001750CA" w:rsidP="001750CA">
      <w:pPr>
        <w:pStyle w:val="code0"/>
      </w:pPr>
      <w:r>
        <w:t xml:space="preserve">            "competencias": {</w:t>
      </w:r>
    </w:p>
    <w:p w14:paraId="00D07069" w14:textId="77777777" w:rsidR="001750CA" w:rsidRDefault="001750CA" w:rsidP="001750CA">
      <w:pPr>
        <w:pStyle w:val="code0"/>
      </w:pPr>
      <w:r>
        <w:t xml:space="preserve">                "</w:t>
      </w:r>
      <w:proofErr w:type="spellStart"/>
      <w:r>
        <w:t>cl</w:t>
      </w:r>
      <w:proofErr w:type="spellEnd"/>
      <w:r>
        <w:t>": {</w:t>
      </w:r>
    </w:p>
    <w:p w14:paraId="57751ECC" w14:textId="77777777" w:rsidR="001750CA" w:rsidRDefault="001750CA" w:rsidP="001750CA">
      <w:pPr>
        <w:pStyle w:val="code0"/>
      </w:pPr>
      <w:r>
        <w:t xml:space="preserve">                    "</w:t>
      </w:r>
      <w:proofErr w:type="spellStart"/>
      <w:r>
        <w:t>pois_state_id</w:t>
      </w:r>
      <w:proofErr w:type="spellEnd"/>
      <w:r>
        <w:t>": 1,</w:t>
      </w:r>
    </w:p>
    <w:p w14:paraId="432B49DC" w14:textId="77777777" w:rsidR="001750CA" w:rsidRDefault="001750CA" w:rsidP="001750CA">
      <w:pPr>
        <w:pStyle w:val="code0"/>
      </w:pPr>
      <w:r>
        <w:t xml:space="preserve">                    "</w:t>
      </w:r>
      <w:proofErr w:type="spellStart"/>
      <w:r>
        <w:t>substring_id</w:t>
      </w:r>
      <w:proofErr w:type="spellEnd"/>
      <w:r>
        <w:t>": [</w:t>
      </w:r>
    </w:p>
    <w:p w14:paraId="6EBD4261" w14:textId="77777777" w:rsidR="001750CA" w:rsidRDefault="001750CA" w:rsidP="001750CA">
      <w:pPr>
        <w:pStyle w:val="code0"/>
      </w:pPr>
      <w:r>
        <w:t xml:space="preserve">                        279,</w:t>
      </w:r>
    </w:p>
    <w:p w14:paraId="6DA86BB0" w14:textId="77777777" w:rsidR="001750CA" w:rsidRDefault="001750CA" w:rsidP="001750CA">
      <w:pPr>
        <w:pStyle w:val="code0"/>
      </w:pPr>
      <w:r>
        <w:t xml:space="preserve">                        1096,</w:t>
      </w:r>
    </w:p>
    <w:p w14:paraId="713820DE" w14:textId="77777777" w:rsidR="001750CA" w:rsidRDefault="001750CA" w:rsidP="001750CA">
      <w:pPr>
        <w:pStyle w:val="code0"/>
      </w:pPr>
      <w:r>
        <w:t xml:space="preserve">                        1445,</w:t>
      </w:r>
    </w:p>
    <w:p w14:paraId="1151CE13" w14:textId="77777777" w:rsidR="001750CA" w:rsidRDefault="001750CA" w:rsidP="001750CA">
      <w:pPr>
        <w:pStyle w:val="code0"/>
      </w:pPr>
      <w:r>
        <w:t xml:space="preserve">                        1552</w:t>
      </w:r>
    </w:p>
    <w:p w14:paraId="0A5B7843" w14:textId="77777777" w:rsidR="001750CA" w:rsidRDefault="001750CA" w:rsidP="001750CA">
      <w:pPr>
        <w:pStyle w:val="code0"/>
      </w:pPr>
      <w:r>
        <w:t xml:space="preserve">                    ],</w:t>
      </w:r>
    </w:p>
    <w:p w14:paraId="72214F25" w14:textId="77777777" w:rsidR="001750CA" w:rsidRDefault="001750CA" w:rsidP="001750CA">
      <w:pPr>
        <w:pStyle w:val="code0"/>
      </w:pPr>
      <w:r>
        <w:t xml:space="preserve">                    "</w:t>
      </w:r>
      <w:proofErr w:type="spellStart"/>
      <w:r>
        <w:t>category_id</w:t>
      </w:r>
      <w:proofErr w:type="spellEnd"/>
      <w:r>
        <w:t>": [</w:t>
      </w:r>
    </w:p>
    <w:p w14:paraId="02E6301D" w14:textId="77777777" w:rsidR="001750CA" w:rsidRDefault="001750CA" w:rsidP="001750CA">
      <w:pPr>
        <w:pStyle w:val="code0"/>
      </w:pPr>
      <w:r>
        <w:t xml:space="preserve">                        279,</w:t>
      </w:r>
    </w:p>
    <w:p w14:paraId="53D06AC7" w14:textId="77777777" w:rsidR="001750CA" w:rsidRDefault="001750CA" w:rsidP="001750CA">
      <w:pPr>
        <w:pStyle w:val="code0"/>
      </w:pPr>
      <w:r>
        <w:t xml:space="preserve">                        1096,</w:t>
      </w:r>
    </w:p>
    <w:p w14:paraId="7D9D2E81" w14:textId="77777777" w:rsidR="001750CA" w:rsidRDefault="001750CA" w:rsidP="001750CA">
      <w:pPr>
        <w:pStyle w:val="code0"/>
      </w:pPr>
      <w:r>
        <w:t xml:space="preserve">                        1445,</w:t>
      </w:r>
    </w:p>
    <w:p w14:paraId="120E1662" w14:textId="77777777" w:rsidR="001750CA" w:rsidRDefault="001750CA" w:rsidP="001750CA">
      <w:pPr>
        <w:pStyle w:val="code0"/>
      </w:pPr>
      <w:r>
        <w:t xml:space="preserve">                        1552</w:t>
      </w:r>
    </w:p>
    <w:p w14:paraId="417D6978" w14:textId="77777777" w:rsidR="001750CA" w:rsidRDefault="001750CA" w:rsidP="001750CA">
      <w:pPr>
        <w:pStyle w:val="code0"/>
      </w:pPr>
      <w:r>
        <w:t xml:space="preserve">                    ]</w:t>
      </w:r>
    </w:p>
    <w:p w14:paraId="0343FF75" w14:textId="77777777" w:rsidR="001750CA" w:rsidRDefault="001750CA" w:rsidP="001750CA">
      <w:pPr>
        <w:pStyle w:val="code0"/>
      </w:pPr>
      <w:r>
        <w:t xml:space="preserve">                }</w:t>
      </w:r>
    </w:p>
    <w:p w14:paraId="62ABDD54" w14:textId="77777777" w:rsidR="001750CA" w:rsidRDefault="001750CA" w:rsidP="001750CA">
      <w:pPr>
        <w:pStyle w:val="code0"/>
      </w:pPr>
      <w:r>
        <w:t xml:space="preserve">            },</w:t>
      </w:r>
    </w:p>
    <w:p w14:paraId="7656D7B3" w14:textId="77777777" w:rsidR="001750CA" w:rsidRDefault="001750CA" w:rsidP="001750CA">
      <w:pPr>
        <w:pStyle w:val="code0"/>
      </w:pPr>
      <w:r>
        <w:t xml:space="preserve">            "</w:t>
      </w:r>
      <w:proofErr w:type="spellStart"/>
      <w:r>
        <w:t>locales_propios</w:t>
      </w:r>
      <w:proofErr w:type="spellEnd"/>
      <w:r>
        <w:t>": {</w:t>
      </w:r>
    </w:p>
    <w:p w14:paraId="7C9DEC5A" w14:textId="77777777" w:rsidR="001750CA" w:rsidRDefault="001750CA" w:rsidP="001750CA">
      <w:pPr>
        <w:pStyle w:val="code0"/>
      </w:pPr>
      <w:r>
        <w:t xml:space="preserve">                "</w:t>
      </w:r>
      <w:proofErr w:type="spellStart"/>
      <w:r>
        <w:t>cl</w:t>
      </w:r>
      <w:proofErr w:type="spellEnd"/>
      <w:r>
        <w:t>": {</w:t>
      </w:r>
    </w:p>
    <w:p w14:paraId="5181427D" w14:textId="77777777" w:rsidR="001750CA" w:rsidRDefault="001750CA" w:rsidP="001750CA">
      <w:pPr>
        <w:pStyle w:val="code0"/>
      </w:pPr>
      <w:r>
        <w:t xml:space="preserve">                    "</w:t>
      </w:r>
      <w:proofErr w:type="spellStart"/>
      <w:r>
        <w:t>pois_state_id</w:t>
      </w:r>
      <w:proofErr w:type="spellEnd"/>
      <w:r>
        <w:t>": 1,</w:t>
      </w:r>
    </w:p>
    <w:p w14:paraId="66E090BF" w14:textId="77777777" w:rsidR="001750CA" w:rsidRDefault="001750CA" w:rsidP="001750CA">
      <w:pPr>
        <w:pStyle w:val="code0"/>
      </w:pPr>
      <w:r>
        <w:t xml:space="preserve">                    "</w:t>
      </w:r>
      <w:proofErr w:type="spellStart"/>
      <w:r>
        <w:t>substring_id</w:t>
      </w:r>
      <w:proofErr w:type="spellEnd"/>
      <w:r>
        <w:t>": [</w:t>
      </w:r>
    </w:p>
    <w:p w14:paraId="501DD956" w14:textId="77777777" w:rsidR="001750CA" w:rsidRDefault="001750CA" w:rsidP="001750CA">
      <w:pPr>
        <w:pStyle w:val="code0"/>
      </w:pPr>
      <w:r>
        <w:t xml:space="preserve">                        279,</w:t>
      </w:r>
    </w:p>
    <w:p w14:paraId="24278BF0" w14:textId="77777777" w:rsidR="001750CA" w:rsidRDefault="001750CA" w:rsidP="001750CA">
      <w:pPr>
        <w:pStyle w:val="code0"/>
      </w:pPr>
      <w:r>
        <w:t xml:space="preserve">                        1096,</w:t>
      </w:r>
    </w:p>
    <w:p w14:paraId="1C304BE8" w14:textId="77777777" w:rsidR="001750CA" w:rsidRDefault="001750CA" w:rsidP="001750CA">
      <w:pPr>
        <w:pStyle w:val="code0"/>
      </w:pPr>
      <w:r>
        <w:t xml:space="preserve">                        1445,</w:t>
      </w:r>
    </w:p>
    <w:p w14:paraId="03DCD555" w14:textId="77777777" w:rsidR="001750CA" w:rsidRDefault="001750CA" w:rsidP="001750CA">
      <w:pPr>
        <w:pStyle w:val="code0"/>
      </w:pPr>
      <w:r>
        <w:t xml:space="preserve">                        1552</w:t>
      </w:r>
    </w:p>
    <w:p w14:paraId="49F0CD62" w14:textId="77777777" w:rsidR="001750CA" w:rsidRDefault="001750CA" w:rsidP="001750CA">
      <w:pPr>
        <w:pStyle w:val="code0"/>
      </w:pPr>
      <w:r>
        <w:t xml:space="preserve">                    ]</w:t>
      </w:r>
    </w:p>
    <w:p w14:paraId="36040896" w14:textId="77777777" w:rsidR="001750CA" w:rsidRDefault="001750CA" w:rsidP="001750CA">
      <w:pPr>
        <w:pStyle w:val="code0"/>
      </w:pPr>
      <w:r>
        <w:t xml:space="preserve">                }</w:t>
      </w:r>
    </w:p>
    <w:p w14:paraId="53CA301E" w14:textId="77777777" w:rsidR="001750CA" w:rsidRDefault="001750CA" w:rsidP="001750CA">
      <w:pPr>
        <w:pStyle w:val="code0"/>
      </w:pPr>
      <w:r>
        <w:t xml:space="preserve">            },</w:t>
      </w:r>
    </w:p>
    <w:p w14:paraId="0EA4CFA2" w14:textId="77777777" w:rsidR="001750CA" w:rsidRDefault="001750CA" w:rsidP="001750CA">
      <w:pPr>
        <w:pStyle w:val="code0"/>
      </w:pPr>
      <w:r>
        <w:t xml:space="preserve">            "gastos": {</w:t>
      </w:r>
    </w:p>
    <w:p w14:paraId="63BE406F" w14:textId="77777777" w:rsidR="001750CA" w:rsidRDefault="001750CA" w:rsidP="001750CA">
      <w:pPr>
        <w:pStyle w:val="code0"/>
      </w:pPr>
      <w:r>
        <w:t xml:space="preserve">                "</w:t>
      </w:r>
      <w:proofErr w:type="spellStart"/>
      <w:r>
        <w:t>cl</w:t>
      </w:r>
      <w:proofErr w:type="spellEnd"/>
      <w:r>
        <w:t>": {</w:t>
      </w:r>
    </w:p>
    <w:p w14:paraId="14BAC036" w14:textId="77777777" w:rsidR="001750CA" w:rsidRDefault="001750CA" w:rsidP="001750CA">
      <w:pPr>
        <w:pStyle w:val="code0"/>
      </w:pPr>
      <w:r>
        <w:t xml:space="preserve">                    "</w:t>
      </w:r>
      <w:proofErr w:type="spellStart"/>
      <w:r>
        <w:t>id_gastos</w:t>
      </w:r>
      <w:proofErr w:type="spellEnd"/>
      <w:r>
        <w:t>": [</w:t>
      </w:r>
    </w:p>
    <w:p w14:paraId="5B6CA1F2" w14:textId="77777777" w:rsidR="001750CA" w:rsidRDefault="001750CA" w:rsidP="001750CA">
      <w:pPr>
        <w:pStyle w:val="code0"/>
      </w:pPr>
      <w:r>
        <w:t xml:space="preserve">                        1,</w:t>
      </w:r>
    </w:p>
    <w:p w14:paraId="718DA1F2" w14:textId="77777777" w:rsidR="001750CA" w:rsidRDefault="001750CA" w:rsidP="001750CA">
      <w:pPr>
        <w:pStyle w:val="code0"/>
      </w:pPr>
      <w:r>
        <w:t xml:space="preserve">                        2,</w:t>
      </w:r>
    </w:p>
    <w:p w14:paraId="618AA35E" w14:textId="77777777" w:rsidR="001750CA" w:rsidRDefault="001750CA" w:rsidP="001750CA">
      <w:pPr>
        <w:pStyle w:val="code0"/>
      </w:pPr>
      <w:r>
        <w:t xml:space="preserve">                        3</w:t>
      </w:r>
    </w:p>
    <w:p w14:paraId="1EAA4111" w14:textId="77777777" w:rsidR="001750CA" w:rsidRDefault="001750CA" w:rsidP="001750CA">
      <w:pPr>
        <w:pStyle w:val="code0"/>
      </w:pPr>
      <w:r>
        <w:t xml:space="preserve">                    ]</w:t>
      </w:r>
    </w:p>
    <w:p w14:paraId="048EDC95" w14:textId="77777777" w:rsidR="001750CA" w:rsidRDefault="001750CA" w:rsidP="001750CA">
      <w:pPr>
        <w:pStyle w:val="code0"/>
      </w:pPr>
      <w:r>
        <w:t xml:space="preserve">                }</w:t>
      </w:r>
    </w:p>
    <w:p w14:paraId="77B0E477" w14:textId="77777777" w:rsidR="001750CA" w:rsidRDefault="001750CA" w:rsidP="001750CA">
      <w:pPr>
        <w:pStyle w:val="code0"/>
      </w:pPr>
      <w:r>
        <w:t xml:space="preserve">            },</w:t>
      </w:r>
    </w:p>
    <w:p w14:paraId="5839AD1A" w14:textId="77777777" w:rsidR="001750CA" w:rsidRDefault="001750CA" w:rsidP="001750CA">
      <w:pPr>
        <w:pStyle w:val="code0"/>
      </w:pPr>
      <w:r>
        <w:t xml:space="preserve">            "</w:t>
      </w:r>
      <w:proofErr w:type="spellStart"/>
      <w:r>
        <w:t>demografico</w:t>
      </w:r>
      <w:proofErr w:type="spellEnd"/>
      <w:r>
        <w:t>": {</w:t>
      </w:r>
    </w:p>
    <w:p w14:paraId="37B2B2A9" w14:textId="77777777" w:rsidR="001750CA" w:rsidRDefault="001750CA" w:rsidP="001750CA">
      <w:pPr>
        <w:pStyle w:val="code0"/>
      </w:pPr>
      <w:r>
        <w:t xml:space="preserve">                "</w:t>
      </w:r>
      <w:proofErr w:type="spellStart"/>
      <w:r>
        <w:t>cl</w:t>
      </w:r>
      <w:proofErr w:type="spellEnd"/>
      <w:r>
        <w:t>": {</w:t>
      </w:r>
    </w:p>
    <w:p w14:paraId="5D7CCCAB" w14:textId="77777777" w:rsidR="001750CA" w:rsidRDefault="001750CA" w:rsidP="001750CA">
      <w:pPr>
        <w:pStyle w:val="code0"/>
      </w:pPr>
      <w:r>
        <w:t xml:space="preserve">                    "administrative_area_level_1": ["METROPOLITANA"],</w:t>
      </w:r>
    </w:p>
    <w:p w14:paraId="17C49CB5" w14:textId="77777777" w:rsidR="001750CA" w:rsidRDefault="001750CA" w:rsidP="001750CA">
      <w:pPr>
        <w:pStyle w:val="code0"/>
      </w:pPr>
      <w:r>
        <w:t xml:space="preserve">                    "administrative_area_level_2": ["SANTIAGO"],</w:t>
      </w:r>
    </w:p>
    <w:p w14:paraId="6CBC8466" w14:textId="77777777" w:rsidR="001750CA" w:rsidRDefault="001750CA" w:rsidP="001750CA">
      <w:pPr>
        <w:pStyle w:val="code0"/>
      </w:pPr>
      <w:r>
        <w:t xml:space="preserve">                    "administrative_area_level_3": ["</w:t>
      </w:r>
      <w:proofErr w:type="spellStart"/>
      <w:r>
        <w:t>MAIPU</w:t>
      </w:r>
      <w:proofErr w:type="spellEnd"/>
      <w:r>
        <w:t>"],</w:t>
      </w:r>
    </w:p>
    <w:p w14:paraId="1730232F" w14:textId="77777777" w:rsidR="001750CA" w:rsidRDefault="001750CA" w:rsidP="001750CA">
      <w:pPr>
        <w:pStyle w:val="code0"/>
      </w:pPr>
      <w:r>
        <w:t xml:space="preserve">                    "block_id": [</w:t>
      </w:r>
    </w:p>
    <w:p w14:paraId="2CC28BBB" w14:textId="77777777" w:rsidR="001750CA" w:rsidRDefault="001750CA" w:rsidP="001750CA">
      <w:pPr>
        <w:pStyle w:val="code0"/>
      </w:pPr>
      <w:r>
        <w:t xml:space="preserve">                        1104010104,</w:t>
      </w:r>
    </w:p>
    <w:p w14:paraId="3E774D9D" w14:textId="77777777" w:rsidR="001750CA" w:rsidRDefault="001750CA" w:rsidP="001750CA">
      <w:pPr>
        <w:pStyle w:val="code0"/>
      </w:pPr>
      <w:r>
        <w:t xml:space="preserve">                        1104010105,</w:t>
      </w:r>
    </w:p>
    <w:p w14:paraId="01E96139" w14:textId="77777777" w:rsidR="001750CA" w:rsidRDefault="001750CA" w:rsidP="001750CA">
      <w:pPr>
        <w:pStyle w:val="code0"/>
      </w:pPr>
      <w:r>
        <w:t xml:space="preserve">                        1104010106,</w:t>
      </w:r>
    </w:p>
    <w:p w14:paraId="71436B5F" w14:textId="77777777" w:rsidR="001750CA" w:rsidRDefault="001750CA" w:rsidP="001750CA">
      <w:pPr>
        <w:pStyle w:val="code0"/>
      </w:pPr>
      <w:r>
        <w:t xml:space="preserve">                        1104010110,</w:t>
      </w:r>
    </w:p>
    <w:p w14:paraId="427B0709" w14:textId="77777777" w:rsidR="001750CA" w:rsidRDefault="001750CA" w:rsidP="001750CA">
      <w:pPr>
        <w:pStyle w:val="code0"/>
      </w:pPr>
      <w:r>
        <w:t xml:space="preserve">                        1104010111,</w:t>
      </w:r>
    </w:p>
    <w:p w14:paraId="04C9C7DA" w14:textId="77777777" w:rsidR="001750CA" w:rsidRDefault="001750CA" w:rsidP="001750CA">
      <w:pPr>
        <w:pStyle w:val="code0"/>
      </w:pPr>
      <w:r>
        <w:t xml:space="preserve">                        1104010122</w:t>
      </w:r>
    </w:p>
    <w:p w14:paraId="4C04B908" w14:textId="77777777" w:rsidR="001750CA" w:rsidRDefault="001750CA" w:rsidP="001750CA">
      <w:pPr>
        <w:pStyle w:val="code0"/>
      </w:pPr>
      <w:r>
        <w:t xml:space="preserve">                    ]</w:t>
      </w:r>
    </w:p>
    <w:p w14:paraId="6C3B42A4" w14:textId="77777777" w:rsidR="001750CA" w:rsidRDefault="001750CA" w:rsidP="001750CA">
      <w:pPr>
        <w:pStyle w:val="code0"/>
      </w:pPr>
      <w:r>
        <w:t xml:space="preserve">                }</w:t>
      </w:r>
    </w:p>
    <w:p w14:paraId="38788C82" w14:textId="77777777" w:rsidR="001750CA" w:rsidRDefault="001750CA" w:rsidP="001750CA">
      <w:pPr>
        <w:pStyle w:val="code0"/>
      </w:pPr>
      <w:r>
        <w:t xml:space="preserve">            }</w:t>
      </w:r>
    </w:p>
    <w:p w14:paraId="03B325AE" w14:textId="77777777" w:rsidR="001750CA" w:rsidRDefault="001750CA" w:rsidP="001750CA">
      <w:pPr>
        <w:pStyle w:val="code0"/>
      </w:pPr>
      <w:r>
        <w:t xml:space="preserve">        }</w:t>
      </w:r>
    </w:p>
    <w:p w14:paraId="0AB93E82" w14:textId="77777777" w:rsidR="001750CA" w:rsidRDefault="001750CA" w:rsidP="001750CA">
      <w:pPr>
        <w:pStyle w:val="code0"/>
      </w:pPr>
      <w:r>
        <w:t xml:space="preserve">    }]</w:t>
      </w:r>
    </w:p>
    <w:p w14:paraId="00A7F463" w14:textId="7F9FC0D6" w:rsidR="001750CA" w:rsidRDefault="001750CA" w:rsidP="001750CA">
      <w:pPr>
        <w:pStyle w:val="code0"/>
      </w:pPr>
      <w:r>
        <w:t>}</w:t>
      </w:r>
    </w:p>
    <w:p w14:paraId="5D44C1FF" w14:textId="31D33E69" w:rsidR="001750CA" w:rsidRDefault="001750CA" w:rsidP="001750CA">
      <w:pPr>
        <w:pStyle w:val="code0"/>
      </w:pPr>
    </w:p>
    <w:p w14:paraId="100E15C5" w14:textId="77777777" w:rsidR="001750CA" w:rsidRDefault="001750CA" w:rsidP="001750CA">
      <w:pPr>
        <w:pStyle w:val="code0"/>
      </w:pPr>
    </w:p>
    <w:p w14:paraId="1920DD9B" w14:textId="77777777" w:rsidR="001750CA" w:rsidRDefault="001750CA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</w:rPr>
      </w:pPr>
    </w:p>
    <w:p w14:paraId="6C10D84D" w14:textId="32C28767" w:rsidR="00796149" w:rsidRDefault="00796149" w:rsidP="0067284E">
      <w:pPr>
        <w:pStyle w:val="Ttulo1"/>
      </w:pPr>
      <w:r>
        <w:t>Lista de etls disponibles</w:t>
      </w:r>
      <w:bookmarkEnd w:id="22"/>
      <w:r>
        <w:t xml:space="preserve"> </w:t>
      </w:r>
    </w:p>
    <w:p w14:paraId="7DAD9E98" w14:textId="7E368D13" w:rsidR="00796149" w:rsidRDefault="0067284E" w:rsidP="00796149">
      <w:r>
        <w:t xml:space="preserve">La salida de </w:t>
      </w:r>
      <w:r w:rsidR="001E14FA">
        <w:t>resultados contempla</w:t>
      </w:r>
      <w:r>
        <w:t xml:space="preserve"> la siguiente información del </w:t>
      </w:r>
      <w:r w:rsidR="001E14FA">
        <w:t>negocio</w:t>
      </w:r>
      <w:r>
        <w:t>:</w:t>
      </w:r>
    </w:p>
    <w:p w14:paraId="1E72FD88" w14:textId="5A861BFA" w:rsidR="00796149" w:rsidRDefault="00796149">
      <w:pPr>
        <w:pStyle w:val="Prrafodelista"/>
        <w:numPr>
          <w:ilvl w:val="0"/>
          <w:numId w:val="5"/>
        </w:numPr>
      </w:pPr>
      <w:r>
        <w:t>Datos demográficos (base)</w:t>
      </w:r>
    </w:p>
    <w:p w14:paraId="5B1BE454" w14:textId="398F77D2" w:rsidR="00796149" w:rsidRDefault="00796149">
      <w:pPr>
        <w:pStyle w:val="Prrafodelista"/>
        <w:numPr>
          <w:ilvl w:val="0"/>
          <w:numId w:val="5"/>
        </w:numPr>
      </w:pPr>
      <w:r>
        <w:t>Datos de competencias (base)</w:t>
      </w:r>
    </w:p>
    <w:p w14:paraId="7515D10C" w14:textId="7D0B54D0" w:rsidR="00796149" w:rsidRDefault="00796149">
      <w:pPr>
        <w:pStyle w:val="Prrafodelista"/>
        <w:numPr>
          <w:ilvl w:val="0"/>
          <w:numId w:val="5"/>
        </w:numPr>
      </w:pPr>
      <w:r>
        <w:t>Datos de gatos (base)</w:t>
      </w:r>
    </w:p>
    <w:p w14:paraId="36C1BAA2" w14:textId="364D380E" w:rsidR="00DF4359" w:rsidRDefault="00DF4359">
      <w:pPr>
        <w:pStyle w:val="Prrafodelista"/>
        <w:numPr>
          <w:ilvl w:val="0"/>
          <w:numId w:val="5"/>
        </w:numPr>
      </w:pPr>
      <w:r>
        <w:t>Datos de atractores comerciales(base)</w:t>
      </w:r>
    </w:p>
    <w:p w14:paraId="063177CA" w14:textId="67397F75" w:rsidR="00796149" w:rsidRDefault="00796149">
      <w:pPr>
        <w:pStyle w:val="Prrafodelista"/>
        <w:numPr>
          <w:ilvl w:val="0"/>
          <w:numId w:val="5"/>
        </w:numPr>
      </w:pPr>
      <w:r>
        <w:t>Locales propios (opcional)</w:t>
      </w:r>
    </w:p>
    <w:p w14:paraId="4409A8E4" w14:textId="5D46F4FD" w:rsidR="00287D82" w:rsidRDefault="001E6728" w:rsidP="001E6728">
      <w:pPr>
        <w:pStyle w:val="Ttulo1"/>
      </w:pPr>
      <w:bookmarkStart w:id="23" w:name="_Toc112782191"/>
      <w:r>
        <w:lastRenderedPageBreak/>
        <w:t>Diccionario de claves:</w:t>
      </w:r>
      <w:bookmarkEnd w:id="23"/>
    </w:p>
    <w:p w14:paraId="410A77A8" w14:textId="7C0F00FC" w:rsidR="00796149" w:rsidRDefault="00796149" w:rsidP="002E69FA">
      <w:r>
        <w:t>Definiciones previas</w:t>
      </w:r>
    </w:p>
    <w:p w14:paraId="41AB8D37" w14:textId="38160D56" w:rsidR="001E6728" w:rsidRDefault="00796149" w:rsidP="002E69FA">
      <w:r>
        <w:t>Objeto:</w:t>
      </w:r>
      <w:r w:rsidR="005E6EB2">
        <w:t xml:space="preserve"> {}</w:t>
      </w:r>
    </w:p>
    <w:p w14:paraId="216EEEAE" w14:textId="062E44E7" w:rsidR="005E6EB2" w:rsidRDefault="00796149" w:rsidP="002E69FA">
      <w:r>
        <w:t>Lista:</w:t>
      </w:r>
      <w:r w:rsidR="005E6EB2">
        <w:t xml:space="preserve"> []</w:t>
      </w:r>
    </w:p>
    <w:p w14:paraId="7F271B2E" w14:textId="6BDDADC2" w:rsidR="001E6728" w:rsidRPr="005E6EB2" w:rsidRDefault="001E6728" w:rsidP="007532F6">
      <w:pPr>
        <w:pStyle w:val="Ttulo2"/>
        <w:rPr>
          <w:b w:val="0"/>
          <w:bCs w:val="0"/>
        </w:rPr>
      </w:pPr>
      <w:bookmarkStart w:id="24" w:name="_Toc112782192"/>
      <w:proofErr w:type="spellStart"/>
      <w:r w:rsidRPr="005E6EB2">
        <w:rPr>
          <w:color w:val="9F2936" w:themeColor="accent2"/>
          <w:lang w:val="es-CL" w:eastAsia="es-CL"/>
        </w:rPr>
        <w:t>customer_list</w:t>
      </w:r>
      <w:proofErr w:type="spellEnd"/>
      <w:r w:rsidRPr="005E6EB2">
        <w:rPr>
          <w:color w:val="9F2936" w:themeColor="accent2"/>
          <w:lang w:val="es-CL" w:eastAsia="es-CL"/>
        </w:rPr>
        <w:t xml:space="preserve"> </w:t>
      </w:r>
      <w:r w:rsidRPr="005E6EB2">
        <w:rPr>
          <w:b w:val="0"/>
          <w:bCs w:val="0"/>
          <w:lang w:val="es-CL" w:eastAsia="es-CL"/>
        </w:rPr>
        <w:t>(requerido) [{</w:t>
      </w:r>
      <w:proofErr w:type="gramStart"/>
      <w:r w:rsidRPr="005E6EB2">
        <w:rPr>
          <w:b w:val="0"/>
          <w:bCs w:val="0"/>
          <w:lang w:val="es-CL" w:eastAsia="es-CL"/>
        </w:rPr>
        <w:t>},{</w:t>
      </w:r>
      <w:proofErr w:type="gramEnd"/>
      <w:r w:rsidRPr="005E6EB2">
        <w:rPr>
          <w:b w:val="0"/>
          <w:bCs w:val="0"/>
          <w:lang w:val="es-CL" w:eastAsia="es-CL"/>
        </w:rPr>
        <w:t>}…{}]</w:t>
      </w:r>
      <w:bookmarkEnd w:id="24"/>
    </w:p>
    <w:p w14:paraId="6595E671" w14:textId="63A55BFE" w:rsidR="001E6728" w:rsidRDefault="001E6728" w:rsidP="001E6728">
      <w:pPr>
        <w:rPr>
          <w:lang w:val="es-CL" w:eastAsia="es-CL"/>
        </w:rPr>
      </w:pPr>
      <w:r>
        <w:rPr>
          <w:lang w:val="es-CL" w:eastAsia="es-CL"/>
        </w:rPr>
        <w:t xml:space="preserve">Lista de solicitudes que se compone de una o </w:t>
      </w:r>
      <w:r w:rsidR="005E6EB2">
        <w:rPr>
          <w:lang w:val="es-CL" w:eastAsia="es-CL"/>
        </w:rPr>
        <w:t>más</w:t>
      </w:r>
      <w:r>
        <w:rPr>
          <w:lang w:val="es-CL" w:eastAsia="es-CL"/>
        </w:rPr>
        <w:t xml:space="preserve"> solicitudes</w:t>
      </w:r>
      <w:r w:rsidR="005E6EB2">
        <w:rPr>
          <w:lang w:val="es-CL" w:eastAsia="es-CL"/>
        </w:rPr>
        <w:t>.</w:t>
      </w:r>
    </w:p>
    <w:p w14:paraId="5356AB92" w14:textId="47877392" w:rsidR="001E6728" w:rsidRDefault="005E6EB2" w:rsidP="001E6728">
      <w:pPr>
        <w:rPr>
          <w:lang w:val="es-CL" w:eastAsia="es-CL"/>
        </w:rPr>
      </w:pPr>
      <w:r>
        <w:rPr>
          <w:lang w:val="es-CL" w:eastAsia="es-CL"/>
        </w:rPr>
        <w:t xml:space="preserve">Ejemplo: </w:t>
      </w:r>
    </w:p>
    <w:p w14:paraId="5D6F80E9" w14:textId="78A397EA" w:rsidR="005E6EB2" w:rsidRPr="005E6EB2" w:rsidRDefault="005E6EB2" w:rsidP="005E6EB2">
      <w:pPr>
        <w:pStyle w:val="code0"/>
        <w:rPr>
          <w:sz w:val="14"/>
          <w:szCs w:val="12"/>
          <w:lang w:val="es-CL" w:eastAsia="es-CL"/>
        </w:rPr>
      </w:pPr>
      <w:r w:rsidRPr="005E6EB2">
        <w:rPr>
          <w:sz w:val="22"/>
          <w:szCs w:val="20"/>
          <w:lang w:val="es-CL" w:eastAsia="es-CL"/>
        </w:rPr>
        <w:t>{“</w:t>
      </w:r>
      <w:proofErr w:type="spellStart"/>
      <w:r w:rsidRPr="005E6EB2">
        <w:rPr>
          <w:sz w:val="22"/>
          <w:szCs w:val="20"/>
          <w:lang w:val="es-CL" w:eastAsia="es-CL"/>
        </w:rPr>
        <w:t>customer_list</w:t>
      </w:r>
      <w:proofErr w:type="spellEnd"/>
      <w:proofErr w:type="gramStart"/>
      <w:r w:rsidRPr="005E6EB2">
        <w:rPr>
          <w:sz w:val="22"/>
          <w:szCs w:val="20"/>
          <w:lang w:val="es-CL" w:eastAsia="es-CL"/>
        </w:rPr>
        <w:t>”:[</w:t>
      </w:r>
      <w:proofErr w:type="gramEnd"/>
      <w:r w:rsidRPr="005E6EB2">
        <w:rPr>
          <w:sz w:val="22"/>
          <w:szCs w:val="20"/>
          <w:lang w:val="es-CL" w:eastAsia="es-CL"/>
        </w:rPr>
        <w:t>{solicitud_1}…{ solicitud_2}]}</w:t>
      </w:r>
    </w:p>
    <w:p w14:paraId="1F7C955C" w14:textId="27E65456" w:rsidR="001E6728" w:rsidRDefault="00824CE2" w:rsidP="001E6728">
      <w:pPr>
        <w:pStyle w:val="Ttulo2"/>
        <w:rPr>
          <w:lang w:val="es-CL" w:eastAsia="es-CL"/>
        </w:rPr>
      </w:pPr>
      <w:bookmarkStart w:id="25" w:name="_Toc112782193"/>
      <w:r w:rsidRPr="00824CE2">
        <w:rPr>
          <w:color w:val="9F2936" w:themeColor="accent2"/>
          <w:lang w:val="es-CL" w:eastAsia="es-CL"/>
        </w:rPr>
        <w:t>s</w:t>
      </w:r>
      <w:r w:rsidR="001E6728" w:rsidRPr="00824CE2">
        <w:rPr>
          <w:color w:val="9F2936" w:themeColor="accent2"/>
          <w:lang w:val="es-CL" w:eastAsia="es-CL"/>
        </w:rPr>
        <w:t>olicitud</w:t>
      </w:r>
      <w:bookmarkEnd w:id="25"/>
      <w:r w:rsidR="001E6728">
        <w:rPr>
          <w:lang w:val="es-CL" w:eastAsia="es-CL"/>
        </w:rPr>
        <w:t xml:space="preserve"> </w:t>
      </w:r>
    </w:p>
    <w:p w14:paraId="142F8F0C" w14:textId="2A29A9C9" w:rsidR="001E6728" w:rsidRDefault="001E6728" w:rsidP="001E6728">
      <w:pPr>
        <w:rPr>
          <w:lang w:val="es-CL" w:eastAsia="es-CL"/>
        </w:rPr>
      </w:pPr>
      <w:r>
        <w:rPr>
          <w:lang w:val="es-CL" w:eastAsia="es-CL"/>
        </w:rPr>
        <w:t xml:space="preserve">Objeto que contiene los destalles enviados en el </w:t>
      </w:r>
      <w:r w:rsidR="005E6EB2">
        <w:rPr>
          <w:lang w:val="es-CL" w:eastAsia="es-CL"/>
        </w:rPr>
        <w:t>Excel,</w:t>
      </w:r>
      <w:r>
        <w:rPr>
          <w:lang w:val="es-CL" w:eastAsia="es-CL"/>
        </w:rPr>
        <w:t xml:space="preserve"> va incorporado dentro de </w:t>
      </w:r>
      <w:r w:rsidR="007532F6">
        <w:rPr>
          <w:lang w:val="es-CL" w:eastAsia="es-CL"/>
        </w:rPr>
        <w:t xml:space="preserve">su clave </w:t>
      </w:r>
      <w:proofErr w:type="gramStart"/>
      <w:r w:rsidR="00E91C1A">
        <w:rPr>
          <w:lang w:val="es-CL" w:eastAsia="es-CL"/>
        </w:rPr>
        <w:t>padre:</w:t>
      </w:r>
      <w:r w:rsidR="007532F6">
        <w:rPr>
          <w:lang w:val="es-CL" w:eastAsia="es-CL"/>
        </w:rPr>
        <w:t>“</w:t>
      </w:r>
      <w:proofErr w:type="spellStart"/>
      <w:proofErr w:type="gramEnd"/>
      <w:r w:rsidR="007532F6">
        <w:rPr>
          <w:lang w:val="es-CL" w:eastAsia="es-CL"/>
        </w:rPr>
        <w:t>customer_list</w:t>
      </w:r>
      <w:proofErr w:type="spellEnd"/>
      <w:r w:rsidR="007532F6">
        <w:rPr>
          <w:lang w:val="es-CL" w:eastAsia="es-CL"/>
        </w:rPr>
        <w:t>”</w:t>
      </w:r>
    </w:p>
    <w:p w14:paraId="43646EB2" w14:textId="06C15BD6" w:rsidR="007532F6" w:rsidRDefault="007532F6" w:rsidP="001E6728">
      <w:pPr>
        <w:rPr>
          <w:lang w:val="es-CL" w:eastAsia="es-CL"/>
        </w:rPr>
      </w:pPr>
      <w:r>
        <w:rPr>
          <w:lang w:val="es-CL" w:eastAsia="es-CL"/>
        </w:rPr>
        <w:t>Parámetros de la solicitud, en rojo campos requeridos</w:t>
      </w:r>
      <w:r w:rsidR="001E14FA">
        <w:rPr>
          <w:lang w:val="es-CL" w:eastAsia="es-CL"/>
        </w:rPr>
        <w:t xml:space="preserve"> celeste opcionales</w:t>
      </w:r>
      <w:r>
        <w:rPr>
          <w:lang w:val="es-CL" w:eastAsia="es-CL"/>
        </w:rPr>
        <w:t>:</w:t>
      </w:r>
    </w:p>
    <w:p w14:paraId="378A0370" w14:textId="1E067B4A" w:rsidR="004421CC" w:rsidRDefault="007532F6">
      <w:pPr>
        <w:pStyle w:val="Prrafodelista"/>
        <w:numPr>
          <w:ilvl w:val="0"/>
          <w:numId w:val="4"/>
        </w:numPr>
        <w:rPr>
          <w:lang w:val="es-CL" w:eastAsia="es-CL"/>
        </w:rPr>
      </w:pPr>
      <w:proofErr w:type="spellStart"/>
      <w:r w:rsidRPr="004421CC">
        <w:rPr>
          <w:b/>
          <w:bCs/>
          <w:color w:val="9F2936" w:themeColor="accent2"/>
          <w:lang w:val="es-CL" w:eastAsia="es-CL"/>
        </w:rPr>
        <w:t>customer_</w:t>
      </w:r>
      <w:r w:rsidR="004421CC" w:rsidRPr="004421CC">
        <w:rPr>
          <w:b/>
          <w:bCs/>
          <w:color w:val="9F2936" w:themeColor="accent2"/>
          <w:lang w:val="es-CL" w:eastAsia="es-CL"/>
        </w:rPr>
        <w:t>name</w:t>
      </w:r>
      <w:proofErr w:type="spellEnd"/>
      <w:r w:rsidR="004421CC" w:rsidRPr="004421CC">
        <w:rPr>
          <w:lang w:val="es-CL" w:eastAsia="es-CL"/>
        </w:rPr>
        <w:t>:</w:t>
      </w:r>
      <w:r w:rsidRPr="004421CC">
        <w:rPr>
          <w:lang w:val="es-CL" w:eastAsia="es-CL"/>
        </w:rPr>
        <w:t xml:space="preserve"> </w:t>
      </w:r>
      <w:r w:rsidR="00424F8A" w:rsidRPr="004421CC">
        <w:rPr>
          <w:lang w:val="es-CL" w:eastAsia="es-CL"/>
        </w:rPr>
        <w:t>requerido</w:t>
      </w:r>
      <w:r w:rsidR="00424F8A">
        <w:rPr>
          <w:lang w:val="es-CL" w:eastAsia="es-CL"/>
        </w:rPr>
        <w:t>,</w:t>
      </w:r>
      <w:r w:rsidR="00876495">
        <w:rPr>
          <w:lang w:val="es-CL" w:eastAsia="es-CL"/>
        </w:rPr>
        <w:t xml:space="preserve"> </w:t>
      </w:r>
      <w:proofErr w:type="spellStart"/>
      <w:r w:rsidR="00876495">
        <w:rPr>
          <w:lang w:val="es-CL" w:eastAsia="es-CL"/>
        </w:rPr>
        <w:t>string</w:t>
      </w:r>
      <w:proofErr w:type="spellEnd"/>
      <w:r w:rsidRPr="004421CC">
        <w:rPr>
          <w:lang w:val="es-CL" w:eastAsia="es-CL"/>
        </w:rPr>
        <w:t>, nombre de la solicitud que se asocia al cliente</w:t>
      </w:r>
      <w:r w:rsidR="004421CC" w:rsidRPr="004421CC">
        <w:rPr>
          <w:lang w:val="es-CL" w:eastAsia="es-CL"/>
        </w:rPr>
        <w:t>.</w:t>
      </w:r>
      <w:r w:rsidRPr="004421CC">
        <w:rPr>
          <w:lang w:val="es-CL" w:eastAsia="es-CL"/>
        </w:rPr>
        <w:t xml:space="preserve"> </w:t>
      </w:r>
    </w:p>
    <w:p w14:paraId="79B49B26" w14:textId="67CDB44D" w:rsidR="00B42037" w:rsidRPr="004421CC" w:rsidRDefault="00B42037">
      <w:pPr>
        <w:pStyle w:val="Prrafodelista"/>
        <w:numPr>
          <w:ilvl w:val="0"/>
          <w:numId w:val="4"/>
        </w:numPr>
        <w:rPr>
          <w:lang w:val="es-CL" w:eastAsia="es-CL"/>
        </w:rPr>
      </w:pPr>
      <w:proofErr w:type="spellStart"/>
      <w:proofErr w:type="gramStart"/>
      <w:r w:rsidRPr="00B42037">
        <w:rPr>
          <w:b/>
          <w:bCs/>
          <w:color w:val="9F2936" w:themeColor="accent2"/>
          <w:u w:val="single"/>
          <w:lang w:val="es-CL" w:eastAsia="es-CL"/>
        </w:rPr>
        <w:t>enviroment</w:t>
      </w:r>
      <w:r w:rsidRPr="00B42037">
        <w:rPr>
          <w:lang w:val="es-CL" w:eastAsia="es-CL"/>
        </w:rPr>
        <w:t>:</w:t>
      </w:r>
      <w:r>
        <w:rPr>
          <w:lang w:val="es-CL" w:eastAsia="es-CL"/>
        </w:rPr>
        <w:t>requerido</w:t>
      </w:r>
      <w:proofErr w:type="gramEnd"/>
      <w:r>
        <w:rPr>
          <w:lang w:val="es-CL" w:eastAsia="es-CL"/>
        </w:rPr>
        <w:t>,string</w:t>
      </w:r>
      <w:proofErr w:type="spellEnd"/>
      <w:r>
        <w:rPr>
          <w:lang w:val="es-CL" w:eastAsia="es-CL"/>
        </w:rPr>
        <w:t xml:space="preserve"> indica el entorno de trabajo de los datos.</w:t>
      </w:r>
    </w:p>
    <w:p w14:paraId="335DF530" w14:textId="39E88481" w:rsidR="00876495" w:rsidRPr="00424F8A" w:rsidRDefault="004421CC">
      <w:pPr>
        <w:pStyle w:val="Prrafodelista"/>
        <w:numPr>
          <w:ilvl w:val="0"/>
          <w:numId w:val="4"/>
        </w:numPr>
        <w:rPr>
          <w:lang w:val="es-CL" w:eastAsia="es-CL"/>
        </w:rPr>
      </w:pPr>
      <w:proofErr w:type="spellStart"/>
      <w:r>
        <w:rPr>
          <w:b/>
          <w:bCs/>
          <w:color w:val="9F2936" w:themeColor="accent2"/>
          <w:lang w:val="es-CL" w:eastAsia="es-CL"/>
        </w:rPr>
        <w:t>c</w:t>
      </w:r>
      <w:r w:rsidRPr="004421CC">
        <w:rPr>
          <w:b/>
          <w:bCs/>
          <w:color w:val="9F2936" w:themeColor="accent2"/>
          <w:lang w:val="es-CL" w:eastAsia="es-CL"/>
        </w:rPr>
        <w:t>ountry_list</w:t>
      </w:r>
      <w:proofErr w:type="spellEnd"/>
      <w:r w:rsidRPr="004421CC">
        <w:rPr>
          <w:lang w:val="es-CL" w:eastAsia="es-CL"/>
        </w:rPr>
        <w:t xml:space="preserve">: requerido, </w:t>
      </w:r>
      <w:r w:rsidR="00876495">
        <w:rPr>
          <w:lang w:val="es-CL" w:eastAsia="es-CL"/>
        </w:rPr>
        <w:t>lista de países en formato ISO, contiene 1 o más</w:t>
      </w:r>
      <w:r w:rsidR="00424F8A">
        <w:rPr>
          <w:lang w:val="es-CL" w:eastAsia="es-CL"/>
        </w:rPr>
        <w:t>. E</w:t>
      </w:r>
      <w:r w:rsidR="00876495">
        <w:rPr>
          <w:lang w:val="es-CL" w:eastAsia="es-CL"/>
        </w:rPr>
        <w:t>jemplo</w:t>
      </w:r>
      <w:r w:rsidR="00424F8A">
        <w:rPr>
          <w:lang w:val="es-CL" w:eastAsia="es-CL"/>
        </w:rPr>
        <w:t>:</w:t>
      </w:r>
      <w:r w:rsidR="00876495">
        <w:rPr>
          <w:lang w:val="es-CL" w:eastAsia="es-CL"/>
        </w:rPr>
        <w:t xml:space="preserve"> [“</w:t>
      </w:r>
      <w:proofErr w:type="spellStart"/>
      <w:proofErr w:type="gramStart"/>
      <w:r w:rsidR="00876495">
        <w:rPr>
          <w:lang w:val="es-CL" w:eastAsia="es-CL"/>
        </w:rPr>
        <w:t>cl</w:t>
      </w:r>
      <w:proofErr w:type="spellEnd"/>
      <w:r w:rsidR="00876495">
        <w:rPr>
          <w:lang w:val="es-CL" w:eastAsia="es-CL"/>
        </w:rPr>
        <w:t>”…</w:t>
      </w:r>
      <w:proofErr w:type="gramEnd"/>
      <w:r w:rsidR="00876495">
        <w:rPr>
          <w:lang w:val="es-CL" w:eastAsia="es-CL"/>
        </w:rPr>
        <w:t>”</w:t>
      </w:r>
      <w:proofErr w:type="spellStart"/>
      <w:r w:rsidR="00876495">
        <w:rPr>
          <w:lang w:val="es-CL" w:eastAsia="es-CL"/>
        </w:rPr>
        <w:t>mx</w:t>
      </w:r>
      <w:proofErr w:type="spellEnd"/>
      <w:r w:rsidR="00876495">
        <w:rPr>
          <w:lang w:val="es-CL" w:eastAsia="es-CL"/>
        </w:rPr>
        <w:t xml:space="preserve">”] , actualmente solo permite los </w:t>
      </w:r>
      <w:r w:rsidR="00424F8A">
        <w:rPr>
          <w:lang w:val="es-CL" w:eastAsia="es-CL"/>
        </w:rPr>
        <w:t xml:space="preserve">siguientes códigos </w:t>
      </w:r>
      <w:proofErr w:type="spellStart"/>
      <w:r w:rsidR="00424F8A">
        <w:rPr>
          <w:lang w:val="es-CL" w:eastAsia="es-CL"/>
        </w:rPr>
        <w:t>isos</w:t>
      </w:r>
      <w:proofErr w:type="spellEnd"/>
      <w:r w:rsidR="00876495">
        <w:rPr>
          <w:lang w:val="es-CL" w:eastAsia="es-CL"/>
        </w:rPr>
        <w:t xml:space="preserve">: </w:t>
      </w:r>
      <w:proofErr w:type="spellStart"/>
      <w:r w:rsidR="00876495">
        <w:rPr>
          <w:lang w:val="es-CL" w:eastAsia="es-CL"/>
        </w:rPr>
        <w:t>cl,mx,co,pe</w:t>
      </w:r>
      <w:proofErr w:type="spellEnd"/>
      <w:r w:rsidR="00424F8A">
        <w:rPr>
          <w:lang w:val="es-CL" w:eastAsia="es-CL"/>
        </w:rPr>
        <w:t>.</w:t>
      </w:r>
    </w:p>
    <w:p w14:paraId="1DCBA8EE" w14:textId="49A9B93D" w:rsidR="004421CC" w:rsidRPr="00876495" w:rsidRDefault="00876495">
      <w:pPr>
        <w:pStyle w:val="Prrafodelista"/>
        <w:numPr>
          <w:ilvl w:val="0"/>
          <w:numId w:val="4"/>
        </w:numPr>
        <w:rPr>
          <w:lang w:val="es-CL" w:eastAsia="es-CL"/>
        </w:rPr>
      </w:pPr>
      <w:proofErr w:type="spellStart"/>
      <w:r w:rsidRPr="00876495">
        <w:rPr>
          <w:b/>
          <w:bCs/>
          <w:color w:val="9F2936" w:themeColor="accent2"/>
          <w:lang w:val="es-CL" w:eastAsia="es-CL"/>
        </w:rPr>
        <w:t>buffer_list</w:t>
      </w:r>
      <w:proofErr w:type="spellEnd"/>
      <w:r w:rsidR="004421CC" w:rsidRPr="00876495">
        <w:rPr>
          <w:lang w:val="es-CL" w:eastAsia="es-CL"/>
        </w:rPr>
        <w:t>: requerido,</w:t>
      </w:r>
      <w:r w:rsidRPr="00876495">
        <w:rPr>
          <w:lang w:val="es-CL" w:eastAsia="es-CL"/>
        </w:rPr>
        <w:t xml:space="preserve"> lista de números</w:t>
      </w:r>
      <w:r w:rsidR="00424F8A">
        <w:rPr>
          <w:lang w:val="es-CL" w:eastAsia="es-CL"/>
        </w:rPr>
        <w:t xml:space="preserve"> </w:t>
      </w:r>
      <w:r w:rsidRPr="00876495">
        <w:rPr>
          <w:lang w:val="es-CL" w:eastAsia="es-CL"/>
        </w:rPr>
        <w:t>que contiene los buffers requeridos en metros</w:t>
      </w:r>
      <w:r w:rsidR="00A41C76">
        <w:rPr>
          <w:lang w:val="es-CL" w:eastAsia="es-CL"/>
        </w:rPr>
        <w:t xml:space="preserve">, </w:t>
      </w:r>
      <w:r w:rsidRPr="00876495">
        <w:rPr>
          <w:lang w:val="es-CL" w:eastAsia="es-CL"/>
        </w:rPr>
        <w:t>contiene 1 o más, ejemplo [1000,2000,3500</w:t>
      </w:r>
      <w:r w:rsidR="00424F8A" w:rsidRPr="00876495">
        <w:rPr>
          <w:lang w:val="es-CL" w:eastAsia="es-CL"/>
        </w:rPr>
        <w:t>],</w:t>
      </w:r>
      <w:r w:rsidRPr="00876495">
        <w:rPr>
          <w:lang w:val="es-CL" w:eastAsia="es-CL"/>
        </w:rPr>
        <w:t xml:space="preserve"> actualmente solo permite los siguientes: </w:t>
      </w:r>
      <w:r>
        <w:rPr>
          <w:lang w:val="es-CL" w:eastAsia="es-CL"/>
        </w:rPr>
        <w:t>[500,600,1000</w:t>
      </w:r>
      <w:r w:rsidR="00A41C76">
        <w:rPr>
          <w:lang w:val="es-CL" w:eastAsia="es-CL"/>
        </w:rPr>
        <w:t>,1500</w:t>
      </w:r>
      <w:r>
        <w:rPr>
          <w:lang w:val="es-CL" w:eastAsia="es-CL"/>
        </w:rPr>
        <w:t>,2000</w:t>
      </w:r>
      <w:r w:rsidR="00A41C76">
        <w:rPr>
          <w:lang w:val="es-CL" w:eastAsia="es-CL"/>
        </w:rPr>
        <w:t>,2500,3000</w:t>
      </w:r>
      <w:r>
        <w:rPr>
          <w:lang w:val="es-CL" w:eastAsia="es-CL"/>
        </w:rPr>
        <w:t>,3500</w:t>
      </w:r>
      <w:r w:rsidR="00A41C76">
        <w:rPr>
          <w:lang w:val="es-CL" w:eastAsia="es-CL"/>
        </w:rPr>
        <w:t>,4000,4500,5000</w:t>
      </w:r>
      <w:r>
        <w:rPr>
          <w:lang w:val="es-CL" w:eastAsia="es-CL"/>
        </w:rPr>
        <w:t>]</w:t>
      </w:r>
      <w:r w:rsidR="004421CC" w:rsidRPr="00876495">
        <w:rPr>
          <w:lang w:val="es-CL" w:eastAsia="es-CL"/>
        </w:rPr>
        <w:t xml:space="preserve"> </w:t>
      </w:r>
    </w:p>
    <w:p w14:paraId="04B364A5" w14:textId="0C24D15E" w:rsidR="004421CC" w:rsidRPr="004421CC" w:rsidRDefault="00A41C76">
      <w:pPr>
        <w:pStyle w:val="Prrafodelista"/>
        <w:numPr>
          <w:ilvl w:val="0"/>
          <w:numId w:val="4"/>
        </w:numPr>
        <w:rPr>
          <w:lang w:val="es-CL" w:eastAsia="es-CL"/>
        </w:rPr>
      </w:pPr>
      <w:proofErr w:type="spellStart"/>
      <w:r w:rsidRPr="00A41C76">
        <w:rPr>
          <w:b/>
          <w:bCs/>
          <w:color w:val="9F2936" w:themeColor="accent2"/>
          <w:lang w:val="es-CL" w:eastAsia="es-CL"/>
        </w:rPr>
        <w:t>id_gastos</w:t>
      </w:r>
      <w:proofErr w:type="spellEnd"/>
      <w:r w:rsidR="004421CC" w:rsidRPr="004421CC">
        <w:rPr>
          <w:lang w:val="es-CL" w:eastAsia="es-CL"/>
        </w:rPr>
        <w:t xml:space="preserve">: </w:t>
      </w:r>
      <w:r w:rsidRPr="00876495">
        <w:rPr>
          <w:lang w:val="es-CL" w:eastAsia="es-CL"/>
        </w:rPr>
        <w:t>requerido, lista de números</w:t>
      </w:r>
      <w:r>
        <w:rPr>
          <w:lang w:val="es-CL" w:eastAsia="es-CL"/>
        </w:rPr>
        <w:t xml:space="preserve"> </w:t>
      </w:r>
      <w:r w:rsidRPr="00876495">
        <w:rPr>
          <w:lang w:val="es-CL" w:eastAsia="es-CL"/>
        </w:rPr>
        <w:t xml:space="preserve">que contiene los </w:t>
      </w:r>
      <w:proofErr w:type="spellStart"/>
      <w:r>
        <w:rPr>
          <w:lang w:val="es-CL" w:eastAsia="es-CL"/>
        </w:rPr>
        <w:t>ids</w:t>
      </w:r>
      <w:proofErr w:type="spellEnd"/>
      <w:r>
        <w:rPr>
          <w:lang w:val="es-CL" w:eastAsia="es-CL"/>
        </w:rPr>
        <w:t xml:space="preserve"> de los </w:t>
      </w:r>
      <w:proofErr w:type="spellStart"/>
      <w:r>
        <w:rPr>
          <w:lang w:val="es-CL" w:eastAsia="es-CL"/>
        </w:rPr>
        <w:t>substring</w:t>
      </w:r>
      <w:proofErr w:type="spellEnd"/>
      <w:r>
        <w:rPr>
          <w:lang w:val="es-CL" w:eastAsia="es-CL"/>
        </w:rPr>
        <w:t xml:space="preserve"> </w:t>
      </w:r>
      <w:r w:rsidRPr="00876495">
        <w:rPr>
          <w:lang w:val="es-CL" w:eastAsia="es-CL"/>
        </w:rPr>
        <w:t xml:space="preserve">requeridos </w:t>
      </w:r>
      <w:r>
        <w:rPr>
          <w:lang w:val="es-CL" w:eastAsia="es-CL"/>
        </w:rPr>
        <w:t>para los gastos,</w:t>
      </w:r>
      <w:r w:rsidRPr="00A41C76">
        <w:rPr>
          <w:lang w:val="es-CL" w:eastAsia="es-CL"/>
        </w:rPr>
        <w:t xml:space="preserve"> </w:t>
      </w:r>
      <w:r>
        <w:rPr>
          <w:lang w:val="es-CL" w:eastAsia="es-CL"/>
        </w:rPr>
        <w:t xml:space="preserve">puede </w:t>
      </w:r>
      <w:r w:rsidRPr="00876495">
        <w:rPr>
          <w:lang w:val="es-CL" w:eastAsia="es-CL"/>
        </w:rPr>
        <w:t>cont</w:t>
      </w:r>
      <w:r>
        <w:rPr>
          <w:lang w:val="es-CL" w:eastAsia="es-CL"/>
        </w:rPr>
        <w:t>ener</w:t>
      </w:r>
      <w:r w:rsidRPr="00876495">
        <w:rPr>
          <w:lang w:val="es-CL" w:eastAsia="es-CL"/>
        </w:rPr>
        <w:t xml:space="preserve"> </w:t>
      </w:r>
      <w:r>
        <w:rPr>
          <w:lang w:val="es-CL" w:eastAsia="es-CL"/>
        </w:rPr>
        <w:t>1</w:t>
      </w:r>
      <w:r w:rsidRPr="00876495">
        <w:rPr>
          <w:lang w:val="es-CL" w:eastAsia="es-CL"/>
        </w:rPr>
        <w:t xml:space="preserve"> o más, ejemplo [</w:t>
      </w:r>
      <w:r>
        <w:rPr>
          <w:lang w:val="es-CL" w:eastAsia="es-CL"/>
        </w:rPr>
        <w:t>2,26</w:t>
      </w:r>
      <w:r w:rsidRPr="00876495">
        <w:rPr>
          <w:lang w:val="es-CL" w:eastAsia="es-CL"/>
        </w:rPr>
        <w:t>]</w:t>
      </w:r>
      <w:r>
        <w:rPr>
          <w:lang w:val="es-CL" w:eastAsia="es-CL"/>
        </w:rPr>
        <w:t>.</w:t>
      </w:r>
    </w:p>
    <w:p w14:paraId="6DB6A95C" w14:textId="6F3AEB7B" w:rsidR="004421CC" w:rsidRPr="004421CC" w:rsidRDefault="00A41C76">
      <w:pPr>
        <w:pStyle w:val="Prrafodelista"/>
        <w:numPr>
          <w:ilvl w:val="0"/>
          <w:numId w:val="4"/>
        </w:numPr>
        <w:rPr>
          <w:lang w:val="es-CL" w:eastAsia="es-CL"/>
        </w:rPr>
      </w:pPr>
      <w:proofErr w:type="spellStart"/>
      <w:r w:rsidRPr="00A41C76">
        <w:rPr>
          <w:b/>
          <w:bCs/>
          <w:color w:val="9F2936" w:themeColor="accent2"/>
          <w:lang w:val="es-CL" w:eastAsia="es-CL"/>
        </w:rPr>
        <w:t>etl_list</w:t>
      </w:r>
      <w:proofErr w:type="spellEnd"/>
      <w:r w:rsidR="004421CC" w:rsidRPr="004421CC">
        <w:rPr>
          <w:lang w:val="es-CL" w:eastAsia="es-CL"/>
        </w:rPr>
        <w:t xml:space="preserve">: </w:t>
      </w:r>
      <w:r w:rsidRPr="00876495">
        <w:rPr>
          <w:lang w:val="es-CL" w:eastAsia="es-CL"/>
        </w:rPr>
        <w:t xml:space="preserve">requerido, lista de </w:t>
      </w:r>
      <w:proofErr w:type="spellStart"/>
      <w:r>
        <w:rPr>
          <w:lang w:val="es-CL" w:eastAsia="es-CL"/>
        </w:rPr>
        <w:t>strings</w:t>
      </w:r>
      <w:proofErr w:type="spellEnd"/>
      <w:r>
        <w:rPr>
          <w:lang w:val="es-CL" w:eastAsia="es-CL"/>
        </w:rPr>
        <w:t xml:space="preserve"> </w:t>
      </w:r>
      <w:r w:rsidRPr="00876495">
        <w:rPr>
          <w:lang w:val="es-CL" w:eastAsia="es-CL"/>
        </w:rPr>
        <w:t xml:space="preserve">que contiene los </w:t>
      </w:r>
      <w:r>
        <w:rPr>
          <w:lang w:val="es-CL" w:eastAsia="es-CL"/>
        </w:rPr>
        <w:t xml:space="preserve">nombres de los </w:t>
      </w:r>
      <w:proofErr w:type="spellStart"/>
      <w:r>
        <w:rPr>
          <w:lang w:val="es-CL" w:eastAsia="es-CL"/>
        </w:rPr>
        <w:t>etl</w:t>
      </w:r>
      <w:proofErr w:type="spellEnd"/>
      <w:r>
        <w:rPr>
          <w:lang w:val="es-CL" w:eastAsia="es-CL"/>
        </w:rPr>
        <w:t xml:space="preserve"> a solicitar,</w:t>
      </w:r>
      <w:r w:rsidRPr="00A41C76">
        <w:rPr>
          <w:lang w:val="es-CL" w:eastAsia="es-CL"/>
        </w:rPr>
        <w:t xml:space="preserve"> </w:t>
      </w:r>
      <w:r>
        <w:rPr>
          <w:lang w:val="es-CL" w:eastAsia="es-CL"/>
        </w:rPr>
        <w:t xml:space="preserve">puede </w:t>
      </w:r>
      <w:r w:rsidRPr="00876495">
        <w:rPr>
          <w:lang w:val="es-CL" w:eastAsia="es-CL"/>
        </w:rPr>
        <w:t>cont</w:t>
      </w:r>
      <w:r>
        <w:rPr>
          <w:lang w:val="es-CL" w:eastAsia="es-CL"/>
        </w:rPr>
        <w:t>ener</w:t>
      </w:r>
      <w:r w:rsidRPr="00876495">
        <w:rPr>
          <w:lang w:val="es-CL" w:eastAsia="es-CL"/>
        </w:rPr>
        <w:t xml:space="preserve"> </w:t>
      </w:r>
      <w:r>
        <w:rPr>
          <w:lang w:val="es-CL" w:eastAsia="es-CL"/>
        </w:rPr>
        <w:t>3</w:t>
      </w:r>
      <w:r w:rsidRPr="00876495">
        <w:rPr>
          <w:lang w:val="es-CL" w:eastAsia="es-CL"/>
        </w:rPr>
        <w:t xml:space="preserve"> o más</w:t>
      </w:r>
      <w:r>
        <w:rPr>
          <w:lang w:val="es-CL" w:eastAsia="es-CL"/>
        </w:rPr>
        <w:t xml:space="preserve"> ejemplo [“</w:t>
      </w:r>
      <w:proofErr w:type="spellStart"/>
      <w:r>
        <w:rPr>
          <w:lang w:val="es-CL" w:eastAsia="es-CL"/>
        </w:rPr>
        <w:t>demografico</w:t>
      </w:r>
      <w:proofErr w:type="spellEnd"/>
      <w:r>
        <w:rPr>
          <w:lang w:val="es-CL" w:eastAsia="es-CL"/>
        </w:rPr>
        <w:t>”</w:t>
      </w:r>
      <w:proofErr w:type="gramStart"/>
      <w:r w:rsidR="00424F8A">
        <w:rPr>
          <w:lang w:val="es-CL" w:eastAsia="es-CL"/>
        </w:rPr>
        <w:t>,”</w:t>
      </w:r>
      <w:proofErr w:type="spellStart"/>
      <w:r w:rsidR="00424F8A">
        <w:rPr>
          <w:lang w:val="es-CL" w:eastAsia="es-CL"/>
        </w:rPr>
        <w:t>gastos</w:t>
      </w:r>
      <w:proofErr w:type="gramEnd"/>
      <w:r>
        <w:rPr>
          <w:lang w:val="es-CL" w:eastAsia="es-CL"/>
        </w:rPr>
        <w:t>”,”competencias</w:t>
      </w:r>
      <w:proofErr w:type="spellEnd"/>
      <w:r>
        <w:rPr>
          <w:lang w:val="es-CL" w:eastAsia="es-CL"/>
        </w:rPr>
        <w:t>”].</w:t>
      </w:r>
    </w:p>
    <w:p w14:paraId="0F620517" w14:textId="126447F8" w:rsidR="00A51A97" w:rsidRDefault="00A41C76">
      <w:pPr>
        <w:pStyle w:val="Prrafodelista"/>
        <w:numPr>
          <w:ilvl w:val="0"/>
          <w:numId w:val="4"/>
        </w:numPr>
        <w:rPr>
          <w:lang w:val="es-CL" w:eastAsia="es-CL"/>
        </w:rPr>
      </w:pPr>
      <w:proofErr w:type="spellStart"/>
      <w:r w:rsidRPr="00A41C76">
        <w:rPr>
          <w:b/>
          <w:bCs/>
          <w:color w:val="9F2936" w:themeColor="accent2"/>
          <w:lang w:val="es-CL" w:eastAsia="es-CL"/>
        </w:rPr>
        <w:t>parametros</w:t>
      </w:r>
      <w:proofErr w:type="spellEnd"/>
      <w:r w:rsidR="004421CC" w:rsidRPr="004421CC">
        <w:rPr>
          <w:lang w:val="es-CL" w:eastAsia="es-CL"/>
        </w:rPr>
        <w:t>: requerido,</w:t>
      </w:r>
      <w:r>
        <w:rPr>
          <w:lang w:val="es-CL" w:eastAsia="es-CL"/>
        </w:rPr>
        <w:t xml:space="preserve"> objeto que contiene </w:t>
      </w:r>
      <w:r w:rsidR="00A51A97">
        <w:rPr>
          <w:lang w:val="es-CL" w:eastAsia="es-CL"/>
        </w:rPr>
        <w:t xml:space="preserve">los requerimientos de cada </w:t>
      </w:r>
      <w:proofErr w:type="spellStart"/>
      <w:r w:rsidR="00A51A97">
        <w:rPr>
          <w:lang w:val="es-CL" w:eastAsia="es-CL"/>
        </w:rPr>
        <w:t>etl</w:t>
      </w:r>
      <w:proofErr w:type="spellEnd"/>
      <w:r w:rsidR="00B056D4">
        <w:rPr>
          <w:lang w:val="es-CL" w:eastAsia="es-CL"/>
        </w:rPr>
        <w:t>, se detalla más abajo</w:t>
      </w:r>
      <w:r w:rsidR="00A51A97">
        <w:rPr>
          <w:lang w:val="es-CL" w:eastAsia="es-CL"/>
        </w:rPr>
        <w:t xml:space="preserve">. Ejemplo </w:t>
      </w:r>
    </w:p>
    <w:p w14:paraId="3E69EF30" w14:textId="77777777" w:rsidR="00A51A97" w:rsidRPr="004421CC" w:rsidRDefault="00A51A97" w:rsidP="00A51A97">
      <w:pPr>
        <w:pStyle w:val="code0"/>
        <w:ind w:left="720"/>
        <w:rPr>
          <w:lang w:val="es-CL" w:eastAsia="es-CL"/>
        </w:rPr>
      </w:pPr>
      <w:r w:rsidRPr="004421CC">
        <w:rPr>
          <w:lang w:val="es-CL" w:eastAsia="es-CL"/>
        </w:rPr>
        <w:t>{</w:t>
      </w:r>
    </w:p>
    <w:p w14:paraId="0109E83F" w14:textId="3CF711FB" w:rsidR="00A51A97" w:rsidRDefault="00A51A97" w:rsidP="00A51A97">
      <w:pPr>
        <w:pStyle w:val="code0"/>
        <w:ind w:left="720"/>
        <w:rPr>
          <w:lang w:val="es-CL" w:eastAsia="es-CL"/>
        </w:rPr>
      </w:pPr>
      <w:r w:rsidRPr="004421CC">
        <w:rPr>
          <w:lang w:val="es-CL" w:eastAsia="es-CL"/>
        </w:rPr>
        <w:t>        "competencias": {</w:t>
      </w:r>
      <w:r>
        <w:rPr>
          <w:lang w:val="es-CL" w:eastAsia="es-CL"/>
        </w:rPr>
        <w:t>},</w:t>
      </w:r>
    </w:p>
    <w:p w14:paraId="6D799ACE" w14:textId="49B05B4F" w:rsidR="00A51A97" w:rsidRDefault="00A51A97" w:rsidP="00B056D4">
      <w:pPr>
        <w:pStyle w:val="code0"/>
        <w:ind w:left="720"/>
        <w:rPr>
          <w:lang w:val="es-CL" w:eastAsia="es-CL"/>
        </w:rPr>
      </w:pPr>
      <w:r>
        <w:rPr>
          <w:lang w:val="es-CL" w:eastAsia="es-CL"/>
        </w:rPr>
        <w:t xml:space="preserve">        </w:t>
      </w:r>
      <w:r w:rsidRPr="004421CC">
        <w:rPr>
          <w:lang w:val="es-CL" w:eastAsia="es-CL"/>
        </w:rPr>
        <w:t>"</w:t>
      </w:r>
      <w:proofErr w:type="spellStart"/>
      <w:r>
        <w:rPr>
          <w:lang w:val="es-CL" w:eastAsia="es-CL"/>
        </w:rPr>
        <w:t>locales_propios</w:t>
      </w:r>
      <w:proofErr w:type="spellEnd"/>
      <w:r w:rsidRPr="004421CC">
        <w:rPr>
          <w:lang w:val="es-CL" w:eastAsia="es-CL"/>
        </w:rPr>
        <w:t>": {</w:t>
      </w:r>
      <w:r>
        <w:rPr>
          <w:lang w:val="es-CL" w:eastAsia="es-CL"/>
        </w:rPr>
        <w:t>}</w:t>
      </w:r>
    </w:p>
    <w:p w14:paraId="497C3D4E" w14:textId="04CEE3E8" w:rsidR="00A51A97" w:rsidRPr="004421CC" w:rsidRDefault="00A51A97" w:rsidP="00A51A97">
      <w:pPr>
        <w:pStyle w:val="code0"/>
        <w:ind w:left="720"/>
        <w:rPr>
          <w:lang w:val="es-CL" w:eastAsia="es-CL"/>
        </w:rPr>
      </w:pPr>
      <w:r>
        <w:rPr>
          <w:lang w:val="es-CL" w:eastAsia="es-CL"/>
        </w:rPr>
        <w:t>}</w:t>
      </w:r>
      <w:r>
        <w:rPr>
          <w:lang w:val="es-CL" w:eastAsia="es-CL"/>
        </w:rPr>
        <w:tab/>
      </w:r>
    </w:p>
    <w:p w14:paraId="14E14A46" w14:textId="4F29912A" w:rsidR="004421CC" w:rsidRDefault="00A51A97">
      <w:pPr>
        <w:pStyle w:val="Prrafodelista"/>
        <w:numPr>
          <w:ilvl w:val="0"/>
          <w:numId w:val="4"/>
        </w:numPr>
        <w:ind w:left="708"/>
        <w:rPr>
          <w:lang w:val="es-CL" w:eastAsia="es-CL"/>
        </w:rPr>
      </w:pPr>
      <w:proofErr w:type="spellStart"/>
      <w:r w:rsidRPr="001E14FA">
        <w:rPr>
          <w:b/>
          <w:bCs/>
          <w:color w:val="00B0F0"/>
          <w:lang w:val="es-CL" w:eastAsia="es-CL"/>
        </w:rPr>
        <w:t>drop_workflow</w:t>
      </w:r>
      <w:proofErr w:type="spellEnd"/>
      <w:r w:rsidRPr="004421CC">
        <w:rPr>
          <w:lang w:val="es-CL" w:eastAsia="es-CL"/>
        </w:rPr>
        <w:t xml:space="preserve">: </w:t>
      </w:r>
      <w:r>
        <w:rPr>
          <w:lang w:val="es-CL" w:eastAsia="es-CL"/>
        </w:rPr>
        <w:t>opcional</w:t>
      </w:r>
      <w:r w:rsidRPr="004421CC">
        <w:rPr>
          <w:lang w:val="es-CL" w:eastAsia="es-CL"/>
        </w:rPr>
        <w:t>,</w:t>
      </w:r>
      <w:r>
        <w:rPr>
          <w:lang w:val="es-CL" w:eastAsia="es-CL"/>
        </w:rPr>
        <w:t xml:space="preserve"> </w:t>
      </w:r>
      <w:proofErr w:type="spellStart"/>
      <w:r>
        <w:rPr>
          <w:lang w:val="es-CL" w:eastAsia="es-CL"/>
        </w:rPr>
        <w:t>boleano</w:t>
      </w:r>
      <w:proofErr w:type="spellEnd"/>
      <w:r>
        <w:rPr>
          <w:lang w:val="es-CL" w:eastAsia="es-CL"/>
        </w:rPr>
        <w:t>, indicador para borrar los objetos internamente creados de una solicitud.</w:t>
      </w:r>
      <w:r w:rsidR="00424F8A">
        <w:rPr>
          <w:lang w:val="es-CL" w:eastAsia="es-CL"/>
        </w:rPr>
        <w:t xml:space="preserve"> Ejemplo true o false, (no acepta mayúsculas).</w:t>
      </w:r>
    </w:p>
    <w:p w14:paraId="08B2CA28" w14:textId="26C10F6C" w:rsidR="00424F8A" w:rsidRPr="00424F8A" w:rsidRDefault="00424F8A">
      <w:pPr>
        <w:pStyle w:val="Prrafodelista"/>
        <w:numPr>
          <w:ilvl w:val="0"/>
          <w:numId w:val="4"/>
        </w:numPr>
        <w:ind w:left="708"/>
        <w:rPr>
          <w:lang w:val="es-CL" w:eastAsia="es-CL"/>
        </w:rPr>
      </w:pPr>
      <w:proofErr w:type="spellStart"/>
      <w:r w:rsidRPr="001E14FA">
        <w:rPr>
          <w:b/>
          <w:bCs/>
          <w:color w:val="00B0F0"/>
          <w:lang w:val="es-CL" w:eastAsia="es-CL"/>
        </w:rPr>
        <w:t>report_to</w:t>
      </w:r>
      <w:proofErr w:type="spellEnd"/>
      <w:r w:rsidRPr="00424F8A">
        <w:rPr>
          <w:lang w:val="es-CL" w:eastAsia="es-CL"/>
        </w:rPr>
        <w:t xml:space="preserve">: opcional, lista de correos a los que serán enviada una notificación cuando el proceso finalice </w:t>
      </w:r>
      <w:r>
        <w:rPr>
          <w:lang w:val="es-CL" w:eastAsia="es-CL"/>
        </w:rPr>
        <w:t>ejemplo: [“customer@georesearch.com”]</w:t>
      </w:r>
    </w:p>
    <w:p w14:paraId="17325563" w14:textId="56BBA93F" w:rsidR="00F92934" w:rsidRDefault="00F92934" w:rsidP="00F92934">
      <w:pPr>
        <w:pStyle w:val="Ttulo3"/>
        <w:rPr>
          <w:lang w:val="es-CL" w:eastAsia="es-CL"/>
        </w:rPr>
      </w:pPr>
      <w:r>
        <w:rPr>
          <w:lang w:val="es-CL" w:eastAsia="es-CL"/>
        </w:rPr>
        <w:t>Filtro de regiones provincias y comunas</w:t>
      </w:r>
    </w:p>
    <w:p w14:paraId="625A3BE7" w14:textId="1F61B3B3" w:rsidR="0034744F" w:rsidRDefault="00F92934" w:rsidP="00F92934">
      <w:pPr>
        <w:rPr>
          <w:lang w:val="es-CL" w:eastAsia="es-CL"/>
        </w:rPr>
      </w:pPr>
      <w:r>
        <w:rPr>
          <w:lang w:val="es-CL" w:eastAsia="es-CL"/>
        </w:rPr>
        <w:t xml:space="preserve">Este filtro por ahora contempla una sola regla la cual debe ser especificada en los 3 niveles para evitar colisiones. </w:t>
      </w:r>
      <w:r w:rsidR="00112FDE">
        <w:rPr>
          <w:lang w:val="es-CL" w:eastAsia="es-CL"/>
        </w:rPr>
        <w:t>Ejemplo:</w:t>
      </w:r>
      <w:r>
        <w:rPr>
          <w:lang w:val="es-CL" w:eastAsia="es-CL"/>
        </w:rPr>
        <w:t xml:space="preserve"> para filtrar solo datos demográficos de la comuna de </w:t>
      </w:r>
      <w:proofErr w:type="spellStart"/>
      <w:r>
        <w:rPr>
          <w:lang w:val="es-CL" w:eastAsia="es-CL"/>
        </w:rPr>
        <w:t>MAIPU</w:t>
      </w:r>
      <w:proofErr w:type="spellEnd"/>
      <w:r>
        <w:rPr>
          <w:lang w:val="es-CL" w:eastAsia="es-CL"/>
        </w:rPr>
        <w:t xml:space="preserve"> de deben especificar además la provincia de </w:t>
      </w:r>
      <w:r w:rsidR="00F32C8C">
        <w:rPr>
          <w:lang w:val="es-CL" w:eastAsia="es-CL"/>
        </w:rPr>
        <w:t>SANTIAGO y</w:t>
      </w:r>
      <w:r>
        <w:rPr>
          <w:lang w:val="es-CL" w:eastAsia="es-CL"/>
        </w:rPr>
        <w:t xml:space="preserve"> la región </w:t>
      </w:r>
      <w:r w:rsidR="00112FDE">
        <w:rPr>
          <w:lang w:val="es-CL" w:eastAsia="es-CL"/>
        </w:rPr>
        <w:t>Metropolitana. Esto</w:t>
      </w:r>
      <w:r w:rsidR="00A317D9">
        <w:rPr>
          <w:lang w:val="es-CL" w:eastAsia="es-CL"/>
        </w:rPr>
        <w:t xml:space="preserve"> solo aplica para la subclave </w:t>
      </w:r>
      <w:r w:rsidR="00BE4344">
        <w:rPr>
          <w:lang w:val="es-CL" w:eastAsia="es-CL"/>
        </w:rPr>
        <w:t>demográfico.</w:t>
      </w:r>
    </w:p>
    <w:p w14:paraId="19059119" w14:textId="3AB8FC7D" w:rsidR="00F92934" w:rsidRDefault="0034744F" w:rsidP="0034744F">
      <w:pPr>
        <w:jc w:val="center"/>
        <w:rPr>
          <w:lang w:val="es-CL" w:eastAsia="es-CL"/>
        </w:rPr>
      </w:pPr>
      <w:r w:rsidRPr="0034744F">
        <w:rPr>
          <w:noProof/>
          <w:lang w:val="es-CL" w:eastAsia="es-CL"/>
        </w:rPr>
        <w:lastRenderedPageBreak/>
        <w:drawing>
          <wp:inline distT="0" distB="0" distL="0" distR="0" wp14:anchorId="2F2160A5" wp14:editId="01066E40">
            <wp:extent cx="2106777" cy="1051638"/>
            <wp:effectExtent l="0" t="0" r="8255" b="0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3262" cy="105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99D9" w14:textId="2CCB86AB" w:rsidR="00B056D4" w:rsidRDefault="00B056D4" w:rsidP="00B056D4">
      <w:pPr>
        <w:pStyle w:val="Ttulo3"/>
        <w:rPr>
          <w:lang w:val="es-CL" w:eastAsia="es-CL"/>
        </w:rPr>
      </w:pPr>
      <w:bookmarkStart w:id="26" w:name="_Toc112782194"/>
      <w:r>
        <w:rPr>
          <w:lang w:val="es-CL" w:eastAsia="es-CL"/>
        </w:rPr>
        <w:t xml:space="preserve">Subclave </w:t>
      </w:r>
      <w:r w:rsidR="00D46A90" w:rsidRPr="00B056D4">
        <w:rPr>
          <w:lang w:val="es-CL" w:eastAsia="es-CL"/>
        </w:rPr>
        <w:t>p</w:t>
      </w:r>
      <w:r w:rsidR="00D46A90" w:rsidRPr="00BA2EEE">
        <w:rPr>
          <w:lang w:val="es-CL" w:eastAsia="es-CL"/>
        </w:rPr>
        <w:t>arámetros</w:t>
      </w:r>
      <w:bookmarkEnd w:id="26"/>
    </w:p>
    <w:p w14:paraId="133A67A9" w14:textId="22D7E734" w:rsidR="00796149" w:rsidRDefault="00B056D4" w:rsidP="00BA2EEE">
      <w:pPr>
        <w:rPr>
          <w:lang w:val="es-CL" w:eastAsia="es-CL"/>
        </w:rPr>
      </w:pPr>
      <w:r>
        <w:rPr>
          <w:lang w:val="es-CL" w:eastAsia="es-CL"/>
        </w:rPr>
        <w:t>Esta c</w:t>
      </w:r>
      <w:r w:rsidR="00BA2EEE">
        <w:rPr>
          <w:lang w:val="es-CL" w:eastAsia="es-CL"/>
        </w:rPr>
        <w:t>l</w:t>
      </w:r>
      <w:r>
        <w:rPr>
          <w:lang w:val="es-CL" w:eastAsia="es-CL"/>
        </w:rPr>
        <w:t xml:space="preserve">ave </w:t>
      </w:r>
      <w:r w:rsidR="00796149">
        <w:rPr>
          <w:lang w:val="es-CL" w:eastAsia="es-CL"/>
        </w:rPr>
        <w:t>está</w:t>
      </w:r>
      <w:r>
        <w:rPr>
          <w:lang w:val="es-CL" w:eastAsia="es-CL"/>
        </w:rPr>
        <w:t xml:space="preserve"> destina</w:t>
      </w:r>
      <w:r w:rsidR="00796149">
        <w:rPr>
          <w:lang w:val="es-CL" w:eastAsia="es-CL"/>
        </w:rPr>
        <w:t>da</w:t>
      </w:r>
      <w:r>
        <w:rPr>
          <w:lang w:val="es-CL" w:eastAsia="es-CL"/>
        </w:rPr>
        <w:t xml:space="preserve"> a especificar al detalle cada parámetro necesario</w:t>
      </w:r>
      <w:r w:rsidR="00BA2EEE">
        <w:rPr>
          <w:lang w:val="es-CL" w:eastAsia="es-CL"/>
        </w:rPr>
        <w:t xml:space="preserve"> </w:t>
      </w:r>
      <w:r w:rsidR="001E14FA">
        <w:rPr>
          <w:lang w:val="es-CL" w:eastAsia="es-CL"/>
        </w:rPr>
        <w:t>del</w:t>
      </w:r>
      <w:r>
        <w:rPr>
          <w:lang w:val="es-CL" w:eastAsia="es-CL"/>
        </w:rPr>
        <w:t xml:space="preserve"> </w:t>
      </w:r>
      <w:proofErr w:type="spellStart"/>
      <w:r>
        <w:rPr>
          <w:lang w:val="es-CL" w:eastAsia="es-CL"/>
        </w:rPr>
        <w:t>etl</w:t>
      </w:r>
      <w:proofErr w:type="spellEnd"/>
      <w:r>
        <w:rPr>
          <w:lang w:val="es-CL" w:eastAsia="es-CL"/>
        </w:rPr>
        <w:t>.</w:t>
      </w:r>
    </w:p>
    <w:p w14:paraId="5B6AB6C0" w14:textId="5D5B50DF" w:rsidR="00BA2EEE" w:rsidRDefault="00BA2EEE" w:rsidP="00BA2EEE">
      <w:pPr>
        <w:rPr>
          <w:lang w:val="es-CL" w:eastAsia="es-CL"/>
        </w:rPr>
      </w:pPr>
      <w:r>
        <w:rPr>
          <w:lang w:val="es-CL" w:eastAsia="es-CL"/>
        </w:rPr>
        <w:t xml:space="preserve">Para identificarlas se agregan según el nombre </w:t>
      </w:r>
      <w:proofErr w:type="spellStart"/>
      <w:r>
        <w:rPr>
          <w:lang w:val="es-CL" w:eastAsia="es-CL"/>
        </w:rPr>
        <w:t>etl</w:t>
      </w:r>
      <w:proofErr w:type="spellEnd"/>
      <w:r>
        <w:rPr>
          <w:lang w:val="es-CL" w:eastAsia="es-CL"/>
        </w:rPr>
        <w:t xml:space="preserve"> a que hacen referencia</w:t>
      </w:r>
      <w:r w:rsidR="005E6EB2">
        <w:rPr>
          <w:lang w:val="es-CL" w:eastAsia="es-CL"/>
        </w:rPr>
        <w:t>.</w:t>
      </w:r>
    </w:p>
    <w:p w14:paraId="4D59D01C" w14:textId="7630EC45" w:rsidR="00B056D4" w:rsidRDefault="00B056D4" w:rsidP="00BA2EEE">
      <w:pPr>
        <w:rPr>
          <w:lang w:val="es-CL" w:eastAsia="es-CL"/>
        </w:rPr>
      </w:pPr>
      <w:r>
        <w:rPr>
          <w:lang w:val="es-CL" w:eastAsia="es-CL"/>
        </w:rPr>
        <w:t>Por ejemplo, en el caso de las competencias</w:t>
      </w:r>
      <w:r w:rsidR="00BA2EEE">
        <w:rPr>
          <w:lang w:val="es-CL" w:eastAsia="es-CL"/>
        </w:rPr>
        <w:t xml:space="preserve"> y locales propios</w:t>
      </w:r>
      <w:r>
        <w:rPr>
          <w:lang w:val="es-CL" w:eastAsia="es-CL"/>
        </w:rPr>
        <w:t xml:space="preserve"> se debe especificar la lista de sub</w:t>
      </w:r>
      <w:r w:rsidR="00BA2EEE">
        <w:rPr>
          <w:lang w:val="es-CL" w:eastAsia="es-CL"/>
        </w:rPr>
        <w:t xml:space="preserve"> </w:t>
      </w:r>
      <w:proofErr w:type="spellStart"/>
      <w:r w:rsidR="00BA2EEE">
        <w:rPr>
          <w:lang w:val="es-CL" w:eastAsia="es-CL"/>
        </w:rPr>
        <w:t>strings</w:t>
      </w:r>
      <w:proofErr w:type="spellEnd"/>
      <w:r>
        <w:rPr>
          <w:lang w:val="es-CL" w:eastAsia="es-CL"/>
        </w:rPr>
        <w:t xml:space="preserve"> y su estado</w:t>
      </w:r>
      <w:r w:rsidR="00BA2EEE">
        <w:rPr>
          <w:lang w:val="es-CL" w:eastAsia="es-CL"/>
        </w:rPr>
        <w:t>.</w:t>
      </w:r>
      <w:r>
        <w:rPr>
          <w:lang w:val="es-CL" w:eastAsia="es-CL"/>
        </w:rPr>
        <w:t xml:space="preserve"> </w:t>
      </w:r>
    </w:p>
    <w:p w14:paraId="4DE4F8F8" w14:textId="64F6970B" w:rsidR="005E6EB2" w:rsidRDefault="005E6EB2" w:rsidP="00BA2EEE">
      <w:pPr>
        <w:rPr>
          <w:lang w:val="es-CL" w:eastAsia="es-CL"/>
        </w:rPr>
      </w:pPr>
      <w:r>
        <w:rPr>
          <w:lang w:val="es-CL" w:eastAsia="es-CL"/>
        </w:rPr>
        <w:t xml:space="preserve">Como locales propios es un </w:t>
      </w:r>
      <w:proofErr w:type="spellStart"/>
      <w:r>
        <w:rPr>
          <w:lang w:val="es-CL" w:eastAsia="es-CL"/>
        </w:rPr>
        <w:t>etl</w:t>
      </w:r>
      <w:proofErr w:type="spellEnd"/>
      <w:r>
        <w:rPr>
          <w:lang w:val="es-CL" w:eastAsia="es-CL"/>
        </w:rPr>
        <w:t xml:space="preserve"> </w:t>
      </w:r>
      <w:r w:rsidR="00796149">
        <w:rPr>
          <w:lang w:val="es-CL" w:eastAsia="es-CL"/>
        </w:rPr>
        <w:t>opcional,</w:t>
      </w:r>
      <w:r>
        <w:rPr>
          <w:lang w:val="es-CL" w:eastAsia="es-CL"/>
        </w:rPr>
        <w:t xml:space="preserve"> la </w:t>
      </w:r>
      <w:r w:rsidR="00B54267">
        <w:rPr>
          <w:lang w:val="es-CL" w:eastAsia="es-CL"/>
        </w:rPr>
        <w:t>subclave</w:t>
      </w:r>
      <w:r>
        <w:rPr>
          <w:lang w:val="es-CL" w:eastAsia="es-CL"/>
        </w:rPr>
        <w:t xml:space="preserve"> dentro de parámetros también</w:t>
      </w:r>
      <w:r w:rsidR="00B54267">
        <w:rPr>
          <w:lang w:val="es-CL" w:eastAsia="es-CL"/>
        </w:rPr>
        <w:t xml:space="preserve"> lo es</w:t>
      </w:r>
      <w:r>
        <w:rPr>
          <w:lang w:val="es-CL" w:eastAsia="es-CL"/>
        </w:rPr>
        <w:t>, pero en el caso de competencias no</w:t>
      </w:r>
      <w:r w:rsidR="00796149">
        <w:rPr>
          <w:lang w:val="es-CL" w:eastAsia="es-CL"/>
        </w:rPr>
        <w:t>,</w:t>
      </w:r>
      <w:r>
        <w:rPr>
          <w:lang w:val="es-CL" w:eastAsia="es-CL"/>
        </w:rPr>
        <w:t xml:space="preserve"> pues es un </w:t>
      </w:r>
      <w:proofErr w:type="spellStart"/>
      <w:r>
        <w:rPr>
          <w:lang w:val="es-CL" w:eastAsia="es-CL"/>
        </w:rPr>
        <w:t>etl</w:t>
      </w:r>
      <w:proofErr w:type="spellEnd"/>
      <w:r>
        <w:rPr>
          <w:lang w:val="es-CL" w:eastAsia="es-CL"/>
        </w:rPr>
        <w:t xml:space="preserve"> </w:t>
      </w:r>
      <w:r w:rsidR="00B54267">
        <w:rPr>
          <w:lang w:val="es-CL" w:eastAsia="es-CL"/>
        </w:rPr>
        <w:t>obligatorio</w:t>
      </w:r>
      <w:r>
        <w:rPr>
          <w:lang w:val="es-CL" w:eastAsia="es-CL"/>
        </w:rPr>
        <w:t>.</w:t>
      </w:r>
    </w:p>
    <w:p w14:paraId="4D7CE835" w14:textId="77777777" w:rsidR="00B056D4" w:rsidRDefault="00B056D4" w:rsidP="00B056D4">
      <w:pPr>
        <w:rPr>
          <w:lang w:val="es-CL" w:eastAsia="es-CL"/>
        </w:rPr>
      </w:pPr>
    </w:p>
    <w:p w14:paraId="16F2B0A2" w14:textId="0D9BED04" w:rsidR="004421CC" w:rsidRPr="00A727A3" w:rsidRDefault="004C4CC7" w:rsidP="0067284E">
      <w:pPr>
        <w:pStyle w:val="Ttulo2"/>
        <w:rPr>
          <w:lang w:val="es-CL" w:eastAsia="es-CL"/>
        </w:rPr>
      </w:pPr>
      <w:bookmarkStart w:id="27" w:name="_Toc112782195"/>
      <w:r w:rsidRPr="00A727A3">
        <w:rPr>
          <w:strike/>
          <w:lang w:val="es-CL" w:eastAsia="es-CL"/>
        </w:rPr>
        <w:t>Futuros</w:t>
      </w:r>
      <w:r w:rsidR="0067284E" w:rsidRPr="00A727A3">
        <w:rPr>
          <w:strike/>
          <w:lang w:val="es-CL" w:eastAsia="es-CL"/>
        </w:rPr>
        <w:t xml:space="preserve"> cambios</w:t>
      </w:r>
      <w:r w:rsidR="00A727A3">
        <w:rPr>
          <w:strike/>
          <w:lang w:val="es-CL" w:eastAsia="es-CL"/>
        </w:rPr>
        <w:t xml:space="preserve"> </w:t>
      </w:r>
      <w:r w:rsidR="00A727A3">
        <w:rPr>
          <w:lang w:val="es-CL" w:eastAsia="es-CL"/>
        </w:rPr>
        <w:t>ya incluidos</w:t>
      </w:r>
      <w:bookmarkEnd w:id="27"/>
    </w:p>
    <w:p w14:paraId="1C4CCDC0" w14:textId="03F4FF3E" w:rsidR="0067284E" w:rsidRPr="0067284E" w:rsidRDefault="0067284E" w:rsidP="0067284E">
      <w:pPr>
        <w:rPr>
          <w:lang w:val="es-CL" w:eastAsia="es-CL"/>
        </w:rPr>
      </w:pPr>
      <w:r>
        <w:rPr>
          <w:lang w:val="es-CL" w:eastAsia="es-CL"/>
        </w:rPr>
        <w:t xml:space="preserve">Estos serán implementados </w:t>
      </w:r>
      <w:r w:rsidR="001E14FA">
        <w:rPr>
          <w:lang w:val="es-CL" w:eastAsia="es-CL"/>
        </w:rPr>
        <w:t>para mejorar la actual solicitud</w:t>
      </w:r>
      <w:r>
        <w:rPr>
          <w:lang w:val="es-CL" w:eastAsia="es-CL"/>
        </w:rPr>
        <w:t xml:space="preserve"> de inputs.</w:t>
      </w:r>
    </w:p>
    <w:p w14:paraId="7A5D48DD" w14:textId="2EDCA37B" w:rsidR="00C134C4" w:rsidRPr="00C134C4" w:rsidRDefault="0067284E">
      <w:pPr>
        <w:pStyle w:val="Prrafodelista"/>
        <w:numPr>
          <w:ilvl w:val="0"/>
          <w:numId w:val="6"/>
        </w:numPr>
        <w:rPr>
          <w:lang w:val="es-CL" w:eastAsia="es-CL"/>
        </w:rPr>
      </w:pPr>
      <w:r w:rsidRPr="0067284E">
        <w:rPr>
          <w:lang w:val="es-CL" w:eastAsia="es-CL"/>
        </w:rPr>
        <w:t xml:space="preserve">Se incluirá </w:t>
      </w:r>
      <w:r w:rsidR="00DB4F95">
        <w:rPr>
          <w:lang w:val="es-CL" w:eastAsia="es-CL"/>
        </w:rPr>
        <w:t>la</w:t>
      </w:r>
      <w:r w:rsidR="00DB4F95" w:rsidRPr="0067284E">
        <w:rPr>
          <w:lang w:val="es-CL" w:eastAsia="es-CL"/>
        </w:rPr>
        <w:t xml:space="preserve"> clave </w:t>
      </w:r>
      <w:r w:rsidR="00DB4F95">
        <w:rPr>
          <w:lang w:val="es-CL" w:eastAsia="es-CL"/>
        </w:rPr>
        <w:t>“country”</w:t>
      </w:r>
      <w:r w:rsidRPr="0067284E">
        <w:rPr>
          <w:lang w:val="es-CL" w:eastAsia="es-CL"/>
        </w:rPr>
        <w:t xml:space="preserve"> </w:t>
      </w:r>
      <w:r w:rsidR="00DB4F95">
        <w:rPr>
          <w:lang w:val="es-CL" w:eastAsia="es-CL"/>
        </w:rPr>
        <w:t>dentro de “</w:t>
      </w:r>
      <w:proofErr w:type="spellStart"/>
      <w:r w:rsidRPr="0067284E">
        <w:rPr>
          <w:lang w:val="es-CL" w:eastAsia="es-CL"/>
        </w:rPr>
        <w:t>par</w:t>
      </w:r>
      <w:r w:rsidR="00DB4F95">
        <w:rPr>
          <w:lang w:val="es-CL" w:eastAsia="es-CL"/>
        </w:rPr>
        <w:t>a</w:t>
      </w:r>
      <w:r w:rsidRPr="0067284E">
        <w:rPr>
          <w:lang w:val="es-CL" w:eastAsia="es-CL"/>
        </w:rPr>
        <w:t>metros</w:t>
      </w:r>
      <w:proofErr w:type="spellEnd"/>
      <w:r w:rsidR="00DB4F95">
        <w:rPr>
          <w:lang w:val="es-CL" w:eastAsia="es-CL"/>
        </w:rPr>
        <w:t>”</w:t>
      </w:r>
      <w:r w:rsidRPr="0067284E">
        <w:rPr>
          <w:lang w:val="es-CL" w:eastAsia="es-CL"/>
        </w:rPr>
        <w:t xml:space="preserve"> para especificar parámetros por </w:t>
      </w:r>
      <w:r w:rsidR="007B7458" w:rsidRPr="0067284E">
        <w:rPr>
          <w:lang w:val="es-CL" w:eastAsia="es-CL"/>
        </w:rPr>
        <w:t>países,</w:t>
      </w:r>
      <w:r w:rsidRPr="0067284E">
        <w:rPr>
          <w:lang w:val="es-CL" w:eastAsia="es-CL"/>
        </w:rPr>
        <w:t xml:space="preserve"> esto también </w:t>
      </w:r>
      <w:r w:rsidR="00D43CA8" w:rsidRPr="0067284E">
        <w:rPr>
          <w:lang w:val="es-CL" w:eastAsia="es-CL"/>
        </w:rPr>
        <w:t>aplicará</w:t>
      </w:r>
      <w:r w:rsidRPr="0067284E">
        <w:rPr>
          <w:lang w:val="es-CL" w:eastAsia="es-CL"/>
        </w:rPr>
        <w:t xml:space="preserve"> para </w:t>
      </w:r>
      <w:proofErr w:type="spellStart"/>
      <w:r w:rsidRPr="0067284E">
        <w:rPr>
          <w:lang w:val="es-CL" w:eastAsia="es-CL"/>
        </w:rPr>
        <w:t>id_gastos</w:t>
      </w:r>
      <w:proofErr w:type="spellEnd"/>
      <w:r w:rsidRPr="0067284E">
        <w:rPr>
          <w:lang w:val="es-CL" w:eastAsia="es-CL"/>
        </w:rPr>
        <w:t xml:space="preserve"> que será </w:t>
      </w:r>
      <w:r w:rsidR="00DB4F95">
        <w:rPr>
          <w:lang w:val="es-CL" w:eastAsia="es-CL"/>
        </w:rPr>
        <w:t>movido dentro de</w:t>
      </w:r>
      <w:r w:rsidRPr="0067284E">
        <w:rPr>
          <w:lang w:val="es-CL" w:eastAsia="es-CL"/>
        </w:rPr>
        <w:t xml:space="preserve"> </w:t>
      </w:r>
      <w:r w:rsidR="00DB4F95" w:rsidRPr="0067284E">
        <w:rPr>
          <w:lang w:val="es-CL" w:eastAsia="es-CL"/>
        </w:rPr>
        <w:t>parámetros</w:t>
      </w:r>
      <w:r w:rsidR="00C134C4">
        <w:rPr>
          <w:lang w:val="es-CL" w:eastAsia="es-CL"/>
        </w:rPr>
        <w:t>, Esto se explica pues lo id gastos de un país pueden ser diferentes en otro.</w:t>
      </w:r>
    </w:p>
    <w:p w14:paraId="4935B74F" w14:textId="77777777" w:rsidR="004421CC" w:rsidRDefault="004421CC" w:rsidP="007532F6">
      <w:pPr>
        <w:rPr>
          <w:lang w:val="es-CL" w:eastAsia="es-CL"/>
        </w:rPr>
      </w:pPr>
    </w:p>
    <w:p w14:paraId="0D0E4E20" w14:textId="7FB8D621" w:rsidR="00C33C4E" w:rsidRDefault="00C33C4E">
      <w:pPr>
        <w:rPr>
          <w:lang w:val="es-CL" w:eastAsia="es-CL"/>
        </w:rPr>
      </w:pPr>
      <w:r>
        <w:rPr>
          <w:lang w:val="es-CL" w:eastAsia="es-CL"/>
        </w:rPr>
        <w:br w:type="page"/>
      </w:r>
    </w:p>
    <w:p w14:paraId="70FBBCDA" w14:textId="19D5915F" w:rsidR="007532F6" w:rsidRDefault="00C33C4E" w:rsidP="00C33C4E">
      <w:pPr>
        <w:pStyle w:val="Ttulo1"/>
        <w:rPr>
          <w:lang w:val="es-CL" w:eastAsia="es-CL"/>
        </w:rPr>
      </w:pPr>
      <w:bookmarkStart w:id="28" w:name="_Toc112782196"/>
      <w:r>
        <w:rPr>
          <w:lang w:val="es-CL" w:eastAsia="es-CL"/>
        </w:rPr>
        <w:lastRenderedPageBreak/>
        <w:t>Flujo de actualización de dato</w:t>
      </w:r>
      <w:r w:rsidR="004E04DF">
        <w:rPr>
          <w:lang w:val="es-CL" w:eastAsia="es-CL"/>
        </w:rPr>
        <w:t>s</w:t>
      </w:r>
      <w:bookmarkEnd w:id="28"/>
    </w:p>
    <w:p w14:paraId="76FA57D6" w14:textId="11CA07DE" w:rsidR="007532F6" w:rsidRDefault="00FD782D" w:rsidP="001E6728">
      <w:pPr>
        <w:rPr>
          <w:lang w:val="es-CL" w:eastAsia="es-CL"/>
        </w:rPr>
      </w:pPr>
      <w:r>
        <w:rPr>
          <w:lang w:val="es-CL" w:eastAsia="es-CL"/>
        </w:rPr>
        <w:t xml:space="preserve">A </w:t>
      </w:r>
      <w:r w:rsidR="004E3D88">
        <w:rPr>
          <w:lang w:val="es-CL" w:eastAsia="es-CL"/>
        </w:rPr>
        <w:t>continuación,</w:t>
      </w:r>
      <w:r>
        <w:rPr>
          <w:lang w:val="es-CL" w:eastAsia="es-CL"/>
        </w:rPr>
        <w:t xml:space="preserve"> se mencionan los pasos principales para actualizar </w:t>
      </w:r>
      <w:r w:rsidR="004E3D88">
        <w:rPr>
          <w:lang w:val="es-CL" w:eastAsia="es-CL"/>
        </w:rPr>
        <w:t xml:space="preserve">las tablas en </w:t>
      </w:r>
      <w:r w:rsidR="004103B7">
        <w:rPr>
          <w:lang w:val="es-CL" w:eastAsia="es-CL"/>
        </w:rPr>
        <w:t>Athena para</w:t>
      </w:r>
      <w:r>
        <w:rPr>
          <w:lang w:val="es-CL" w:eastAsia="es-CL"/>
        </w:rPr>
        <w:t xml:space="preserve"> la generación de los inputs estudios.</w:t>
      </w:r>
    </w:p>
    <w:p w14:paraId="0E9C963C" w14:textId="67C52212" w:rsidR="008A58B0" w:rsidRPr="001E6728" w:rsidRDefault="008A58B0" w:rsidP="008A58B0">
      <w:pPr>
        <w:jc w:val="center"/>
        <w:rPr>
          <w:lang w:val="es-CL" w:eastAsia="es-CL"/>
        </w:rPr>
      </w:pPr>
      <w:r w:rsidRPr="008A58B0">
        <w:rPr>
          <w:noProof/>
          <w:lang w:val="es-CL" w:eastAsia="es-CL"/>
        </w:rPr>
        <w:drawing>
          <wp:inline distT="0" distB="0" distL="0" distR="0" wp14:anchorId="10B8E868" wp14:editId="1282B6EF">
            <wp:extent cx="2150122" cy="2289900"/>
            <wp:effectExtent l="0" t="0" r="254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0122" cy="228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C78F" w14:textId="48B150F7" w:rsidR="00BE2BFD" w:rsidRDefault="00CB3464">
      <w:pPr>
        <w:pStyle w:val="Prrafodelista"/>
        <w:numPr>
          <w:ilvl w:val="0"/>
          <w:numId w:val="7"/>
        </w:numPr>
        <w:rPr>
          <w:lang w:val="es-CL" w:eastAsia="es-CL"/>
        </w:rPr>
      </w:pPr>
      <w:r>
        <w:rPr>
          <w:lang w:val="es-CL" w:eastAsia="es-CL"/>
        </w:rPr>
        <w:t>Migración: Consiste en g</w:t>
      </w:r>
      <w:r w:rsidR="00BE2BFD" w:rsidRPr="00CF0E45">
        <w:rPr>
          <w:lang w:val="es-CL" w:eastAsia="es-CL"/>
        </w:rPr>
        <w:t>enerar la solicitud</w:t>
      </w:r>
      <w:r w:rsidR="00BE2BFD">
        <w:rPr>
          <w:lang w:val="es-CL" w:eastAsia="es-CL"/>
        </w:rPr>
        <w:t xml:space="preserve"> para </w:t>
      </w:r>
      <w:r>
        <w:rPr>
          <w:lang w:val="es-CL" w:eastAsia="es-CL"/>
        </w:rPr>
        <w:t>un conjunto de tablas/vistas y migrarlas al</w:t>
      </w:r>
      <w:r w:rsidR="00BE2BFD">
        <w:rPr>
          <w:lang w:val="es-CL" w:eastAsia="es-CL"/>
        </w:rPr>
        <w:t xml:space="preserve"> schema aws_migrations</w:t>
      </w:r>
      <w:r>
        <w:rPr>
          <w:lang w:val="es-CL" w:eastAsia="es-CL"/>
        </w:rPr>
        <w:t xml:space="preserve">, en este proceso </w:t>
      </w:r>
      <w:r w:rsidR="00006211">
        <w:rPr>
          <w:lang w:val="es-CL" w:eastAsia="es-CL"/>
        </w:rPr>
        <w:t xml:space="preserve">asíncrono </w:t>
      </w:r>
      <w:r>
        <w:rPr>
          <w:lang w:val="es-CL" w:eastAsia="es-CL"/>
        </w:rPr>
        <w:t xml:space="preserve">se convierten las columnas </w:t>
      </w:r>
      <w:proofErr w:type="spellStart"/>
      <w:r w:rsidR="00006211">
        <w:rPr>
          <w:lang w:val="es-CL" w:eastAsia="es-CL"/>
        </w:rPr>
        <w:t>geometry</w:t>
      </w:r>
      <w:proofErr w:type="spellEnd"/>
      <w:r>
        <w:rPr>
          <w:lang w:val="es-CL" w:eastAsia="es-CL"/>
        </w:rPr>
        <w:t xml:space="preserve"> a texto y las vistas a tablas</w:t>
      </w:r>
      <w:r w:rsidR="00006211">
        <w:rPr>
          <w:lang w:val="es-CL" w:eastAsia="es-CL"/>
        </w:rPr>
        <w:t xml:space="preserve"> por lo que se debe verificar en la </w:t>
      </w:r>
      <w:proofErr w:type="spellStart"/>
      <w:r w:rsidR="00006211">
        <w:rPr>
          <w:lang w:val="es-CL" w:eastAsia="es-CL"/>
        </w:rPr>
        <w:t>bbdd</w:t>
      </w:r>
      <w:proofErr w:type="spellEnd"/>
      <w:r w:rsidR="00006211">
        <w:rPr>
          <w:lang w:val="es-CL" w:eastAsia="es-CL"/>
        </w:rPr>
        <w:t xml:space="preserve"> los objetos creados.</w:t>
      </w:r>
      <w:r>
        <w:rPr>
          <w:lang w:val="es-CL" w:eastAsia="es-CL"/>
        </w:rPr>
        <w:t xml:space="preserve"> </w:t>
      </w:r>
      <w:r w:rsidR="000C4F53">
        <w:rPr>
          <w:lang w:val="es-CL" w:eastAsia="es-CL"/>
        </w:rPr>
        <w:t>(</w:t>
      </w:r>
      <w:proofErr w:type="spellStart"/>
      <w:r w:rsidR="00BE2BFD">
        <w:rPr>
          <w:lang w:val="es-CL" w:eastAsia="es-CL"/>
        </w:rPr>
        <w:t>postgres</w:t>
      </w:r>
      <w:r w:rsidR="000C4F53">
        <w:rPr>
          <w:lang w:val="es-CL" w:eastAsia="es-CL"/>
        </w:rPr>
        <w:t>-postgres</w:t>
      </w:r>
      <w:proofErr w:type="spellEnd"/>
      <w:r w:rsidR="000C4F53">
        <w:rPr>
          <w:lang w:val="es-CL" w:eastAsia="es-CL"/>
        </w:rPr>
        <w:t>)</w:t>
      </w:r>
    </w:p>
    <w:p w14:paraId="1D14CB13" w14:textId="5226409E" w:rsidR="000C4F53" w:rsidRPr="000C4F53" w:rsidRDefault="00CB3464">
      <w:pPr>
        <w:pStyle w:val="Prrafodelista"/>
        <w:numPr>
          <w:ilvl w:val="0"/>
          <w:numId w:val="7"/>
        </w:numPr>
        <w:rPr>
          <w:lang w:val="es-CL" w:eastAsia="es-CL"/>
        </w:rPr>
      </w:pPr>
      <w:r>
        <w:rPr>
          <w:lang w:val="es-CL" w:eastAsia="es-CL"/>
        </w:rPr>
        <w:t xml:space="preserve">Creación de buffers: </w:t>
      </w:r>
      <w:r w:rsidR="000C4F53" w:rsidRPr="00CF0E45">
        <w:rPr>
          <w:lang w:val="es-CL" w:eastAsia="es-CL"/>
        </w:rPr>
        <w:t>Generar la solicitud</w:t>
      </w:r>
      <w:r w:rsidR="000C4F53">
        <w:rPr>
          <w:lang w:val="es-CL" w:eastAsia="es-CL"/>
        </w:rPr>
        <w:t xml:space="preserve"> </w:t>
      </w:r>
      <w:r w:rsidR="00006211">
        <w:rPr>
          <w:lang w:val="es-CL" w:eastAsia="es-CL"/>
        </w:rPr>
        <w:t xml:space="preserve">síncrona </w:t>
      </w:r>
      <w:r w:rsidR="000C4F53">
        <w:rPr>
          <w:lang w:val="es-CL" w:eastAsia="es-CL"/>
        </w:rPr>
        <w:t xml:space="preserve">para la creación de los buffers </w:t>
      </w:r>
      <w:r>
        <w:rPr>
          <w:lang w:val="es-CL" w:eastAsia="es-CL"/>
        </w:rPr>
        <w:t>para un conjunto de tablas</w:t>
      </w:r>
      <w:r w:rsidR="00006211">
        <w:rPr>
          <w:lang w:val="es-CL" w:eastAsia="es-CL"/>
        </w:rPr>
        <w:t>, tiende a tardar menos de 15 min</w:t>
      </w:r>
      <w:r>
        <w:rPr>
          <w:lang w:val="es-CL" w:eastAsia="es-CL"/>
        </w:rPr>
        <w:t xml:space="preserve">. </w:t>
      </w:r>
      <w:r w:rsidR="000C4F53">
        <w:rPr>
          <w:lang w:val="es-CL" w:eastAsia="es-CL"/>
        </w:rPr>
        <w:t>(</w:t>
      </w:r>
      <w:proofErr w:type="spellStart"/>
      <w:r w:rsidR="000C4F53">
        <w:rPr>
          <w:lang w:val="es-CL" w:eastAsia="es-CL"/>
        </w:rPr>
        <w:t>postgres-postgres</w:t>
      </w:r>
      <w:proofErr w:type="spellEnd"/>
      <w:r w:rsidR="000C4F53">
        <w:rPr>
          <w:lang w:val="es-CL" w:eastAsia="es-CL"/>
        </w:rPr>
        <w:t>)</w:t>
      </w:r>
    </w:p>
    <w:p w14:paraId="5BBF37D5" w14:textId="34B979B0" w:rsidR="00C33C4E" w:rsidRPr="00C33C4E" w:rsidRDefault="00CB3464">
      <w:pPr>
        <w:pStyle w:val="Prrafodelista"/>
        <w:numPr>
          <w:ilvl w:val="0"/>
          <w:numId w:val="7"/>
        </w:numPr>
        <w:rPr>
          <w:sz w:val="36"/>
          <w:szCs w:val="36"/>
          <w:lang w:val="es-CL" w:eastAsia="es-CL"/>
        </w:rPr>
      </w:pPr>
      <w:r>
        <w:rPr>
          <w:lang w:val="es-CL" w:eastAsia="es-CL"/>
        </w:rPr>
        <w:t xml:space="preserve">Replicación: </w:t>
      </w:r>
      <w:r w:rsidR="00006211">
        <w:rPr>
          <w:lang w:val="es-CL" w:eastAsia="es-CL"/>
        </w:rPr>
        <w:t xml:space="preserve">Consiste en tomar los objetos de aws_migrations y llevarlos a S3 mediante una </w:t>
      </w:r>
      <w:r w:rsidRPr="00CF0E45">
        <w:rPr>
          <w:lang w:val="es-CL" w:eastAsia="es-CL"/>
        </w:rPr>
        <w:t xml:space="preserve">solicitud </w:t>
      </w:r>
      <w:r w:rsidR="00006211">
        <w:rPr>
          <w:lang w:val="es-CL" w:eastAsia="es-CL"/>
        </w:rPr>
        <w:t xml:space="preserve">asíncrona, esta solicitud posee </w:t>
      </w:r>
      <w:r>
        <w:rPr>
          <w:lang w:val="es-CL" w:eastAsia="es-CL"/>
        </w:rPr>
        <w:t xml:space="preserve">un conjunto de reglas de </w:t>
      </w:r>
      <w:r w:rsidR="00426163">
        <w:rPr>
          <w:lang w:val="es-CL" w:eastAsia="es-CL"/>
        </w:rPr>
        <w:t>replicación</w:t>
      </w:r>
      <w:r>
        <w:rPr>
          <w:lang w:val="es-CL" w:eastAsia="es-CL"/>
        </w:rPr>
        <w:t xml:space="preserve"> que permitirán al servicio </w:t>
      </w:r>
      <w:proofErr w:type="spellStart"/>
      <w:r>
        <w:rPr>
          <w:lang w:val="es-CL" w:eastAsia="es-CL"/>
        </w:rPr>
        <w:t>DMS</w:t>
      </w:r>
      <w:proofErr w:type="spellEnd"/>
      <w:r>
        <w:rPr>
          <w:lang w:val="es-CL" w:eastAsia="es-CL"/>
        </w:rPr>
        <w:t xml:space="preserve"> migrar las tablas</w:t>
      </w:r>
      <w:r w:rsidR="00006211">
        <w:rPr>
          <w:lang w:val="es-CL" w:eastAsia="es-CL"/>
        </w:rPr>
        <w:t>.</w:t>
      </w:r>
      <w:r w:rsidR="00426163">
        <w:rPr>
          <w:lang w:val="es-CL" w:eastAsia="es-CL"/>
        </w:rPr>
        <w:t xml:space="preserve"> </w:t>
      </w:r>
      <w:proofErr w:type="gramStart"/>
      <w:r w:rsidR="009872E5">
        <w:rPr>
          <w:lang w:val="es-CL" w:eastAsia="es-CL"/>
        </w:rPr>
        <w:t>(</w:t>
      </w:r>
      <w:r w:rsidR="00BE2BFD">
        <w:rPr>
          <w:lang w:val="es-CL" w:eastAsia="es-CL"/>
        </w:rPr>
        <w:t xml:space="preserve"> </w:t>
      </w:r>
      <w:proofErr w:type="spellStart"/>
      <w:r w:rsidR="00BE2BFD">
        <w:rPr>
          <w:lang w:val="es-CL" w:eastAsia="es-CL"/>
        </w:rPr>
        <w:t>postgres</w:t>
      </w:r>
      <w:proofErr w:type="spellEnd"/>
      <w:proofErr w:type="gramEnd"/>
      <w:r w:rsidR="00FD782D">
        <w:rPr>
          <w:lang w:val="es-CL" w:eastAsia="es-CL"/>
        </w:rPr>
        <w:t xml:space="preserve"> </w:t>
      </w:r>
      <w:r w:rsidR="000C4F53">
        <w:rPr>
          <w:lang w:val="es-CL" w:eastAsia="es-CL"/>
        </w:rPr>
        <w:t xml:space="preserve">- aws </w:t>
      </w:r>
      <w:r w:rsidR="00FD782D">
        <w:rPr>
          <w:lang w:val="es-CL" w:eastAsia="es-CL"/>
        </w:rPr>
        <w:t>)</w:t>
      </w:r>
      <w:r w:rsidR="00866FC6">
        <w:rPr>
          <w:lang w:val="es-CL" w:eastAsia="es-CL"/>
        </w:rPr>
        <w:t xml:space="preserve"> </w:t>
      </w:r>
      <w:proofErr w:type="spellStart"/>
      <w:r w:rsidR="00866FC6">
        <w:rPr>
          <w:lang w:val="es-CL" w:eastAsia="es-CL"/>
        </w:rPr>
        <w:t>sf</w:t>
      </w:r>
      <w:proofErr w:type="spellEnd"/>
      <w:r w:rsidR="00866FC6">
        <w:rPr>
          <w:lang w:val="es-CL" w:eastAsia="es-CL"/>
        </w:rPr>
        <w:t xml:space="preserve"> :</w:t>
      </w:r>
      <w:r w:rsidR="00866FC6" w:rsidRPr="00866FC6">
        <w:t xml:space="preserve"> </w:t>
      </w:r>
      <w:proofErr w:type="spellStart"/>
      <w:r w:rsidR="00866FC6" w:rsidRPr="00866FC6">
        <w:rPr>
          <w:lang w:val="es-CL" w:eastAsia="es-CL"/>
        </w:rPr>
        <w:t>workflow_dev_dms_replicacion</w:t>
      </w:r>
      <w:proofErr w:type="spellEnd"/>
    </w:p>
    <w:p w14:paraId="63649B78" w14:textId="378290A1" w:rsidR="004103B7" w:rsidRDefault="004103B7" w:rsidP="004103B7">
      <w:pPr>
        <w:pStyle w:val="Ttulo2"/>
        <w:rPr>
          <w:lang w:val="es-CL" w:eastAsia="es-CL"/>
        </w:rPr>
      </w:pPr>
      <w:bookmarkStart w:id="29" w:name="_Toc112782197"/>
      <w:r>
        <w:rPr>
          <w:lang w:val="es-CL" w:eastAsia="es-CL"/>
        </w:rPr>
        <w:t xml:space="preserve">Paso 1 </w:t>
      </w:r>
      <w:r w:rsidR="00426163">
        <w:rPr>
          <w:lang w:val="es-CL" w:eastAsia="es-CL"/>
        </w:rPr>
        <w:t>Migración</w:t>
      </w:r>
      <w:bookmarkEnd w:id="29"/>
    </w:p>
    <w:p w14:paraId="3F02999A" w14:textId="4AAA2641" w:rsidR="006A6EAD" w:rsidRDefault="006A6EAD" w:rsidP="004103B7">
      <w:pPr>
        <w:rPr>
          <w:lang w:val="es-CL" w:eastAsia="es-CL"/>
        </w:rPr>
      </w:pPr>
      <w:r>
        <w:rPr>
          <w:lang w:val="es-CL" w:eastAsia="es-CL"/>
        </w:rPr>
        <w:t>Si p</w:t>
      </w:r>
      <w:r w:rsidR="004103B7">
        <w:rPr>
          <w:lang w:val="es-CL" w:eastAsia="es-CL"/>
        </w:rPr>
        <w:t>or ejemplo</w:t>
      </w:r>
      <w:r>
        <w:rPr>
          <w:lang w:val="es-CL" w:eastAsia="es-CL"/>
        </w:rPr>
        <w:t xml:space="preserve"> tenemos una actualización para chile</w:t>
      </w:r>
      <w:r w:rsidR="00F56CB7">
        <w:rPr>
          <w:lang w:val="es-CL" w:eastAsia="es-CL"/>
        </w:rPr>
        <w:t xml:space="preserve"> o cualquier otro país(</w:t>
      </w:r>
      <w:proofErr w:type="spellStart"/>
      <w:proofErr w:type="gramStart"/>
      <w:r w:rsidR="00F56CB7">
        <w:rPr>
          <w:lang w:val="es-CL" w:eastAsia="es-CL"/>
        </w:rPr>
        <w:t>mx,co</w:t>
      </w:r>
      <w:proofErr w:type="gramEnd"/>
      <w:r w:rsidR="00F56CB7">
        <w:rPr>
          <w:lang w:val="es-CL" w:eastAsia="es-CL"/>
        </w:rPr>
        <w:t>,pe,ar,uy</w:t>
      </w:r>
      <w:proofErr w:type="spellEnd"/>
      <w:r w:rsidR="00F56CB7">
        <w:rPr>
          <w:lang w:val="es-CL" w:eastAsia="es-CL"/>
        </w:rPr>
        <w:t>)</w:t>
      </w:r>
      <w:r>
        <w:rPr>
          <w:lang w:val="es-CL" w:eastAsia="es-CL"/>
        </w:rPr>
        <w:t xml:space="preserve">, las siguientes tablas </w:t>
      </w:r>
      <w:r w:rsidR="00F56CB7">
        <w:rPr>
          <w:lang w:val="es-CL" w:eastAsia="es-CL"/>
        </w:rPr>
        <w:t>serán necesarias para realizar el proceso</w:t>
      </w:r>
      <w:r>
        <w:rPr>
          <w:lang w:val="es-CL" w:eastAsia="es-CL"/>
        </w:rPr>
        <w:t>:</w:t>
      </w:r>
    </w:p>
    <w:p w14:paraId="06C2C73F" w14:textId="77777777" w:rsidR="00F0167C" w:rsidRPr="00F0167C" w:rsidRDefault="00F0167C">
      <w:pPr>
        <w:pStyle w:val="Prrafodelista"/>
        <w:numPr>
          <w:ilvl w:val="0"/>
          <w:numId w:val="10"/>
        </w:numPr>
        <w:rPr>
          <w:lang w:val="es-CL" w:eastAsia="es-CL"/>
        </w:rPr>
      </w:pPr>
      <w:proofErr w:type="spellStart"/>
      <w:r w:rsidRPr="00F0167C">
        <w:rPr>
          <w:lang w:val="es-CL" w:eastAsia="es-CL"/>
        </w:rPr>
        <w:t>country_</w:t>
      </w:r>
      <w:proofErr w:type="gramStart"/>
      <w:r w:rsidRPr="00F0167C">
        <w:rPr>
          <w:lang w:val="es-CL" w:eastAsia="es-CL"/>
        </w:rPr>
        <w:t>cl.pois</w:t>
      </w:r>
      <w:proofErr w:type="gramEnd"/>
      <w:r w:rsidRPr="00F0167C">
        <w:rPr>
          <w:lang w:val="es-CL" w:eastAsia="es-CL"/>
        </w:rPr>
        <w:t>_comercios_servicios_view</w:t>
      </w:r>
      <w:proofErr w:type="spellEnd"/>
    </w:p>
    <w:p w14:paraId="7962634C" w14:textId="77777777" w:rsidR="00F0167C" w:rsidRPr="00F0167C" w:rsidRDefault="00F0167C">
      <w:pPr>
        <w:pStyle w:val="Prrafodelista"/>
        <w:numPr>
          <w:ilvl w:val="0"/>
          <w:numId w:val="10"/>
        </w:numPr>
        <w:rPr>
          <w:lang w:val="es-CL" w:eastAsia="es-CL"/>
        </w:rPr>
      </w:pPr>
      <w:proofErr w:type="spellStart"/>
      <w:r w:rsidRPr="00F0167C">
        <w:rPr>
          <w:lang w:val="es-CL" w:eastAsia="es-CL"/>
        </w:rPr>
        <w:t>country_</w:t>
      </w:r>
      <w:proofErr w:type="gramStart"/>
      <w:r w:rsidRPr="00F0167C">
        <w:rPr>
          <w:lang w:val="es-CL" w:eastAsia="es-CL"/>
        </w:rPr>
        <w:t>cl.view</w:t>
      </w:r>
      <w:proofErr w:type="gramEnd"/>
      <w:r w:rsidRPr="00F0167C">
        <w:rPr>
          <w:lang w:val="es-CL" w:eastAsia="es-CL"/>
        </w:rPr>
        <w:t>_blocks</w:t>
      </w:r>
      <w:proofErr w:type="spellEnd"/>
    </w:p>
    <w:p w14:paraId="4E884947" w14:textId="77777777" w:rsidR="00F0167C" w:rsidRPr="00F0167C" w:rsidRDefault="00F0167C">
      <w:pPr>
        <w:pStyle w:val="Prrafodelista"/>
        <w:numPr>
          <w:ilvl w:val="0"/>
          <w:numId w:val="10"/>
        </w:numPr>
        <w:rPr>
          <w:lang w:val="es-CL" w:eastAsia="es-CL"/>
        </w:rPr>
      </w:pPr>
      <w:proofErr w:type="spellStart"/>
      <w:r w:rsidRPr="00F0167C">
        <w:rPr>
          <w:lang w:val="es-CL" w:eastAsia="es-CL"/>
        </w:rPr>
        <w:t>country_</w:t>
      </w:r>
      <w:proofErr w:type="gramStart"/>
      <w:r w:rsidRPr="00F0167C">
        <w:rPr>
          <w:lang w:val="es-CL" w:eastAsia="es-CL"/>
        </w:rPr>
        <w:t>cl.empresas</w:t>
      </w:r>
      <w:proofErr w:type="spellEnd"/>
      <w:proofErr w:type="gramEnd"/>
    </w:p>
    <w:p w14:paraId="5D700D92" w14:textId="77777777" w:rsidR="00F0167C" w:rsidRPr="00F0167C" w:rsidRDefault="00F0167C">
      <w:pPr>
        <w:pStyle w:val="Prrafodelista"/>
        <w:numPr>
          <w:ilvl w:val="0"/>
          <w:numId w:val="10"/>
        </w:numPr>
        <w:rPr>
          <w:lang w:val="es-CL" w:eastAsia="es-CL"/>
        </w:rPr>
      </w:pPr>
      <w:proofErr w:type="spellStart"/>
      <w:r w:rsidRPr="00F0167C">
        <w:rPr>
          <w:lang w:val="es-CL" w:eastAsia="es-CL"/>
        </w:rPr>
        <w:t>country_</w:t>
      </w:r>
      <w:proofErr w:type="gramStart"/>
      <w:r w:rsidRPr="00F0167C">
        <w:rPr>
          <w:lang w:val="es-CL" w:eastAsia="es-CL"/>
        </w:rPr>
        <w:t>cl.view</w:t>
      </w:r>
      <w:proofErr w:type="gramEnd"/>
      <w:r w:rsidRPr="00F0167C">
        <w:rPr>
          <w:lang w:val="es-CL" w:eastAsia="es-CL"/>
        </w:rPr>
        <w:t>_gastos</w:t>
      </w:r>
      <w:proofErr w:type="spellEnd"/>
    </w:p>
    <w:p w14:paraId="2EC57FA5" w14:textId="77777777" w:rsidR="00F0167C" w:rsidRPr="00F0167C" w:rsidRDefault="00F0167C">
      <w:pPr>
        <w:pStyle w:val="Prrafodelista"/>
        <w:numPr>
          <w:ilvl w:val="0"/>
          <w:numId w:val="10"/>
        </w:numPr>
        <w:rPr>
          <w:lang w:val="es-CL" w:eastAsia="es-CL"/>
        </w:rPr>
      </w:pPr>
      <w:proofErr w:type="spellStart"/>
      <w:r w:rsidRPr="00F0167C">
        <w:rPr>
          <w:lang w:val="es-CL" w:eastAsia="es-CL"/>
        </w:rPr>
        <w:t>country_</w:t>
      </w:r>
      <w:proofErr w:type="gramStart"/>
      <w:r w:rsidRPr="00F0167C">
        <w:rPr>
          <w:lang w:val="es-CL" w:eastAsia="es-CL"/>
        </w:rPr>
        <w:t>cl.categories</w:t>
      </w:r>
      <w:proofErr w:type="spellEnd"/>
      <w:proofErr w:type="gramEnd"/>
    </w:p>
    <w:p w14:paraId="69BE9C1B" w14:textId="77777777" w:rsidR="00F0167C" w:rsidRPr="00F0167C" w:rsidRDefault="00F0167C">
      <w:pPr>
        <w:pStyle w:val="Prrafodelista"/>
        <w:numPr>
          <w:ilvl w:val="0"/>
          <w:numId w:val="10"/>
        </w:numPr>
        <w:rPr>
          <w:lang w:val="es-CL" w:eastAsia="es-CL"/>
        </w:rPr>
      </w:pPr>
      <w:proofErr w:type="spellStart"/>
      <w:r w:rsidRPr="00F0167C">
        <w:rPr>
          <w:lang w:val="es-CL" w:eastAsia="es-CL"/>
        </w:rPr>
        <w:t>country_</w:t>
      </w:r>
      <w:proofErr w:type="gramStart"/>
      <w:r w:rsidRPr="00F0167C">
        <w:rPr>
          <w:lang w:val="es-CL" w:eastAsia="es-CL"/>
        </w:rPr>
        <w:t>cl.canasta</w:t>
      </w:r>
      <w:proofErr w:type="gramEnd"/>
      <w:r w:rsidRPr="00F0167C">
        <w:rPr>
          <w:lang w:val="es-CL" w:eastAsia="es-CL"/>
        </w:rPr>
        <w:t>_categoria</w:t>
      </w:r>
      <w:proofErr w:type="spellEnd"/>
    </w:p>
    <w:p w14:paraId="5077965E" w14:textId="77777777" w:rsidR="00F0167C" w:rsidRPr="00F0167C" w:rsidRDefault="00F0167C">
      <w:pPr>
        <w:pStyle w:val="Prrafodelista"/>
        <w:numPr>
          <w:ilvl w:val="0"/>
          <w:numId w:val="10"/>
        </w:numPr>
        <w:rPr>
          <w:lang w:val="es-CL" w:eastAsia="es-CL"/>
        </w:rPr>
      </w:pPr>
      <w:proofErr w:type="spellStart"/>
      <w:r w:rsidRPr="00F0167C">
        <w:rPr>
          <w:lang w:val="es-CL" w:eastAsia="es-CL"/>
        </w:rPr>
        <w:t>country_</w:t>
      </w:r>
      <w:proofErr w:type="gramStart"/>
      <w:r w:rsidRPr="00F0167C">
        <w:rPr>
          <w:lang w:val="es-CL" w:eastAsia="es-CL"/>
        </w:rPr>
        <w:t>cl.canastas</w:t>
      </w:r>
      <w:proofErr w:type="gramEnd"/>
      <w:r w:rsidRPr="00F0167C">
        <w:rPr>
          <w:lang w:val="es-CL" w:eastAsia="es-CL"/>
        </w:rPr>
        <w:t>_total</w:t>
      </w:r>
      <w:proofErr w:type="spellEnd"/>
    </w:p>
    <w:p w14:paraId="21C3737F" w14:textId="16D076D5" w:rsidR="004103B7" w:rsidRPr="00F0167C" w:rsidRDefault="00F0167C">
      <w:pPr>
        <w:pStyle w:val="Prrafodelista"/>
        <w:numPr>
          <w:ilvl w:val="0"/>
          <w:numId w:val="10"/>
        </w:numPr>
        <w:rPr>
          <w:lang w:val="es-CL" w:eastAsia="es-CL"/>
        </w:rPr>
      </w:pPr>
      <w:proofErr w:type="spellStart"/>
      <w:r w:rsidRPr="00F0167C">
        <w:rPr>
          <w:lang w:val="es-CL" w:eastAsia="es-CL"/>
        </w:rPr>
        <w:t>country_</w:t>
      </w:r>
      <w:proofErr w:type="gramStart"/>
      <w:r w:rsidRPr="00F0167C">
        <w:rPr>
          <w:lang w:val="es-CL" w:eastAsia="es-CL"/>
        </w:rPr>
        <w:t>cl.income</w:t>
      </w:r>
      <w:proofErr w:type="gramEnd"/>
      <w:r w:rsidRPr="00F0167C">
        <w:rPr>
          <w:lang w:val="es-CL" w:eastAsia="es-CL"/>
        </w:rPr>
        <w:t>_levels</w:t>
      </w:r>
      <w:proofErr w:type="spellEnd"/>
    </w:p>
    <w:p w14:paraId="19B87554" w14:textId="74C4AC84" w:rsidR="00236D69" w:rsidRDefault="00F56CB7" w:rsidP="004103B7">
      <w:pPr>
        <w:rPr>
          <w:lang w:val="es-CL" w:eastAsia="es-CL"/>
        </w:rPr>
      </w:pPr>
      <w:r>
        <w:rPr>
          <w:lang w:val="es-CL" w:eastAsia="es-CL"/>
        </w:rPr>
        <w:t xml:space="preserve">Con esto en mente </w:t>
      </w:r>
      <w:r w:rsidR="00F0167C">
        <w:rPr>
          <w:lang w:val="es-CL" w:eastAsia="es-CL"/>
        </w:rPr>
        <w:t xml:space="preserve">se </w:t>
      </w:r>
      <w:r w:rsidR="00236D69">
        <w:rPr>
          <w:lang w:val="es-CL" w:eastAsia="es-CL"/>
        </w:rPr>
        <w:t>deberá</w:t>
      </w:r>
      <w:r w:rsidR="00F0167C">
        <w:rPr>
          <w:lang w:val="es-CL" w:eastAsia="es-CL"/>
        </w:rPr>
        <w:t xml:space="preserve"> </w:t>
      </w:r>
      <w:r>
        <w:rPr>
          <w:lang w:val="es-CL" w:eastAsia="es-CL"/>
        </w:rPr>
        <w:t>preparar el request</w:t>
      </w:r>
      <w:r w:rsidR="00F0167C">
        <w:rPr>
          <w:lang w:val="es-CL" w:eastAsia="es-CL"/>
        </w:rPr>
        <w:t xml:space="preserve"> para la </w:t>
      </w:r>
      <w:r w:rsidR="003449B1">
        <w:rPr>
          <w:lang w:val="es-CL" w:eastAsia="es-CL"/>
        </w:rPr>
        <w:t>api,</w:t>
      </w:r>
      <w:r w:rsidR="00236D69">
        <w:rPr>
          <w:lang w:val="es-CL" w:eastAsia="es-CL"/>
        </w:rPr>
        <w:t xml:space="preserve"> con el objetivo de mover las tablas al esquema de </w:t>
      </w:r>
      <w:r w:rsidR="003449B1">
        <w:rPr>
          <w:lang w:val="es-CL" w:eastAsia="es-CL"/>
        </w:rPr>
        <w:t>migración</w:t>
      </w:r>
      <w:r w:rsidR="00F0167C">
        <w:rPr>
          <w:lang w:val="es-CL" w:eastAsia="es-CL"/>
        </w:rPr>
        <w:t xml:space="preserve"> </w:t>
      </w:r>
      <w:r w:rsidR="003449B1">
        <w:rPr>
          <w:lang w:val="es-CL" w:eastAsia="es-CL"/>
        </w:rPr>
        <w:t>“</w:t>
      </w:r>
      <w:r w:rsidR="00236D69" w:rsidRPr="00F0167C">
        <w:rPr>
          <w:b/>
          <w:bCs/>
          <w:lang w:val="es-CL" w:eastAsia="es-CL"/>
        </w:rPr>
        <w:t>aws_</w:t>
      </w:r>
      <w:proofErr w:type="gramStart"/>
      <w:r w:rsidR="00426163" w:rsidRPr="00F0167C">
        <w:rPr>
          <w:b/>
          <w:bCs/>
          <w:lang w:val="es-CL" w:eastAsia="es-CL"/>
        </w:rPr>
        <w:t>migration</w:t>
      </w:r>
      <w:r w:rsidR="00426163">
        <w:rPr>
          <w:b/>
          <w:bCs/>
          <w:lang w:val="es-CL" w:eastAsia="es-CL"/>
        </w:rPr>
        <w:t>s</w:t>
      </w:r>
      <w:r w:rsidR="00426163">
        <w:rPr>
          <w:lang w:val="es-CL" w:eastAsia="es-CL"/>
        </w:rPr>
        <w:t>“</w:t>
      </w:r>
      <w:proofErr w:type="gramEnd"/>
      <w:r w:rsidR="003449B1">
        <w:rPr>
          <w:lang w:val="es-CL" w:eastAsia="es-CL"/>
        </w:rPr>
        <w:t>,</w:t>
      </w:r>
      <w:r w:rsidR="00236D69">
        <w:rPr>
          <w:lang w:val="es-CL" w:eastAsia="es-CL"/>
        </w:rPr>
        <w:t xml:space="preserve"> luego desde aquí otro servicio se encargara de copiar los datos a S3.</w:t>
      </w:r>
    </w:p>
    <w:p w14:paraId="381B303A" w14:textId="1DE1C3E5" w:rsidR="004D676D" w:rsidRDefault="00CB5717" w:rsidP="004103B7">
      <w:pPr>
        <w:rPr>
          <w:lang w:val="es-CL" w:eastAsia="es-CL"/>
        </w:rPr>
      </w:pPr>
      <w:r w:rsidRPr="00D85188">
        <w:rPr>
          <w:b/>
          <w:bCs/>
          <w:lang w:val="es-CL" w:eastAsia="es-CL"/>
        </w:rPr>
        <w:t>Endpoint</w:t>
      </w:r>
      <w:r>
        <w:rPr>
          <w:lang w:val="es-CL" w:eastAsia="es-CL"/>
        </w:rPr>
        <w:t>:</w:t>
      </w:r>
      <w:r w:rsidR="004D676D">
        <w:rPr>
          <w:lang w:val="es-CL" w:eastAsia="es-CL"/>
        </w:rPr>
        <w:t xml:space="preserve"> </w:t>
      </w:r>
      <w:r w:rsidR="007B6197" w:rsidRPr="007B6197">
        <w:rPr>
          <w:lang w:val="es-CL" w:eastAsia="es-CL"/>
        </w:rPr>
        <w:t>https://estudios-qa.geo-research.com/migrate-tables</w:t>
      </w:r>
      <w:r w:rsidR="007B6197">
        <w:rPr>
          <w:lang w:val="es-CL" w:eastAsia="es-CL"/>
        </w:rPr>
        <w:t xml:space="preserve"> </w:t>
      </w:r>
    </w:p>
    <w:p w14:paraId="4ABD652F" w14:textId="7E581853" w:rsidR="004103B7" w:rsidRDefault="00DC76F0" w:rsidP="004103B7">
      <w:pPr>
        <w:rPr>
          <w:lang w:val="es-CL" w:eastAsia="es-CL"/>
        </w:rPr>
      </w:pPr>
      <w:r>
        <w:rPr>
          <w:lang w:val="es-CL" w:eastAsia="es-CL"/>
        </w:rPr>
        <w:t>A</w:t>
      </w:r>
      <w:r w:rsidR="003449B1">
        <w:rPr>
          <w:lang w:val="es-CL" w:eastAsia="es-CL"/>
        </w:rPr>
        <w:t xml:space="preserve"> </w:t>
      </w:r>
      <w:r w:rsidR="00365449">
        <w:rPr>
          <w:lang w:val="es-CL" w:eastAsia="es-CL"/>
        </w:rPr>
        <w:t>continuación,</w:t>
      </w:r>
      <w:r w:rsidR="006868EE">
        <w:rPr>
          <w:lang w:val="es-CL" w:eastAsia="es-CL"/>
        </w:rPr>
        <w:t xml:space="preserve"> el siguiente</w:t>
      </w:r>
      <w:r w:rsidR="003449B1">
        <w:rPr>
          <w:lang w:val="es-CL" w:eastAsia="es-CL"/>
        </w:rPr>
        <w:t xml:space="preserve"> request</w:t>
      </w:r>
      <w:r w:rsidR="006868EE">
        <w:rPr>
          <w:lang w:val="es-CL" w:eastAsia="es-CL"/>
        </w:rPr>
        <w:t xml:space="preserve"> json</w:t>
      </w:r>
      <w:r w:rsidR="003449B1">
        <w:rPr>
          <w:lang w:val="es-CL" w:eastAsia="es-CL"/>
        </w:rPr>
        <w:t xml:space="preserve"> será </w:t>
      </w:r>
      <w:r w:rsidR="006868EE">
        <w:rPr>
          <w:lang w:val="es-CL" w:eastAsia="es-CL"/>
        </w:rPr>
        <w:t>utilizado para completar el primer paso</w:t>
      </w:r>
      <w:r w:rsidR="00F0167C">
        <w:rPr>
          <w:lang w:val="es-CL" w:eastAsia="es-CL"/>
        </w:rPr>
        <w:t xml:space="preserve">. La clave </w:t>
      </w:r>
      <w:r w:rsidR="00F0167C" w:rsidRPr="00F0167C">
        <w:rPr>
          <w:lang w:val="es-CL" w:eastAsia="es-CL"/>
        </w:rPr>
        <w:t xml:space="preserve">environment </w:t>
      </w:r>
      <w:r w:rsidR="00365449">
        <w:rPr>
          <w:lang w:val="es-CL" w:eastAsia="es-CL"/>
        </w:rPr>
        <w:t xml:space="preserve">podrá </w:t>
      </w:r>
      <w:r w:rsidR="00F0167C">
        <w:rPr>
          <w:lang w:val="es-CL" w:eastAsia="es-CL"/>
        </w:rPr>
        <w:t>ser PROD</w:t>
      </w:r>
      <w:r w:rsidR="00365449">
        <w:rPr>
          <w:lang w:val="es-CL" w:eastAsia="es-CL"/>
        </w:rPr>
        <w:t xml:space="preserve"> o QA</w:t>
      </w:r>
      <w:r w:rsidR="00F0167C">
        <w:rPr>
          <w:lang w:val="es-CL" w:eastAsia="es-CL"/>
        </w:rPr>
        <w:t>.</w:t>
      </w:r>
    </w:p>
    <w:p w14:paraId="14AA3060" w14:textId="77777777" w:rsidR="00111A34" w:rsidRDefault="00111A34" w:rsidP="004103B7">
      <w:pPr>
        <w:rPr>
          <w:lang w:val="es-CL" w:eastAsia="es-CL"/>
        </w:rPr>
      </w:pPr>
    </w:p>
    <w:p w14:paraId="4B9B77BD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>{</w:t>
      </w:r>
    </w:p>
    <w:p w14:paraId="264D6DDF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</w:t>
      </w:r>
      <w:proofErr w:type="spellStart"/>
      <w:r w:rsidRPr="00426163">
        <w:rPr>
          <w:lang w:val="es-CL" w:eastAsia="es-CL"/>
        </w:rPr>
        <w:t>body</w:t>
      </w:r>
      <w:proofErr w:type="spellEnd"/>
      <w:r w:rsidRPr="00426163">
        <w:rPr>
          <w:lang w:val="es-CL" w:eastAsia="es-CL"/>
        </w:rPr>
        <w:t>": {</w:t>
      </w:r>
    </w:p>
    <w:p w14:paraId="037CC02F" w14:textId="3E05AA32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"environment": "</w:t>
      </w:r>
      <w:r w:rsidR="005C0DFA">
        <w:rPr>
          <w:lang w:val="es-CL" w:eastAsia="es-CL"/>
        </w:rPr>
        <w:t>PROD</w:t>
      </w:r>
      <w:r w:rsidRPr="00426163">
        <w:rPr>
          <w:lang w:val="es-CL" w:eastAsia="es-CL"/>
        </w:rPr>
        <w:t>",</w:t>
      </w:r>
    </w:p>
    <w:p w14:paraId="63E57914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"tables": [</w:t>
      </w:r>
    </w:p>
    <w:p w14:paraId="7562E255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{</w:t>
      </w:r>
    </w:p>
    <w:p w14:paraId="6D91D08F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"schema": "</w:t>
      </w:r>
      <w:proofErr w:type="spellStart"/>
      <w:r w:rsidRPr="00426163">
        <w:rPr>
          <w:lang w:val="es-CL" w:eastAsia="es-CL"/>
        </w:rPr>
        <w:t>country_cl</w:t>
      </w:r>
      <w:proofErr w:type="spellEnd"/>
      <w:r w:rsidRPr="00426163">
        <w:rPr>
          <w:lang w:val="es-CL" w:eastAsia="es-CL"/>
        </w:rPr>
        <w:t>",</w:t>
      </w:r>
    </w:p>
    <w:p w14:paraId="0DFAFD8E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"table": "</w:t>
      </w:r>
      <w:proofErr w:type="spellStart"/>
      <w:r w:rsidRPr="00426163">
        <w:rPr>
          <w:lang w:val="es-CL" w:eastAsia="es-CL"/>
        </w:rPr>
        <w:t>pois_comercios_servicios_view</w:t>
      </w:r>
      <w:proofErr w:type="spellEnd"/>
      <w:r w:rsidRPr="00426163">
        <w:rPr>
          <w:lang w:val="es-CL" w:eastAsia="es-CL"/>
        </w:rPr>
        <w:t>"</w:t>
      </w:r>
    </w:p>
    <w:p w14:paraId="70DDF0F2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},</w:t>
      </w:r>
    </w:p>
    <w:p w14:paraId="0D71753E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{</w:t>
      </w:r>
    </w:p>
    <w:p w14:paraId="54AB92C8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"schema": "</w:t>
      </w:r>
      <w:proofErr w:type="spellStart"/>
      <w:r w:rsidRPr="00426163">
        <w:rPr>
          <w:lang w:val="es-CL" w:eastAsia="es-CL"/>
        </w:rPr>
        <w:t>country_cl</w:t>
      </w:r>
      <w:proofErr w:type="spellEnd"/>
      <w:r w:rsidRPr="00426163">
        <w:rPr>
          <w:lang w:val="es-CL" w:eastAsia="es-CL"/>
        </w:rPr>
        <w:t>",</w:t>
      </w:r>
    </w:p>
    <w:p w14:paraId="552AD287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"table": "view_blocks"</w:t>
      </w:r>
    </w:p>
    <w:p w14:paraId="66DB7702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},</w:t>
      </w:r>
    </w:p>
    <w:p w14:paraId="0C716C22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{</w:t>
      </w:r>
    </w:p>
    <w:p w14:paraId="764E171C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"schema": "</w:t>
      </w:r>
      <w:proofErr w:type="spellStart"/>
      <w:r w:rsidRPr="00426163">
        <w:rPr>
          <w:lang w:val="es-CL" w:eastAsia="es-CL"/>
        </w:rPr>
        <w:t>country_cl</w:t>
      </w:r>
      <w:proofErr w:type="spellEnd"/>
      <w:r w:rsidRPr="00426163">
        <w:rPr>
          <w:lang w:val="es-CL" w:eastAsia="es-CL"/>
        </w:rPr>
        <w:t>",</w:t>
      </w:r>
    </w:p>
    <w:p w14:paraId="2CD9874E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"table": "empresas"</w:t>
      </w:r>
    </w:p>
    <w:p w14:paraId="3028982C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},</w:t>
      </w:r>
    </w:p>
    <w:p w14:paraId="2062ABD9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{</w:t>
      </w:r>
    </w:p>
    <w:p w14:paraId="046771D6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"schema": "</w:t>
      </w:r>
      <w:proofErr w:type="spellStart"/>
      <w:r w:rsidRPr="00426163">
        <w:rPr>
          <w:lang w:val="es-CL" w:eastAsia="es-CL"/>
        </w:rPr>
        <w:t>country_cl</w:t>
      </w:r>
      <w:proofErr w:type="spellEnd"/>
      <w:r w:rsidRPr="00426163">
        <w:rPr>
          <w:lang w:val="es-CL" w:eastAsia="es-CL"/>
        </w:rPr>
        <w:t>",</w:t>
      </w:r>
    </w:p>
    <w:p w14:paraId="0F86D598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"table": "</w:t>
      </w:r>
      <w:proofErr w:type="spellStart"/>
      <w:r w:rsidRPr="00426163">
        <w:rPr>
          <w:lang w:val="es-CL" w:eastAsia="es-CL"/>
        </w:rPr>
        <w:t>view_gastos</w:t>
      </w:r>
      <w:proofErr w:type="spellEnd"/>
      <w:r w:rsidRPr="00426163">
        <w:rPr>
          <w:lang w:val="es-CL" w:eastAsia="es-CL"/>
        </w:rPr>
        <w:t>"</w:t>
      </w:r>
    </w:p>
    <w:p w14:paraId="42BCDA32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},</w:t>
      </w:r>
    </w:p>
    <w:p w14:paraId="620B8FEC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{</w:t>
      </w:r>
    </w:p>
    <w:p w14:paraId="709D2FD1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"schema": "</w:t>
      </w:r>
      <w:proofErr w:type="spellStart"/>
      <w:r w:rsidRPr="00426163">
        <w:rPr>
          <w:lang w:val="es-CL" w:eastAsia="es-CL"/>
        </w:rPr>
        <w:t>country_cl</w:t>
      </w:r>
      <w:proofErr w:type="spellEnd"/>
      <w:r w:rsidRPr="00426163">
        <w:rPr>
          <w:lang w:val="es-CL" w:eastAsia="es-CL"/>
        </w:rPr>
        <w:t>",</w:t>
      </w:r>
    </w:p>
    <w:p w14:paraId="59405205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"table": "</w:t>
      </w:r>
      <w:proofErr w:type="spellStart"/>
      <w:r w:rsidRPr="00426163">
        <w:rPr>
          <w:lang w:val="es-CL" w:eastAsia="es-CL"/>
        </w:rPr>
        <w:t>categories</w:t>
      </w:r>
      <w:proofErr w:type="spellEnd"/>
      <w:r w:rsidRPr="00426163">
        <w:rPr>
          <w:lang w:val="es-CL" w:eastAsia="es-CL"/>
        </w:rPr>
        <w:t>"</w:t>
      </w:r>
    </w:p>
    <w:p w14:paraId="139775A4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},</w:t>
      </w:r>
    </w:p>
    <w:p w14:paraId="3488D6AA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{</w:t>
      </w:r>
    </w:p>
    <w:p w14:paraId="00A0198B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"schema": "</w:t>
      </w:r>
      <w:proofErr w:type="spellStart"/>
      <w:r w:rsidRPr="00426163">
        <w:rPr>
          <w:lang w:val="es-CL" w:eastAsia="es-CL"/>
        </w:rPr>
        <w:t>country_cl</w:t>
      </w:r>
      <w:proofErr w:type="spellEnd"/>
      <w:r w:rsidRPr="00426163">
        <w:rPr>
          <w:lang w:val="es-CL" w:eastAsia="es-CL"/>
        </w:rPr>
        <w:t>",</w:t>
      </w:r>
    </w:p>
    <w:p w14:paraId="19009E8C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"table": "</w:t>
      </w:r>
      <w:proofErr w:type="spellStart"/>
      <w:r w:rsidRPr="00426163">
        <w:rPr>
          <w:lang w:val="es-CL" w:eastAsia="es-CL"/>
        </w:rPr>
        <w:t>canasta_categoria</w:t>
      </w:r>
      <w:proofErr w:type="spellEnd"/>
      <w:r w:rsidRPr="00426163">
        <w:rPr>
          <w:lang w:val="es-CL" w:eastAsia="es-CL"/>
        </w:rPr>
        <w:t>"</w:t>
      </w:r>
    </w:p>
    <w:p w14:paraId="47CF2B6A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},</w:t>
      </w:r>
    </w:p>
    <w:p w14:paraId="71C15C95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{</w:t>
      </w:r>
    </w:p>
    <w:p w14:paraId="2209A4D6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"schema": "</w:t>
      </w:r>
      <w:proofErr w:type="spellStart"/>
      <w:r w:rsidRPr="00426163">
        <w:rPr>
          <w:lang w:val="es-CL" w:eastAsia="es-CL"/>
        </w:rPr>
        <w:t>country_cl</w:t>
      </w:r>
      <w:proofErr w:type="spellEnd"/>
      <w:r w:rsidRPr="00426163">
        <w:rPr>
          <w:lang w:val="es-CL" w:eastAsia="es-CL"/>
        </w:rPr>
        <w:t>",</w:t>
      </w:r>
    </w:p>
    <w:p w14:paraId="67055E03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"table": "</w:t>
      </w:r>
      <w:proofErr w:type="spellStart"/>
      <w:r w:rsidRPr="00426163">
        <w:rPr>
          <w:lang w:val="es-CL" w:eastAsia="es-CL"/>
        </w:rPr>
        <w:t>canastas_total</w:t>
      </w:r>
      <w:proofErr w:type="spellEnd"/>
      <w:r w:rsidRPr="00426163">
        <w:rPr>
          <w:lang w:val="es-CL" w:eastAsia="es-CL"/>
        </w:rPr>
        <w:t>"</w:t>
      </w:r>
    </w:p>
    <w:p w14:paraId="53F482BD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},</w:t>
      </w:r>
    </w:p>
    <w:p w14:paraId="66486AD8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{</w:t>
      </w:r>
    </w:p>
    <w:p w14:paraId="0337C6AD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"schema": "</w:t>
      </w:r>
      <w:proofErr w:type="spellStart"/>
      <w:r w:rsidRPr="00426163">
        <w:rPr>
          <w:lang w:val="es-CL" w:eastAsia="es-CL"/>
        </w:rPr>
        <w:t>country_cl</w:t>
      </w:r>
      <w:proofErr w:type="spellEnd"/>
      <w:r w:rsidRPr="00426163">
        <w:rPr>
          <w:lang w:val="es-CL" w:eastAsia="es-CL"/>
        </w:rPr>
        <w:t>",</w:t>
      </w:r>
    </w:p>
    <w:p w14:paraId="0DCD8509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    "table": "</w:t>
      </w:r>
      <w:proofErr w:type="spellStart"/>
      <w:r w:rsidRPr="00426163">
        <w:rPr>
          <w:lang w:val="es-CL" w:eastAsia="es-CL"/>
        </w:rPr>
        <w:t>income_levels</w:t>
      </w:r>
      <w:proofErr w:type="spellEnd"/>
      <w:r w:rsidRPr="00426163">
        <w:rPr>
          <w:lang w:val="es-CL" w:eastAsia="es-CL"/>
        </w:rPr>
        <w:t>"</w:t>
      </w:r>
    </w:p>
    <w:p w14:paraId="207567DD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}</w:t>
      </w:r>
    </w:p>
    <w:p w14:paraId="531E5F9A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]</w:t>
      </w:r>
    </w:p>
    <w:p w14:paraId="4F467A60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}</w:t>
      </w:r>
    </w:p>
    <w:p w14:paraId="727D917A" w14:textId="77777777" w:rsid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>}</w:t>
      </w:r>
    </w:p>
    <w:p w14:paraId="4389B80A" w14:textId="20B28649" w:rsidR="004103B7" w:rsidRDefault="00F0167C" w:rsidP="00426163">
      <w:pPr>
        <w:rPr>
          <w:lang w:val="es-CL" w:eastAsia="es-CL"/>
        </w:rPr>
      </w:pPr>
      <w:r>
        <w:rPr>
          <w:lang w:val="es-CL" w:eastAsia="es-CL"/>
        </w:rPr>
        <w:t>Nota</w:t>
      </w:r>
      <w:r w:rsidR="006868EE">
        <w:rPr>
          <w:lang w:val="es-CL" w:eastAsia="es-CL"/>
        </w:rPr>
        <w:t>:</w:t>
      </w:r>
      <w:r>
        <w:rPr>
          <w:lang w:val="es-CL" w:eastAsia="es-CL"/>
        </w:rPr>
        <w:t xml:space="preserve"> </w:t>
      </w:r>
      <w:r w:rsidR="00D85188">
        <w:rPr>
          <w:lang w:val="es-CL" w:eastAsia="es-CL"/>
        </w:rPr>
        <w:t>P</w:t>
      </w:r>
      <w:r>
        <w:rPr>
          <w:lang w:val="es-CL" w:eastAsia="es-CL"/>
        </w:rPr>
        <w:t xml:space="preserve">ara </w:t>
      </w:r>
      <w:r w:rsidR="006868EE">
        <w:rPr>
          <w:lang w:val="es-CL" w:eastAsia="es-CL"/>
        </w:rPr>
        <w:t xml:space="preserve">abarcar más de un país, el </w:t>
      </w:r>
      <w:r w:rsidR="00186625">
        <w:rPr>
          <w:lang w:val="es-CL" w:eastAsia="es-CL"/>
        </w:rPr>
        <w:t>siguiente script en Python ayudara a generar el json</w:t>
      </w:r>
      <w:r w:rsidR="006868EE">
        <w:rPr>
          <w:lang w:val="es-CL" w:eastAsia="es-CL"/>
        </w:rPr>
        <w:t xml:space="preserve"> anterior,</w:t>
      </w:r>
      <w:r w:rsidR="00186625">
        <w:rPr>
          <w:lang w:val="es-CL" w:eastAsia="es-CL"/>
        </w:rPr>
        <w:t xml:space="preserve"> solo es necesario </w:t>
      </w:r>
      <w:r w:rsidR="006868EE">
        <w:rPr>
          <w:lang w:val="es-CL" w:eastAsia="es-CL"/>
        </w:rPr>
        <w:t xml:space="preserve">incluir los </w:t>
      </w:r>
      <w:r w:rsidR="00186625">
        <w:rPr>
          <w:lang w:val="es-CL" w:eastAsia="es-CL"/>
        </w:rPr>
        <w:t xml:space="preserve">schemas </w:t>
      </w:r>
      <w:r w:rsidR="006868EE">
        <w:rPr>
          <w:lang w:val="es-CL" w:eastAsia="es-CL"/>
        </w:rPr>
        <w:t>necesarios mientras estén homologados.</w:t>
      </w:r>
      <w:r w:rsidR="00186625">
        <w:rPr>
          <w:lang w:val="es-CL" w:eastAsia="es-CL"/>
        </w:rPr>
        <w:t xml:space="preserve"> (</w:t>
      </w:r>
      <w:proofErr w:type="spellStart"/>
      <w:proofErr w:type="gramStart"/>
      <w:r w:rsidR="00186625">
        <w:rPr>
          <w:lang w:val="es-CL" w:eastAsia="es-CL"/>
        </w:rPr>
        <w:t>MX,CL</w:t>
      </w:r>
      <w:proofErr w:type="gramEnd"/>
      <w:r w:rsidR="00186625">
        <w:rPr>
          <w:lang w:val="es-CL" w:eastAsia="es-CL"/>
        </w:rPr>
        <w:t>,PE,CO</w:t>
      </w:r>
      <w:proofErr w:type="spellEnd"/>
      <w:r w:rsidR="00186625">
        <w:rPr>
          <w:lang w:val="es-CL" w:eastAsia="es-CL"/>
        </w:rPr>
        <w:t>)(</w:t>
      </w:r>
      <w:proofErr w:type="spellStart"/>
      <w:r w:rsidR="00186625">
        <w:rPr>
          <w:lang w:val="es-CL" w:eastAsia="es-CL"/>
        </w:rPr>
        <w:t>UR</w:t>
      </w:r>
      <w:proofErr w:type="spellEnd"/>
      <w:r w:rsidR="00186625">
        <w:rPr>
          <w:lang w:val="es-CL" w:eastAsia="es-CL"/>
        </w:rPr>
        <w:t xml:space="preserve"> y AR en proceso)</w:t>
      </w:r>
    </w:p>
    <w:p w14:paraId="560E9480" w14:textId="0385B610" w:rsidR="00B54EC0" w:rsidRPr="00154F5C" w:rsidRDefault="00B54EC0" w:rsidP="00426163">
      <w:pPr>
        <w:rPr>
          <w:lang w:val="es-CL" w:eastAsia="es-CL"/>
        </w:rPr>
      </w:pPr>
      <w:r w:rsidRPr="00154F5C">
        <w:rPr>
          <w:lang w:val="es-CL" w:eastAsia="es-CL"/>
        </w:rPr>
        <w:t xml:space="preserve">Consulta para verificar el estado de las tablas </w:t>
      </w:r>
    </w:p>
    <w:p w14:paraId="205B34CD" w14:textId="01814244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/*PARA USAR EN </w:t>
      </w:r>
      <w:proofErr w:type="spellStart"/>
      <w:r w:rsidR="000E6D1F" w:rsidRPr="00B54EC0">
        <w:rPr>
          <w:lang w:val="es-CL" w:eastAsia="es-CL"/>
        </w:rPr>
        <w:t>DBEAVER</w:t>
      </w:r>
      <w:proofErr w:type="spellEnd"/>
      <w:r w:rsidR="000E6D1F" w:rsidRPr="00B54EC0">
        <w:rPr>
          <w:lang w:val="es-CL" w:eastAsia="es-CL"/>
        </w:rPr>
        <w:t>:</w:t>
      </w:r>
      <w:r w:rsidRPr="00B54EC0">
        <w:rPr>
          <w:lang w:val="es-CL" w:eastAsia="es-CL"/>
        </w:rPr>
        <w:t xml:space="preserve"> consulta por los registros que faltan por copiar */</w:t>
      </w:r>
    </w:p>
    <w:p w14:paraId="66056B38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</w:t>
      </w:r>
      <w:proofErr w:type="spellStart"/>
      <w:r w:rsidRPr="00B54EC0">
        <w:rPr>
          <w:lang w:val="es-CL" w:eastAsia="es-CL"/>
        </w:rPr>
        <w:t>WITH</w:t>
      </w:r>
      <w:proofErr w:type="spellEnd"/>
      <w:r w:rsidRPr="00B54EC0">
        <w:rPr>
          <w:lang w:val="es-CL" w:eastAsia="es-CL"/>
        </w:rPr>
        <w:t xml:space="preserve"> </w:t>
      </w:r>
    </w:p>
    <w:p w14:paraId="78EF3FDF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</w:t>
      </w:r>
      <w:proofErr w:type="spellStart"/>
      <w:r w:rsidRPr="00B54EC0">
        <w:rPr>
          <w:lang w:val="es-CL" w:eastAsia="es-CL"/>
        </w:rPr>
        <w:t>SOURCE_</w:t>
      </w:r>
      <w:proofErr w:type="gramStart"/>
      <w:r w:rsidRPr="00B54EC0">
        <w:rPr>
          <w:lang w:val="es-CL" w:eastAsia="es-CL"/>
        </w:rPr>
        <w:t>TABLES</w:t>
      </w:r>
      <w:proofErr w:type="spellEnd"/>
      <w:r w:rsidRPr="00B54EC0">
        <w:rPr>
          <w:lang w:val="es-CL" w:eastAsia="es-CL"/>
        </w:rPr>
        <w:t xml:space="preserve">  AS</w:t>
      </w:r>
      <w:proofErr w:type="gramEnd"/>
      <w:r w:rsidRPr="00B54EC0">
        <w:rPr>
          <w:lang w:val="es-CL" w:eastAsia="es-CL"/>
        </w:rPr>
        <w:t xml:space="preserve"> (</w:t>
      </w:r>
    </w:p>
    <w:p w14:paraId="0D7249DF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country_cl.pois_comercios_servicios_view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country_cl.pois_comercios_servicios_view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UNION</w:t>
      </w:r>
      <w:proofErr w:type="spellEnd"/>
      <w:r w:rsidRPr="00B54EC0">
        <w:rPr>
          <w:lang w:val="es-CL" w:eastAsia="es-CL"/>
        </w:rPr>
        <w:t xml:space="preserve"> ALL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country_cl.view_blocks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country_cl.view_blocks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UNION</w:t>
      </w:r>
      <w:proofErr w:type="spellEnd"/>
      <w:r w:rsidRPr="00B54EC0">
        <w:rPr>
          <w:lang w:val="es-CL" w:eastAsia="es-CL"/>
        </w:rPr>
        <w:t xml:space="preserve"> ALL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country_cl.empresas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country_cl.empresas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UNION</w:t>
      </w:r>
      <w:proofErr w:type="spellEnd"/>
      <w:r w:rsidRPr="00B54EC0">
        <w:rPr>
          <w:lang w:val="es-CL" w:eastAsia="es-CL"/>
        </w:rPr>
        <w:t xml:space="preserve"> ALL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country_cl.view_gastos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country_cl.view_gastos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UNION</w:t>
      </w:r>
      <w:proofErr w:type="spellEnd"/>
      <w:r w:rsidRPr="00B54EC0">
        <w:rPr>
          <w:lang w:val="es-CL" w:eastAsia="es-CL"/>
        </w:rPr>
        <w:t xml:space="preserve"> ALL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country_cl.categories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country_cl.categories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UNION</w:t>
      </w:r>
      <w:proofErr w:type="spellEnd"/>
      <w:r w:rsidRPr="00B54EC0">
        <w:rPr>
          <w:lang w:val="es-CL" w:eastAsia="es-CL"/>
        </w:rPr>
        <w:t xml:space="preserve"> ALL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country_cl.canasta_categoria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country_cl.canasta_categoria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UNION</w:t>
      </w:r>
      <w:proofErr w:type="spellEnd"/>
      <w:r w:rsidRPr="00B54EC0">
        <w:rPr>
          <w:lang w:val="es-CL" w:eastAsia="es-CL"/>
        </w:rPr>
        <w:t xml:space="preserve"> ALL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country_cl.canastas_total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country_cl.canastas_total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UNION</w:t>
      </w:r>
      <w:proofErr w:type="spellEnd"/>
      <w:r w:rsidRPr="00B54EC0">
        <w:rPr>
          <w:lang w:val="es-CL" w:eastAsia="es-CL"/>
        </w:rPr>
        <w:t xml:space="preserve"> ALL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country_cl.income_levels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country_cl.income_levels</w:t>
      </w:r>
      <w:proofErr w:type="spellEnd"/>
    </w:p>
    <w:p w14:paraId="7488AD3A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)</w:t>
      </w:r>
    </w:p>
    <w:p w14:paraId="3A6A7345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</w:t>
      </w:r>
      <w:proofErr w:type="gramStart"/>
      <w:r w:rsidRPr="00B54EC0">
        <w:rPr>
          <w:lang w:val="es-CL" w:eastAsia="es-CL"/>
        </w:rPr>
        <w:t>,</w:t>
      </w:r>
      <w:proofErr w:type="spellStart"/>
      <w:r w:rsidRPr="00B54EC0">
        <w:rPr>
          <w:lang w:val="es-CL" w:eastAsia="es-CL"/>
        </w:rPr>
        <w:t>TARGET</w:t>
      </w:r>
      <w:proofErr w:type="gramEnd"/>
      <w:r w:rsidRPr="00B54EC0">
        <w:rPr>
          <w:lang w:val="es-CL" w:eastAsia="es-CL"/>
        </w:rPr>
        <w:t>_TABLES</w:t>
      </w:r>
      <w:proofErr w:type="spellEnd"/>
      <w:r w:rsidRPr="00B54EC0">
        <w:rPr>
          <w:lang w:val="es-CL" w:eastAsia="es-CL"/>
        </w:rPr>
        <w:t xml:space="preserve">  AS (</w:t>
      </w:r>
    </w:p>
    <w:p w14:paraId="20D4F8CF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country_cl.pois_comercios_servicios_view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aws_migrations.country_cl_pois_comercios_servicios_view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UNION</w:t>
      </w:r>
      <w:proofErr w:type="spellEnd"/>
      <w:r w:rsidRPr="00B54EC0">
        <w:rPr>
          <w:lang w:val="es-CL" w:eastAsia="es-CL"/>
        </w:rPr>
        <w:t xml:space="preserve"> ALL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country_cl.view_blocks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aws_migrations.country_cl_view_blocks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UNION</w:t>
      </w:r>
      <w:proofErr w:type="spellEnd"/>
      <w:r w:rsidRPr="00B54EC0">
        <w:rPr>
          <w:lang w:val="es-CL" w:eastAsia="es-CL"/>
        </w:rPr>
        <w:t xml:space="preserve"> ALL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country_cl.empresas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aws_migrations.country_cl_empresas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UNION</w:t>
      </w:r>
      <w:proofErr w:type="spellEnd"/>
      <w:r w:rsidRPr="00B54EC0">
        <w:rPr>
          <w:lang w:val="es-CL" w:eastAsia="es-CL"/>
        </w:rPr>
        <w:t xml:space="preserve"> ALL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country_cl.view_gastos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aws_migrations.country_cl_view_gastos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UNION</w:t>
      </w:r>
      <w:proofErr w:type="spellEnd"/>
      <w:r w:rsidRPr="00B54EC0">
        <w:rPr>
          <w:lang w:val="es-CL" w:eastAsia="es-CL"/>
        </w:rPr>
        <w:t xml:space="preserve"> ALL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country_cl.categories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aws_migrations.country_cl_categories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UNION</w:t>
      </w:r>
      <w:proofErr w:type="spellEnd"/>
      <w:r w:rsidRPr="00B54EC0">
        <w:rPr>
          <w:lang w:val="es-CL" w:eastAsia="es-CL"/>
        </w:rPr>
        <w:t xml:space="preserve"> ALL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country_cl.canasta_categoria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aws_migrations.country_cl_canasta_categoria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UNION</w:t>
      </w:r>
      <w:proofErr w:type="spellEnd"/>
      <w:r w:rsidRPr="00B54EC0">
        <w:rPr>
          <w:lang w:val="es-CL" w:eastAsia="es-CL"/>
        </w:rPr>
        <w:t xml:space="preserve"> ALL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country_cl.canastas_total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aws_migrations.country_cl_canastas_total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UNION</w:t>
      </w:r>
      <w:proofErr w:type="spellEnd"/>
      <w:r w:rsidRPr="00B54EC0">
        <w:rPr>
          <w:lang w:val="es-CL" w:eastAsia="es-CL"/>
        </w:rPr>
        <w:t xml:space="preserve"> ALL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r w:rsidRPr="00B54EC0">
        <w:rPr>
          <w:lang w:val="es-CL" w:eastAsia="es-CL"/>
        </w:rPr>
        <w:t>COUNT</w:t>
      </w:r>
      <w:proofErr w:type="spellEnd"/>
      <w:r w:rsidRPr="00B54EC0">
        <w:rPr>
          <w:lang w:val="es-CL" w:eastAsia="es-CL"/>
        </w:rPr>
        <w:t>(*) AS RECUENTO , '</w:t>
      </w:r>
      <w:proofErr w:type="spellStart"/>
      <w:r w:rsidRPr="00B54EC0">
        <w:rPr>
          <w:lang w:val="es-CL" w:eastAsia="es-CL"/>
        </w:rPr>
        <w:t>country_cl.income_levels</w:t>
      </w:r>
      <w:proofErr w:type="spellEnd"/>
      <w:r w:rsidRPr="00B54EC0">
        <w:rPr>
          <w:lang w:val="es-CL" w:eastAsia="es-CL"/>
        </w:rPr>
        <w:t xml:space="preserve">' AS TABLA  FROM </w:t>
      </w:r>
      <w:proofErr w:type="spellStart"/>
      <w:r w:rsidRPr="00B54EC0">
        <w:rPr>
          <w:lang w:val="es-CL" w:eastAsia="es-CL"/>
        </w:rPr>
        <w:t>aws_migrations.country_cl_income_levels</w:t>
      </w:r>
      <w:proofErr w:type="spellEnd"/>
    </w:p>
    <w:p w14:paraId="2559CF67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)</w:t>
      </w:r>
    </w:p>
    <w:p w14:paraId="017670B9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</w:t>
      </w:r>
      <w:proofErr w:type="spellStart"/>
      <w:r w:rsidRPr="00B54EC0">
        <w:rPr>
          <w:lang w:val="es-CL" w:eastAsia="es-CL"/>
        </w:rPr>
        <w:t>SELECT</w:t>
      </w:r>
      <w:proofErr w:type="spellEnd"/>
      <w:r w:rsidRPr="00B54EC0">
        <w:rPr>
          <w:lang w:val="es-CL" w:eastAsia="es-CL"/>
        </w:rPr>
        <w:t xml:space="preserve"> </w:t>
      </w:r>
    </w:p>
    <w:p w14:paraId="37CF1591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    </w:t>
      </w:r>
      <w:proofErr w:type="spellStart"/>
      <w:proofErr w:type="gramStart"/>
      <w:r w:rsidRPr="00B54EC0">
        <w:rPr>
          <w:lang w:val="es-CL" w:eastAsia="es-CL"/>
        </w:rPr>
        <w:t>A.TABLA</w:t>
      </w:r>
      <w:proofErr w:type="spellEnd"/>
      <w:proofErr w:type="gramEnd"/>
      <w:r w:rsidRPr="00B54EC0">
        <w:rPr>
          <w:lang w:val="es-CL" w:eastAsia="es-CL"/>
        </w:rPr>
        <w:t xml:space="preserve"> , </w:t>
      </w:r>
    </w:p>
    <w:p w14:paraId="1E7B2389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    CASE </w:t>
      </w:r>
      <w:proofErr w:type="spellStart"/>
      <w:r w:rsidRPr="00B54EC0">
        <w:rPr>
          <w:lang w:val="es-CL" w:eastAsia="es-CL"/>
        </w:rPr>
        <w:t>WHEN</w:t>
      </w:r>
      <w:proofErr w:type="spellEnd"/>
      <w:r w:rsidRPr="00B54EC0">
        <w:rPr>
          <w:lang w:val="es-CL" w:eastAsia="es-CL"/>
        </w:rPr>
        <w:t xml:space="preserve"> </w:t>
      </w:r>
      <w:proofErr w:type="spellStart"/>
      <w:proofErr w:type="gramStart"/>
      <w:r w:rsidRPr="00B54EC0">
        <w:rPr>
          <w:lang w:val="es-CL" w:eastAsia="es-CL"/>
        </w:rPr>
        <w:t>A.RECUENTO</w:t>
      </w:r>
      <w:proofErr w:type="spellEnd"/>
      <w:proofErr w:type="gramEnd"/>
      <w:r w:rsidRPr="00B54EC0">
        <w:rPr>
          <w:lang w:val="es-CL" w:eastAsia="es-CL"/>
        </w:rPr>
        <w:t xml:space="preserve"> - </w:t>
      </w:r>
      <w:proofErr w:type="spellStart"/>
      <w:r w:rsidRPr="00B54EC0">
        <w:rPr>
          <w:lang w:val="es-CL" w:eastAsia="es-CL"/>
        </w:rPr>
        <w:t>B.RECUENTO</w:t>
      </w:r>
      <w:proofErr w:type="spellEnd"/>
      <w:r w:rsidRPr="00B54EC0">
        <w:rPr>
          <w:lang w:val="es-CL" w:eastAsia="es-CL"/>
        </w:rPr>
        <w:t xml:space="preserve"> &gt;= 0 </w:t>
      </w:r>
      <w:proofErr w:type="spellStart"/>
      <w:r w:rsidRPr="00B54EC0">
        <w:rPr>
          <w:lang w:val="es-CL" w:eastAsia="es-CL"/>
        </w:rPr>
        <w:t>THEN</w:t>
      </w:r>
      <w:proofErr w:type="spellEnd"/>
      <w:r w:rsidRPr="00B54EC0">
        <w:rPr>
          <w:lang w:val="es-CL" w:eastAsia="es-CL"/>
        </w:rPr>
        <w:t xml:space="preserve">  </w:t>
      </w:r>
      <w:proofErr w:type="spellStart"/>
      <w:r w:rsidRPr="00B54EC0">
        <w:rPr>
          <w:lang w:val="es-CL" w:eastAsia="es-CL"/>
        </w:rPr>
        <w:t>A.RECUENTO</w:t>
      </w:r>
      <w:proofErr w:type="spellEnd"/>
      <w:r w:rsidRPr="00B54EC0">
        <w:rPr>
          <w:lang w:val="es-CL" w:eastAsia="es-CL"/>
        </w:rPr>
        <w:t xml:space="preserve"> - </w:t>
      </w:r>
      <w:proofErr w:type="spellStart"/>
      <w:r w:rsidRPr="00B54EC0">
        <w:rPr>
          <w:lang w:val="es-CL" w:eastAsia="es-CL"/>
        </w:rPr>
        <w:t>B.RECUENTO</w:t>
      </w:r>
      <w:proofErr w:type="spellEnd"/>
    </w:p>
    <w:p w14:paraId="750F0520" w14:textId="77777777" w:rsidR="00B54EC0" w:rsidRPr="00B54EC0" w:rsidRDefault="00B54EC0" w:rsidP="00B54EC0">
      <w:pPr>
        <w:pStyle w:val="code0"/>
        <w:rPr>
          <w:lang w:val="es-CL" w:eastAsia="es-CL"/>
        </w:rPr>
      </w:pPr>
    </w:p>
    <w:p w14:paraId="5C448BF8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    </w:t>
      </w:r>
      <w:proofErr w:type="spellStart"/>
      <w:r w:rsidRPr="00B54EC0">
        <w:rPr>
          <w:lang w:val="es-CL" w:eastAsia="es-CL"/>
        </w:rPr>
        <w:t>ELSE</w:t>
      </w:r>
      <w:proofErr w:type="spellEnd"/>
      <w:r w:rsidRPr="00B54EC0">
        <w:rPr>
          <w:lang w:val="es-CL" w:eastAsia="es-CL"/>
        </w:rPr>
        <w:t xml:space="preserve"> -1 </w:t>
      </w:r>
      <w:proofErr w:type="spellStart"/>
      <w:r w:rsidRPr="00B54EC0">
        <w:rPr>
          <w:lang w:val="es-CL" w:eastAsia="es-CL"/>
        </w:rPr>
        <w:t>END</w:t>
      </w:r>
      <w:proofErr w:type="spellEnd"/>
      <w:r w:rsidRPr="00B54EC0">
        <w:rPr>
          <w:lang w:val="es-CL" w:eastAsia="es-CL"/>
        </w:rPr>
        <w:t xml:space="preserve"> AS </w:t>
      </w:r>
      <w:proofErr w:type="spellStart"/>
      <w:r w:rsidRPr="00B54EC0">
        <w:rPr>
          <w:lang w:val="es-CL" w:eastAsia="es-CL"/>
        </w:rPr>
        <w:t>POR_COPIAR</w:t>
      </w:r>
      <w:proofErr w:type="spellEnd"/>
      <w:r w:rsidRPr="00B54EC0">
        <w:rPr>
          <w:lang w:val="es-CL" w:eastAsia="es-CL"/>
        </w:rPr>
        <w:t xml:space="preserve"> </w:t>
      </w:r>
    </w:p>
    <w:p w14:paraId="4CBA7FEF" w14:textId="77777777" w:rsidR="00B54EC0" w:rsidRPr="00B54EC0" w:rsidRDefault="00B54EC0" w:rsidP="00B54EC0">
      <w:pPr>
        <w:pStyle w:val="code0"/>
        <w:rPr>
          <w:lang w:val="es-CL" w:eastAsia="es-CL"/>
        </w:rPr>
      </w:pPr>
    </w:p>
    <w:p w14:paraId="29CAE1AC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FROM </w:t>
      </w:r>
      <w:proofErr w:type="spellStart"/>
      <w:r w:rsidRPr="00B54EC0">
        <w:rPr>
          <w:lang w:val="es-CL" w:eastAsia="es-CL"/>
        </w:rPr>
        <w:t>SOURCE_TABLES</w:t>
      </w:r>
      <w:proofErr w:type="spellEnd"/>
      <w:r w:rsidRPr="00B54EC0">
        <w:rPr>
          <w:lang w:val="es-CL" w:eastAsia="es-CL"/>
        </w:rPr>
        <w:t xml:space="preserve"> A </w:t>
      </w:r>
    </w:p>
    <w:p w14:paraId="674041E6" w14:textId="77777777" w:rsidR="00B54EC0" w:rsidRP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LEFT JOIN </w:t>
      </w:r>
      <w:proofErr w:type="spellStart"/>
      <w:r w:rsidRPr="00B54EC0">
        <w:rPr>
          <w:lang w:val="es-CL" w:eastAsia="es-CL"/>
        </w:rPr>
        <w:t>TARGET_TABLES</w:t>
      </w:r>
      <w:proofErr w:type="spellEnd"/>
      <w:r w:rsidRPr="00B54EC0">
        <w:rPr>
          <w:lang w:val="es-CL" w:eastAsia="es-CL"/>
        </w:rPr>
        <w:t xml:space="preserve"> B ON </w:t>
      </w:r>
      <w:proofErr w:type="spellStart"/>
      <w:proofErr w:type="gramStart"/>
      <w:r w:rsidRPr="00B54EC0">
        <w:rPr>
          <w:lang w:val="es-CL" w:eastAsia="es-CL"/>
        </w:rPr>
        <w:t>A.TABLA</w:t>
      </w:r>
      <w:proofErr w:type="spellEnd"/>
      <w:proofErr w:type="gramEnd"/>
      <w:r w:rsidRPr="00B54EC0">
        <w:rPr>
          <w:lang w:val="es-CL" w:eastAsia="es-CL"/>
        </w:rPr>
        <w:t xml:space="preserve"> = </w:t>
      </w:r>
      <w:proofErr w:type="spellStart"/>
      <w:r w:rsidRPr="00B54EC0">
        <w:rPr>
          <w:lang w:val="es-CL" w:eastAsia="es-CL"/>
        </w:rPr>
        <w:t>B.TABLA</w:t>
      </w:r>
      <w:proofErr w:type="spellEnd"/>
      <w:r w:rsidRPr="00B54EC0">
        <w:rPr>
          <w:lang w:val="es-CL" w:eastAsia="es-CL"/>
        </w:rPr>
        <w:t xml:space="preserve"> </w:t>
      </w:r>
    </w:p>
    <w:p w14:paraId="7B184F71" w14:textId="272CFA29" w:rsidR="00B54EC0" w:rsidRDefault="00B54EC0" w:rsidP="00B54EC0">
      <w:pPr>
        <w:pStyle w:val="code0"/>
        <w:rPr>
          <w:lang w:val="es-CL" w:eastAsia="es-CL"/>
        </w:rPr>
      </w:pPr>
      <w:r w:rsidRPr="00B54EC0">
        <w:rPr>
          <w:lang w:val="es-CL" w:eastAsia="es-CL"/>
        </w:rPr>
        <w:t xml:space="preserve">        ORDER BY 2 DESC</w:t>
      </w:r>
    </w:p>
    <w:p w14:paraId="67A611FA" w14:textId="308C45BB" w:rsidR="00333F08" w:rsidRDefault="00333F08" w:rsidP="004103B7">
      <w:pPr>
        <w:rPr>
          <w:lang w:val="es-CL" w:eastAsia="es-CL"/>
        </w:rPr>
      </w:pPr>
      <w:r>
        <w:rPr>
          <w:lang w:val="es-CL" w:eastAsia="es-CL"/>
        </w:rPr>
        <w:t>Script de generación</w:t>
      </w:r>
    </w:p>
    <w:p w14:paraId="7154A58A" w14:textId="77777777" w:rsidR="00426163" w:rsidRPr="00426163" w:rsidRDefault="00426163" w:rsidP="00426163">
      <w:pPr>
        <w:pStyle w:val="code0"/>
        <w:rPr>
          <w:lang w:val="es-CL" w:eastAsia="es-CL"/>
        </w:rPr>
      </w:pPr>
      <w:proofErr w:type="spellStart"/>
      <w:r w:rsidRPr="00426163">
        <w:rPr>
          <w:lang w:val="es-CL" w:eastAsia="es-CL"/>
        </w:rPr>
        <w:t>import</w:t>
      </w:r>
      <w:proofErr w:type="spellEnd"/>
      <w:r w:rsidRPr="00426163">
        <w:rPr>
          <w:lang w:val="es-CL" w:eastAsia="es-CL"/>
        </w:rPr>
        <w:t xml:space="preserve"> json </w:t>
      </w:r>
    </w:p>
    <w:p w14:paraId="575FA601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>environment = 'PROD'</w:t>
      </w:r>
    </w:p>
    <w:p w14:paraId="0B704C68" w14:textId="77777777" w:rsidR="00426163" w:rsidRPr="00426163" w:rsidRDefault="00426163" w:rsidP="00426163">
      <w:pPr>
        <w:pStyle w:val="code0"/>
        <w:rPr>
          <w:lang w:val="es-CL" w:eastAsia="es-CL"/>
        </w:rPr>
      </w:pPr>
      <w:proofErr w:type="spellStart"/>
      <w:r w:rsidRPr="00426163">
        <w:rPr>
          <w:lang w:val="es-CL" w:eastAsia="es-CL"/>
        </w:rPr>
        <w:t>selected_countries</w:t>
      </w:r>
      <w:proofErr w:type="spellEnd"/>
      <w:r w:rsidRPr="00426163">
        <w:rPr>
          <w:lang w:val="es-CL" w:eastAsia="es-CL"/>
        </w:rPr>
        <w:t xml:space="preserve"> = [  </w:t>
      </w:r>
    </w:p>
    <w:p w14:paraId="6E2FF5AA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'</w:t>
      </w:r>
      <w:proofErr w:type="spellStart"/>
      <w:r w:rsidRPr="00426163">
        <w:rPr>
          <w:lang w:val="es-CL" w:eastAsia="es-CL"/>
        </w:rPr>
        <w:t>country_cl</w:t>
      </w:r>
      <w:proofErr w:type="spellEnd"/>
      <w:proofErr w:type="gramStart"/>
      <w:r w:rsidRPr="00426163">
        <w:rPr>
          <w:lang w:val="es-CL" w:eastAsia="es-CL"/>
        </w:rPr>
        <w:t>' ,</w:t>
      </w:r>
      <w:proofErr w:type="gramEnd"/>
      <w:r w:rsidRPr="00426163">
        <w:rPr>
          <w:lang w:val="es-CL" w:eastAsia="es-CL"/>
        </w:rPr>
        <w:t xml:space="preserve"> </w:t>
      </w:r>
    </w:p>
    <w:p w14:paraId="40F06A54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# '</w:t>
      </w:r>
      <w:proofErr w:type="spellStart"/>
      <w:r w:rsidRPr="00426163">
        <w:rPr>
          <w:lang w:val="es-CL" w:eastAsia="es-CL"/>
        </w:rPr>
        <w:t>country_mx</w:t>
      </w:r>
      <w:proofErr w:type="spellEnd"/>
      <w:proofErr w:type="gramStart"/>
      <w:r w:rsidRPr="00426163">
        <w:rPr>
          <w:lang w:val="es-CL" w:eastAsia="es-CL"/>
        </w:rPr>
        <w:t>' ,</w:t>
      </w:r>
      <w:proofErr w:type="gramEnd"/>
      <w:r w:rsidRPr="00426163">
        <w:rPr>
          <w:lang w:val="es-CL" w:eastAsia="es-CL"/>
        </w:rPr>
        <w:t xml:space="preserve"> </w:t>
      </w:r>
    </w:p>
    <w:p w14:paraId="622BDDD3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# '</w:t>
      </w:r>
      <w:proofErr w:type="spellStart"/>
      <w:r w:rsidRPr="00426163">
        <w:rPr>
          <w:lang w:val="es-CL" w:eastAsia="es-CL"/>
        </w:rPr>
        <w:t>country_co</w:t>
      </w:r>
      <w:proofErr w:type="spellEnd"/>
      <w:proofErr w:type="gramStart"/>
      <w:r w:rsidRPr="00426163">
        <w:rPr>
          <w:lang w:val="es-CL" w:eastAsia="es-CL"/>
        </w:rPr>
        <w:t>' ,</w:t>
      </w:r>
      <w:proofErr w:type="gramEnd"/>
      <w:r w:rsidRPr="00426163">
        <w:rPr>
          <w:lang w:val="es-CL" w:eastAsia="es-CL"/>
        </w:rPr>
        <w:t xml:space="preserve"> </w:t>
      </w:r>
    </w:p>
    <w:p w14:paraId="47E9C22A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# '</w:t>
      </w:r>
      <w:proofErr w:type="spellStart"/>
      <w:r w:rsidRPr="00426163">
        <w:rPr>
          <w:lang w:val="es-CL" w:eastAsia="es-CL"/>
        </w:rPr>
        <w:t>country_pe</w:t>
      </w:r>
      <w:proofErr w:type="spellEnd"/>
      <w:proofErr w:type="gramStart"/>
      <w:r w:rsidRPr="00426163">
        <w:rPr>
          <w:lang w:val="es-CL" w:eastAsia="es-CL"/>
        </w:rPr>
        <w:t>' ,</w:t>
      </w:r>
      <w:proofErr w:type="gramEnd"/>
    </w:p>
    <w:p w14:paraId="6DCAAF47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# '</w:t>
      </w:r>
      <w:proofErr w:type="spellStart"/>
      <w:r w:rsidRPr="00426163">
        <w:rPr>
          <w:lang w:val="es-CL" w:eastAsia="es-CL"/>
        </w:rPr>
        <w:t>country_ar</w:t>
      </w:r>
      <w:proofErr w:type="spellEnd"/>
      <w:r w:rsidRPr="00426163">
        <w:rPr>
          <w:lang w:val="es-CL" w:eastAsia="es-CL"/>
        </w:rPr>
        <w:t>',</w:t>
      </w:r>
    </w:p>
    <w:p w14:paraId="13B337D3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# '</w:t>
      </w:r>
      <w:proofErr w:type="spellStart"/>
      <w:r w:rsidRPr="00426163">
        <w:rPr>
          <w:lang w:val="es-CL" w:eastAsia="es-CL"/>
        </w:rPr>
        <w:t>country_uy</w:t>
      </w:r>
      <w:proofErr w:type="spellEnd"/>
      <w:r w:rsidRPr="00426163">
        <w:rPr>
          <w:lang w:val="es-CL" w:eastAsia="es-CL"/>
        </w:rPr>
        <w:t xml:space="preserve">' </w:t>
      </w:r>
    </w:p>
    <w:p w14:paraId="5D714509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>]</w:t>
      </w:r>
    </w:p>
    <w:p w14:paraId="5D724AA0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>tables = [</w:t>
      </w:r>
    </w:p>
    <w:p w14:paraId="04A5CC99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</w:t>
      </w:r>
      <w:proofErr w:type="spellStart"/>
      <w:r w:rsidRPr="00426163">
        <w:rPr>
          <w:lang w:val="es-CL" w:eastAsia="es-CL"/>
        </w:rPr>
        <w:t>pois_comercios_servicios_view</w:t>
      </w:r>
      <w:proofErr w:type="spellEnd"/>
      <w:r w:rsidRPr="00426163">
        <w:rPr>
          <w:lang w:val="es-CL" w:eastAsia="es-CL"/>
        </w:rPr>
        <w:t>",</w:t>
      </w:r>
    </w:p>
    <w:p w14:paraId="67A6AF58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"view_blocks", </w:t>
      </w:r>
    </w:p>
    <w:p w14:paraId="00A1B1CB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"empresas",</w:t>
      </w:r>
    </w:p>
    <w:p w14:paraId="562E5EA9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</w:t>
      </w:r>
      <w:proofErr w:type="spellStart"/>
      <w:r w:rsidRPr="00426163">
        <w:rPr>
          <w:lang w:val="es-CL" w:eastAsia="es-CL"/>
        </w:rPr>
        <w:t>view_gastos</w:t>
      </w:r>
      <w:proofErr w:type="spellEnd"/>
      <w:r w:rsidRPr="00426163">
        <w:rPr>
          <w:lang w:val="es-CL" w:eastAsia="es-CL"/>
        </w:rPr>
        <w:t xml:space="preserve">", </w:t>
      </w:r>
    </w:p>
    <w:p w14:paraId="4BF24FCA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</w:t>
      </w:r>
      <w:proofErr w:type="spellStart"/>
      <w:r w:rsidRPr="00426163">
        <w:rPr>
          <w:lang w:val="es-CL" w:eastAsia="es-CL"/>
        </w:rPr>
        <w:t>categories</w:t>
      </w:r>
      <w:proofErr w:type="spellEnd"/>
      <w:r w:rsidRPr="00426163">
        <w:rPr>
          <w:lang w:val="es-CL" w:eastAsia="es-CL"/>
        </w:rPr>
        <w:t>",</w:t>
      </w:r>
    </w:p>
    <w:p w14:paraId="29EBC7E2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</w:t>
      </w:r>
      <w:proofErr w:type="spellStart"/>
      <w:r w:rsidRPr="00426163">
        <w:rPr>
          <w:lang w:val="es-CL" w:eastAsia="es-CL"/>
        </w:rPr>
        <w:t>canasta_categoria</w:t>
      </w:r>
      <w:proofErr w:type="spellEnd"/>
      <w:r w:rsidRPr="00426163">
        <w:rPr>
          <w:lang w:val="es-CL" w:eastAsia="es-CL"/>
        </w:rPr>
        <w:t>",</w:t>
      </w:r>
    </w:p>
    <w:p w14:paraId="555FF83A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</w:t>
      </w:r>
      <w:proofErr w:type="spellStart"/>
      <w:r w:rsidRPr="00426163">
        <w:rPr>
          <w:lang w:val="es-CL" w:eastAsia="es-CL"/>
        </w:rPr>
        <w:t>canastas_total</w:t>
      </w:r>
      <w:proofErr w:type="spellEnd"/>
      <w:r w:rsidRPr="00426163">
        <w:rPr>
          <w:lang w:val="es-CL" w:eastAsia="es-CL"/>
        </w:rPr>
        <w:t>",</w:t>
      </w:r>
    </w:p>
    <w:p w14:paraId="5DC29BB7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</w:t>
      </w:r>
      <w:proofErr w:type="spellStart"/>
      <w:r w:rsidRPr="00426163">
        <w:rPr>
          <w:lang w:val="es-CL" w:eastAsia="es-CL"/>
        </w:rPr>
        <w:t>income_levels</w:t>
      </w:r>
      <w:proofErr w:type="spellEnd"/>
      <w:r w:rsidRPr="00426163">
        <w:rPr>
          <w:lang w:val="es-CL" w:eastAsia="es-CL"/>
        </w:rPr>
        <w:t>"</w:t>
      </w:r>
    </w:p>
    <w:p w14:paraId="645BC54F" w14:textId="05C549E9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]   </w:t>
      </w:r>
    </w:p>
    <w:p w14:paraId="2FAD5EB0" w14:textId="77777777" w:rsidR="00426163" w:rsidRPr="00426163" w:rsidRDefault="00426163" w:rsidP="00426163">
      <w:pPr>
        <w:pStyle w:val="code0"/>
        <w:rPr>
          <w:lang w:val="es-CL" w:eastAsia="es-CL"/>
        </w:rPr>
      </w:pPr>
      <w:proofErr w:type="spellStart"/>
      <w:r w:rsidRPr="00426163">
        <w:rPr>
          <w:lang w:val="es-CL" w:eastAsia="es-CL"/>
        </w:rPr>
        <w:t>limit</w:t>
      </w:r>
      <w:proofErr w:type="spellEnd"/>
      <w:r w:rsidRPr="00426163">
        <w:rPr>
          <w:lang w:val="es-CL" w:eastAsia="es-CL"/>
        </w:rPr>
        <w:t xml:space="preserve"> =''</w:t>
      </w:r>
    </w:p>
    <w:p w14:paraId="29164A80" w14:textId="77777777" w:rsidR="00426163" w:rsidRPr="00426163" w:rsidRDefault="00426163" w:rsidP="00426163">
      <w:pPr>
        <w:pStyle w:val="code0"/>
        <w:rPr>
          <w:lang w:val="es-CL" w:eastAsia="es-CL"/>
        </w:rPr>
      </w:pPr>
      <w:proofErr w:type="spellStart"/>
      <w:r w:rsidRPr="00426163">
        <w:rPr>
          <w:lang w:val="es-CL" w:eastAsia="es-CL"/>
        </w:rPr>
        <w:t>migracion_tablas</w:t>
      </w:r>
      <w:proofErr w:type="spellEnd"/>
      <w:r w:rsidRPr="00426163">
        <w:rPr>
          <w:lang w:val="es-CL" w:eastAsia="es-CL"/>
        </w:rPr>
        <w:t xml:space="preserve"> = {</w:t>
      </w:r>
    </w:p>
    <w:p w14:paraId="5734CBB1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"environment": "PROD",</w:t>
      </w:r>
    </w:p>
    <w:p w14:paraId="1F77322D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"tables": [ </w:t>
      </w:r>
    </w:p>
    <w:p w14:paraId="3ACC98E7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{ </w:t>
      </w:r>
    </w:p>
    <w:p w14:paraId="5612A45E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"schema": country,</w:t>
      </w:r>
    </w:p>
    <w:p w14:paraId="24388ACF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"table": table,</w:t>
      </w:r>
    </w:p>
    <w:p w14:paraId="2831E6D1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    </w:t>
      </w:r>
    </w:p>
    <w:p w14:paraId="1D709B92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    } </w:t>
      </w:r>
      <w:proofErr w:type="spellStart"/>
      <w:r w:rsidRPr="00426163">
        <w:rPr>
          <w:lang w:val="es-CL" w:eastAsia="es-CL"/>
        </w:rPr>
        <w:t>for</w:t>
      </w:r>
      <w:proofErr w:type="spellEnd"/>
      <w:r w:rsidRPr="00426163">
        <w:rPr>
          <w:lang w:val="es-CL" w:eastAsia="es-CL"/>
        </w:rPr>
        <w:t xml:space="preserve"> table in tables </w:t>
      </w:r>
      <w:proofErr w:type="spellStart"/>
      <w:r w:rsidRPr="00426163">
        <w:rPr>
          <w:lang w:val="es-CL" w:eastAsia="es-CL"/>
        </w:rPr>
        <w:t>for</w:t>
      </w:r>
      <w:proofErr w:type="spellEnd"/>
      <w:r w:rsidRPr="00426163">
        <w:rPr>
          <w:lang w:val="es-CL" w:eastAsia="es-CL"/>
        </w:rPr>
        <w:t xml:space="preserve"> country in </w:t>
      </w:r>
      <w:proofErr w:type="spellStart"/>
      <w:r w:rsidRPr="00426163">
        <w:rPr>
          <w:lang w:val="es-CL" w:eastAsia="es-CL"/>
        </w:rPr>
        <w:t>selected_countries</w:t>
      </w:r>
      <w:proofErr w:type="spellEnd"/>
    </w:p>
    <w:p w14:paraId="040CF9FF" w14:textId="77777777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    ]   </w:t>
      </w:r>
    </w:p>
    <w:p w14:paraId="15EBBAB7" w14:textId="0FE95742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t xml:space="preserve">} </w:t>
      </w:r>
    </w:p>
    <w:p w14:paraId="15A72A4B" w14:textId="3E95B263" w:rsidR="00426163" w:rsidRPr="00426163" w:rsidRDefault="00426163" w:rsidP="00426163">
      <w:pPr>
        <w:pStyle w:val="code0"/>
        <w:rPr>
          <w:lang w:val="es-CL" w:eastAsia="es-CL"/>
        </w:rPr>
      </w:pPr>
      <w:r w:rsidRPr="00426163">
        <w:rPr>
          <w:lang w:val="es-CL" w:eastAsia="es-CL"/>
        </w:rPr>
        <w:lastRenderedPageBreak/>
        <w:t>request = {"</w:t>
      </w:r>
      <w:proofErr w:type="spellStart"/>
      <w:r w:rsidRPr="00426163">
        <w:rPr>
          <w:lang w:val="es-CL" w:eastAsia="es-CL"/>
        </w:rPr>
        <w:t>body</w:t>
      </w:r>
      <w:proofErr w:type="spellEnd"/>
      <w:proofErr w:type="gramStart"/>
      <w:r w:rsidRPr="00426163">
        <w:rPr>
          <w:lang w:val="es-CL" w:eastAsia="es-CL"/>
        </w:rPr>
        <w:t>":</w:t>
      </w:r>
      <w:proofErr w:type="spellStart"/>
      <w:r w:rsidRPr="00426163">
        <w:rPr>
          <w:lang w:val="es-CL" w:eastAsia="es-CL"/>
        </w:rPr>
        <w:t>migracion</w:t>
      </w:r>
      <w:proofErr w:type="gramEnd"/>
      <w:r w:rsidRPr="00426163">
        <w:rPr>
          <w:lang w:val="es-CL" w:eastAsia="es-CL"/>
        </w:rPr>
        <w:t>_tablas</w:t>
      </w:r>
      <w:proofErr w:type="spellEnd"/>
      <w:r w:rsidRPr="00426163">
        <w:rPr>
          <w:lang w:val="es-CL" w:eastAsia="es-CL"/>
        </w:rPr>
        <w:t>}</w:t>
      </w:r>
    </w:p>
    <w:p w14:paraId="69F1D88B" w14:textId="6EB2A58E" w:rsidR="00426163" w:rsidRDefault="00426163" w:rsidP="00426163">
      <w:pPr>
        <w:pStyle w:val="code0"/>
        <w:rPr>
          <w:lang w:val="es-CL" w:eastAsia="es-CL"/>
        </w:rPr>
      </w:pPr>
      <w:proofErr w:type="spellStart"/>
      <w:proofErr w:type="gramStart"/>
      <w:r w:rsidRPr="00426163">
        <w:rPr>
          <w:lang w:val="es-CL" w:eastAsia="es-CL"/>
        </w:rPr>
        <w:t>print</w:t>
      </w:r>
      <w:proofErr w:type="spellEnd"/>
      <w:r w:rsidRPr="00426163">
        <w:rPr>
          <w:lang w:val="es-CL" w:eastAsia="es-CL"/>
        </w:rPr>
        <w:t>(</w:t>
      </w:r>
      <w:proofErr w:type="spellStart"/>
      <w:proofErr w:type="gramEnd"/>
      <w:r w:rsidRPr="00426163">
        <w:rPr>
          <w:lang w:val="es-CL" w:eastAsia="es-CL"/>
        </w:rPr>
        <w:t>json.dumps</w:t>
      </w:r>
      <w:proofErr w:type="spellEnd"/>
      <w:r w:rsidRPr="00426163">
        <w:rPr>
          <w:lang w:val="es-CL" w:eastAsia="es-CL"/>
        </w:rPr>
        <w:t xml:space="preserve">(  request , </w:t>
      </w:r>
      <w:proofErr w:type="spellStart"/>
      <w:r w:rsidRPr="00426163">
        <w:rPr>
          <w:lang w:val="es-CL" w:eastAsia="es-CL"/>
        </w:rPr>
        <w:t>indent</w:t>
      </w:r>
      <w:proofErr w:type="spellEnd"/>
      <w:r w:rsidRPr="00426163">
        <w:rPr>
          <w:lang w:val="es-CL" w:eastAsia="es-CL"/>
        </w:rPr>
        <w:t>=4))</w:t>
      </w:r>
    </w:p>
    <w:p w14:paraId="56861C2A" w14:textId="71F36088" w:rsidR="00333F08" w:rsidRDefault="00333F08" w:rsidP="00426163">
      <w:pPr>
        <w:pStyle w:val="code0"/>
        <w:rPr>
          <w:lang w:val="es-CL" w:eastAsia="es-CL"/>
        </w:rPr>
      </w:pPr>
    </w:p>
    <w:p w14:paraId="266899D8" w14:textId="77777777" w:rsidR="00333F08" w:rsidRDefault="00333F08" w:rsidP="00333F08">
      <w:pPr>
        <w:rPr>
          <w:lang w:val="es-CL" w:eastAsia="es-CL"/>
        </w:rPr>
      </w:pPr>
      <w:r>
        <w:rPr>
          <w:lang w:val="es-CL" w:eastAsia="es-CL"/>
        </w:rPr>
        <w:t>Para ejecutar el código se puede ejecutar en los siguientes enlaces:</w:t>
      </w:r>
    </w:p>
    <w:p w14:paraId="15E2C55E" w14:textId="77777777" w:rsidR="00333F08" w:rsidRDefault="00000000">
      <w:pPr>
        <w:pStyle w:val="Prrafodelista"/>
        <w:numPr>
          <w:ilvl w:val="0"/>
          <w:numId w:val="11"/>
        </w:numPr>
        <w:rPr>
          <w:lang w:val="es-CL" w:eastAsia="es-CL"/>
        </w:rPr>
      </w:pPr>
      <w:hyperlink r:id="rId19" w:history="1">
        <w:r w:rsidR="00333F08" w:rsidRPr="00E467C6">
          <w:rPr>
            <w:rStyle w:val="Hipervnculo"/>
            <w:lang w:val="es-CL" w:eastAsia="es-CL"/>
          </w:rPr>
          <w:t>https://jupyter.org/try-jupyter/lab/</w:t>
        </w:r>
      </w:hyperlink>
    </w:p>
    <w:p w14:paraId="37BA6F15" w14:textId="77777777" w:rsidR="00333F08" w:rsidRPr="008376B3" w:rsidRDefault="00000000">
      <w:pPr>
        <w:pStyle w:val="Prrafodelista"/>
        <w:numPr>
          <w:ilvl w:val="0"/>
          <w:numId w:val="11"/>
        </w:numPr>
        <w:rPr>
          <w:lang w:val="es-CL" w:eastAsia="es-CL"/>
        </w:rPr>
      </w:pPr>
      <w:hyperlink r:id="rId20" w:history="1">
        <w:r w:rsidR="00333F08" w:rsidRPr="002C5848">
          <w:rPr>
            <w:rStyle w:val="Hipervnculo"/>
            <w:lang w:val="es-CL" w:eastAsia="es-CL"/>
          </w:rPr>
          <w:t>https://replit.com/languages/python3</w:t>
        </w:r>
      </w:hyperlink>
    </w:p>
    <w:p w14:paraId="72601049" w14:textId="001217F6" w:rsidR="00BE2BFD" w:rsidRDefault="00BE2BFD" w:rsidP="00CA0BAF">
      <w:pPr>
        <w:pStyle w:val="Ttulo2"/>
        <w:rPr>
          <w:lang w:val="es-CL" w:eastAsia="es-CL"/>
        </w:rPr>
      </w:pPr>
      <w:bookmarkStart w:id="30" w:name="_Toc112782198"/>
      <w:r>
        <w:rPr>
          <w:lang w:val="es-CL" w:eastAsia="es-CL"/>
        </w:rPr>
        <w:t>P</w:t>
      </w:r>
      <w:r w:rsidR="005607A5">
        <w:rPr>
          <w:lang w:val="es-CL" w:eastAsia="es-CL"/>
        </w:rPr>
        <w:t xml:space="preserve">aso </w:t>
      </w:r>
      <w:r>
        <w:rPr>
          <w:lang w:val="es-CL" w:eastAsia="es-CL"/>
        </w:rPr>
        <w:t xml:space="preserve">2 </w:t>
      </w:r>
      <w:r w:rsidR="00807F0B">
        <w:rPr>
          <w:lang w:val="es-CL" w:eastAsia="es-CL"/>
        </w:rPr>
        <w:t>Creación de buffers</w:t>
      </w:r>
      <w:bookmarkEnd w:id="30"/>
      <w:r w:rsidR="00CA0BAF">
        <w:rPr>
          <w:lang w:val="es-CL" w:eastAsia="es-CL"/>
        </w:rPr>
        <w:t xml:space="preserve"> </w:t>
      </w:r>
    </w:p>
    <w:p w14:paraId="7032D8F6" w14:textId="4EA4A140" w:rsidR="00CA0BAF" w:rsidRDefault="00185586" w:rsidP="00CA0BAF">
      <w:pPr>
        <w:rPr>
          <w:rFonts w:ascii="Calibri" w:eastAsia="Times New Roman" w:hAnsi="Calibri" w:cs="Calibri"/>
          <w:color w:val="000000"/>
          <w:lang w:val="es-CL" w:eastAsia="es-CL"/>
        </w:rPr>
      </w:pPr>
      <w:r>
        <w:rPr>
          <w:lang w:val="es-CL" w:eastAsia="es-CL"/>
        </w:rPr>
        <w:t xml:space="preserve">Dado que es los buffers se cran a partir de las tablas view_blocks o </w:t>
      </w:r>
      <w:proofErr w:type="spellStart"/>
      <w:proofErr w:type="gramStart"/>
      <w:r>
        <w:rPr>
          <w:lang w:val="es-CL" w:eastAsia="es-CL"/>
        </w:rPr>
        <w:t>pois</w:t>
      </w:r>
      <w:proofErr w:type="spellEnd"/>
      <w:r>
        <w:rPr>
          <w:lang w:val="es-CL" w:eastAsia="es-CL"/>
        </w:rPr>
        <w:t xml:space="preserve"> ,</w:t>
      </w:r>
      <w:proofErr w:type="gramEnd"/>
      <w:r>
        <w:rPr>
          <w:lang w:val="es-CL" w:eastAsia="es-CL"/>
        </w:rPr>
        <w:t xml:space="preserve"> </w:t>
      </w:r>
      <w:r w:rsidR="009B188D">
        <w:rPr>
          <w:lang w:val="es-CL" w:eastAsia="es-CL"/>
        </w:rPr>
        <w:t xml:space="preserve">también </w:t>
      </w:r>
      <w:r>
        <w:rPr>
          <w:lang w:val="es-CL" w:eastAsia="es-CL"/>
        </w:rPr>
        <w:t xml:space="preserve">será necesario </w:t>
      </w:r>
      <w:r w:rsidR="009B188D">
        <w:rPr>
          <w:lang w:val="es-CL" w:eastAsia="es-CL"/>
        </w:rPr>
        <w:t xml:space="preserve">actualizarlas por lo que se debe preparar la siguiente solicitud </w:t>
      </w:r>
      <w:r w:rsidR="004D676D">
        <w:rPr>
          <w:lang w:val="es-CL" w:eastAsia="es-CL"/>
        </w:rPr>
        <w:t>.</w:t>
      </w:r>
      <w:r w:rsidR="007630BC">
        <w:rPr>
          <w:lang w:val="es-CL" w:eastAsia="es-CL"/>
        </w:rPr>
        <w:t xml:space="preserve"> </w:t>
      </w:r>
    </w:p>
    <w:p w14:paraId="4D604286" w14:textId="25D2204F" w:rsidR="004D676D" w:rsidRDefault="004D676D" w:rsidP="00CA0BAF">
      <w:pPr>
        <w:rPr>
          <w:lang w:val="es-CL" w:eastAsia="es-CL"/>
        </w:rPr>
      </w:pPr>
      <w:r>
        <w:rPr>
          <w:lang w:val="es-CL" w:eastAsia="es-CL"/>
        </w:rPr>
        <w:t xml:space="preserve">Endpoint: </w:t>
      </w:r>
      <w:r w:rsidRPr="007B6197">
        <w:rPr>
          <w:lang w:val="es-CL" w:eastAsia="es-CL"/>
        </w:rPr>
        <w:t>h</w:t>
      </w:r>
      <w:r w:rsidRPr="007B6197">
        <w:rPr>
          <w:rFonts w:ascii="Calibri" w:eastAsia="Times New Roman" w:hAnsi="Calibri" w:cs="Calibri"/>
          <w:lang w:val="es-CL" w:eastAsia="es-CL"/>
        </w:rPr>
        <w:t>ttps://estudios-qa.geo-research.com/</w:t>
      </w:r>
      <w:r w:rsidRPr="00A17FC9">
        <w:rPr>
          <w:rFonts w:ascii="Calibri" w:eastAsia="Times New Roman" w:hAnsi="Calibri" w:cs="Calibri"/>
          <w:lang w:val="es-CL" w:eastAsia="es-CL"/>
        </w:rPr>
        <w:t>buffer</w:t>
      </w:r>
    </w:p>
    <w:p w14:paraId="624A1CE0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>{</w:t>
      </w:r>
    </w:p>
    <w:p w14:paraId="5042B902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"</w:t>
      </w:r>
      <w:proofErr w:type="spellStart"/>
      <w:r w:rsidRPr="007630BC">
        <w:rPr>
          <w:lang w:val="es-CL" w:eastAsia="es-CL"/>
        </w:rPr>
        <w:t>body</w:t>
      </w:r>
      <w:proofErr w:type="spellEnd"/>
      <w:r w:rsidRPr="007630BC">
        <w:rPr>
          <w:lang w:val="es-CL" w:eastAsia="es-CL"/>
        </w:rPr>
        <w:t>": {</w:t>
      </w:r>
    </w:p>
    <w:p w14:paraId="2AC05054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"environment": "PROD",</w:t>
      </w:r>
    </w:p>
    <w:p w14:paraId="2ED66EBF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"schemas": [</w:t>
      </w:r>
    </w:p>
    <w:p w14:paraId="7363731F" w14:textId="6E19785F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"</w:t>
      </w:r>
      <w:proofErr w:type="spellStart"/>
      <w:r w:rsidRPr="007630BC">
        <w:rPr>
          <w:lang w:val="es-CL" w:eastAsia="es-CL"/>
        </w:rPr>
        <w:t>country_</w:t>
      </w:r>
      <w:r>
        <w:rPr>
          <w:lang w:val="es-CL" w:eastAsia="es-CL"/>
        </w:rPr>
        <w:t>cl</w:t>
      </w:r>
      <w:proofErr w:type="spellEnd"/>
      <w:r w:rsidRPr="007630BC">
        <w:rPr>
          <w:lang w:val="es-CL" w:eastAsia="es-CL"/>
        </w:rPr>
        <w:t>"</w:t>
      </w:r>
    </w:p>
    <w:p w14:paraId="49444F04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],</w:t>
      </w:r>
    </w:p>
    <w:p w14:paraId="5C9835E0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"tables": [</w:t>
      </w:r>
    </w:p>
    <w:p w14:paraId="5657C204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"view_blocks"</w:t>
      </w:r>
    </w:p>
    <w:p w14:paraId="7FBB0604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],</w:t>
      </w:r>
    </w:p>
    <w:p w14:paraId="44E2BD3E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"buffers": [</w:t>
      </w:r>
    </w:p>
    <w:p w14:paraId="4982BBAE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100,</w:t>
      </w:r>
    </w:p>
    <w:p w14:paraId="3766D8FB" w14:textId="05DFE9BA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</w:t>
      </w:r>
      <w:r w:rsidR="00A1781F">
        <w:rPr>
          <w:lang w:val="es-CL" w:eastAsia="es-CL"/>
        </w:rPr>
        <w:t>500</w:t>
      </w:r>
      <w:r w:rsidRPr="007630BC">
        <w:rPr>
          <w:lang w:val="es-CL" w:eastAsia="es-CL"/>
        </w:rPr>
        <w:t>,</w:t>
      </w:r>
    </w:p>
    <w:p w14:paraId="7F9ED5B1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600,</w:t>
      </w:r>
    </w:p>
    <w:p w14:paraId="0B78F691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800,</w:t>
      </w:r>
    </w:p>
    <w:p w14:paraId="3A97D78B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1000,</w:t>
      </w:r>
    </w:p>
    <w:p w14:paraId="6E34B22E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1500,</w:t>
      </w:r>
    </w:p>
    <w:p w14:paraId="76A481DF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2000,</w:t>
      </w:r>
    </w:p>
    <w:p w14:paraId="20174F42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2500,</w:t>
      </w:r>
    </w:p>
    <w:p w14:paraId="39486B92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3000,</w:t>
      </w:r>
    </w:p>
    <w:p w14:paraId="2A539CA7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3500,</w:t>
      </w:r>
    </w:p>
    <w:p w14:paraId="64AD79A0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4000,</w:t>
      </w:r>
    </w:p>
    <w:p w14:paraId="6E1FC97C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4500,</w:t>
      </w:r>
    </w:p>
    <w:p w14:paraId="54819C7F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    5000</w:t>
      </w:r>
    </w:p>
    <w:p w14:paraId="0B5D971F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    ]</w:t>
      </w:r>
    </w:p>
    <w:p w14:paraId="207B31B7" w14:textId="77777777" w:rsidR="007630BC" w:rsidRPr="007630BC" w:rsidRDefault="007630BC" w:rsidP="007630BC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}</w:t>
      </w:r>
    </w:p>
    <w:p w14:paraId="4EA4411C" w14:textId="645A0BF1" w:rsidR="004D3AB0" w:rsidRDefault="007630BC" w:rsidP="00043F23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>}</w:t>
      </w:r>
    </w:p>
    <w:p w14:paraId="68BC0093" w14:textId="7BE250B0" w:rsidR="00EE5237" w:rsidRDefault="00EE5237" w:rsidP="00CA0BAF">
      <w:pPr>
        <w:rPr>
          <w:lang w:val="es-CL" w:eastAsia="es-CL"/>
        </w:rPr>
      </w:pPr>
      <w:r>
        <w:rPr>
          <w:lang w:val="es-CL" w:eastAsia="es-CL"/>
        </w:rPr>
        <w:t>Consulta de validación de datos:</w:t>
      </w:r>
    </w:p>
    <w:p w14:paraId="09F788A9" w14:textId="17B78C05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/*PARA USAR EN </w:t>
      </w:r>
      <w:proofErr w:type="spellStart"/>
      <w:proofErr w:type="gramStart"/>
      <w:r w:rsidRPr="00EB0AA3">
        <w:rPr>
          <w:lang w:val="es-CL" w:eastAsia="es-CL"/>
        </w:rPr>
        <w:t>DBEAVER</w:t>
      </w:r>
      <w:proofErr w:type="spellEnd"/>
      <w:r w:rsidRPr="00EB0AA3">
        <w:rPr>
          <w:lang w:val="es-CL" w:eastAsia="es-CL"/>
        </w:rPr>
        <w:t xml:space="preserve"> :</w:t>
      </w:r>
      <w:proofErr w:type="gramEnd"/>
      <w:r w:rsidRPr="00EB0AA3">
        <w:rPr>
          <w:lang w:val="es-CL" w:eastAsia="es-CL"/>
        </w:rPr>
        <w:t xml:space="preserve"> consulta por los registros que faltan por copiar */</w:t>
      </w:r>
    </w:p>
    <w:p w14:paraId="78427469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</w:t>
      </w:r>
      <w:proofErr w:type="spellStart"/>
      <w:r w:rsidRPr="00EB0AA3">
        <w:rPr>
          <w:lang w:val="es-CL" w:eastAsia="es-CL"/>
        </w:rPr>
        <w:t>WITH</w:t>
      </w:r>
      <w:proofErr w:type="spellEnd"/>
      <w:r w:rsidRPr="00EB0AA3">
        <w:rPr>
          <w:lang w:val="es-CL" w:eastAsia="es-CL"/>
        </w:rPr>
        <w:t xml:space="preserve"> </w:t>
      </w:r>
    </w:p>
    <w:p w14:paraId="2878E91D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</w:t>
      </w:r>
      <w:proofErr w:type="spellStart"/>
      <w:r w:rsidRPr="00EB0AA3">
        <w:rPr>
          <w:lang w:val="es-CL" w:eastAsia="es-CL"/>
        </w:rPr>
        <w:t>SOURCE_</w:t>
      </w:r>
      <w:proofErr w:type="gramStart"/>
      <w:r w:rsidRPr="00EB0AA3">
        <w:rPr>
          <w:lang w:val="es-CL" w:eastAsia="es-CL"/>
        </w:rPr>
        <w:t>TABLES</w:t>
      </w:r>
      <w:proofErr w:type="spellEnd"/>
      <w:r w:rsidRPr="00EB0AA3">
        <w:rPr>
          <w:lang w:val="es-CL" w:eastAsia="es-CL"/>
        </w:rPr>
        <w:t xml:space="preserve">  AS</w:t>
      </w:r>
      <w:proofErr w:type="gramEnd"/>
      <w:r w:rsidRPr="00EB0AA3">
        <w:rPr>
          <w:lang w:val="es-CL" w:eastAsia="es-CL"/>
        </w:rPr>
        <w:t xml:space="preserve"> (</w:t>
      </w:r>
    </w:p>
    <w:p w14:paraId="4193D8DF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</w:t>
      </w:r>
      <w:proofErr w:type="spellStart"/>
      <w:r w:rsidRPr="00EB0AA3">
        <w:rPr>
          <w:lang w:val="es-CL" w:eastAsia="es-CL"/>
        </w:rPr>
        <w:t>SELECT</w:t>
      </w:r>
      <w:proofErr w:type="spellEnd"/>
      <w:r w:rsidRPr="00EB0AA3">
        <w:rPr>
          <w:lang w:val="es-CL" w:eastAsia="es-CL"/>
        </w:rPr>
        <w:t xml:space="preserve"> </w:t>
      </w:r>
      <w:proofErr w:type="spellStart"/>
      <w:proofErr w:type="gramStart"/>
      <w:r w:rsidRPr="00EB0AA3">
        <w:rPr>
          <w:lang w:val="es-CL" w:eastAsia="es-CL"/>
        </w:rPr>
        <w:t>COUNT</w:t>
      </w:r>
      <w:proofErr w:type="spellEnd"/>
      <w:r w:rsidRPr="00EB0AA3">
        <w:rPr>
          <w:lang w:val="es-CL" w:eastAsia="es-CL"/>
        </w:rPr>
        <w:t>(</w:t>
      </w:r>
      <w:proofErr w:type="gramEnd"/>
      <w:r w:rsidRPr="00EB0AA3">
        <w:rPr>
          <w:lang w:val="es-CL" w:eastAsia="es-CL"/>
        </w:rPr>
        <w:t>*) AS RECUENTO , '</w:t>
      </w:r>
      <w:proofErr w:type="spellStart"/>
      <w:r w:rsidRPr="00EB0AA3">
        <w:rPr>
          <w:lang w:val="es-CL" w:eastAsia="es-CL"/>
        </w:rPr>
        <w:t>country_cl.view_blocks</w:t>
      </w:r>
      <w:proofErr w:type="spellEnd"/>
      <w:r w:rsidRPr="00EB0AA3">
        <w:rPr>
          <w:lang w:val="es-CL" w:eastAsia="es-CL"/>
        </w:rPr>
        <w:t xml:space="preserve">' AS TABLA  FROM </w:t>
      </w:r>
      <w:proofErr w:type="spellStart"/>
      <w:r w:rsidRPr="00EB0AA3">
        <w:rPr>
          <w:lang w:val="es-CL" w:eastAsia="es-CL"/>
        </w:rPr>
        <w:t>country_cl.view_blocks</w:t>
      </w:r>
      <w:proofErr w:type="spellEnd"/>
    </w:p>
    <w:p w14:paraId="5FF3CCF5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)</w:t>
      </w:r>
    </w:p>
    <w:p w14:paraId="270ACD10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</w:t>
      </w:r>
      <w:proofErr w:type="gramStart"/>
      <w:r w:rsidRPr="00EB0AA3">
        <w:rPr>
          <w:lang w:val="es-CL" w:eastAsia="es-CL"/>
        </w:rPr>
        <w:t>,</w:t>
      </w:r>
      <w:proofErr w:type="spellStart"/>
      <w:r w:rsidRPr="00EB0AA3">
        <w:rPr>
          <w:lang w:val="es-CL" w:eastAsia="es-CL"/>
        </w:rPr>
        <w:t>TARGET</w:t>
      </w:r>
      <w:proofErr w:type="gramEnd"/>
      <w:r w:rsidRPr="00EB0AA3">
        <w:rPr>
          <w:lang w:val="es-CL" w:eastAsia="es-CL"/>
        </w:rPr>
        <w:t>_TABLES</w:t>
      </w:r>
      <w:proofErr w:type="spellEnd"/>
      <w:r w:rsidRPr="00EB0AA3">
        <w:rPr>
          <w:lang w:val="es-CL" w:eastAsia="es-CL"/>
        </w:rPr>
        <w:t xml:space="preserve">  AS (</w:t>
      </w:r>
    </w:p>
    <w:p w14:paraId="6469B487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</w:t>
      </w:r>
      <w:proofErr w:type="spellStart"/>
      <w:r w:rsidRPr="00EB0AA3">
        <w:rPr>
          <w:lang w:val="es-CL" w:eastAsia="es-CL"/>
        </w:rPr>
        <w:t>SELECT</w:t>
      </w:r>
      <w:proofErr w:type="spellEnd"/>
      <w:r w:rsidRPr="00EB0AA3">
        <w:rPr>
          <w:lang w:val="es-CL" w:eastAsia="es-CL"/>
        </w:rPr>
        <w:t xml:space="preserve"> </w:t>
      </w:r>
      <w:proofErr w:type="spellStart"/>
      <w:proofErr w:type="gramStart"/>
      <w:r w:rsidRPr="00EB0AA3">
        <w:rPr>
          <w:lang w:val="es-CL" w:eastAsia="es-CL"/>
        </w:rPr>
        <w:t>COUNT</w:t>
      </w:r>
      <w:proofErr w:type="spellEnd"/>
      <w:r w:rsidRPr="00EB0AA3">
        <w:rPr>
          <w:lang w:val="es-CL" w:eastAsia="es-CL"/>
        </w:rPr>
        <w:t>(</w:t>
      </w:r>
      <w:proofErr w:type="gramEnd"/>
      <w:r w:rsidRPr="00EB0AA3">
        <w:rPr>
          <w:lang w:val="es-CL" w:eastAsia="es-CL"/>
        </w:rPr>
        <w:t>*) AS RECUENTO , '</w:t>
      </w:r>
      <w:proofErr w:type="spellStart"/>
      <w:r w:rsidRPr="00EB0AA3">
        <w:rPr>
          <w:lang w:val="es-CL" w:eastAsia="es-CL"/>
        </w:rPr>
        <w:t>country_cl.view_blocks</w:t>
      </w:r>
      <w:proofErr w:type="spellEnd"/>
      <w:r w:rsidRPr="00EB0AA3">
        <w:rPr>
          <w:lang w:val="es-CL" w:eastAsia="es-CL"/>
        </w:rPr>
        <w:t xml:space="preserve">' AS TABLA  FROM </w:t>
      </w:r>
      <w:proofErr w:type="spellStart"/>
      <w:r w:rsidRPr="00EB0AA3">
        <w:rPr>
          <w:lang w:val="es-CL" w:eastAsia="es-CL"/>
        </w:rPr>
        <w:t>aws_migrations.country_cl_view_blocks_buffers</w:t>
      </w:r>
      <w:proofErr w:type="spellEnd"/>
    </w:p>
    <w:p w14:paraId="463F9774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)</w:t>
      </w:r>
    </w:p>
    <w:p w14:paraId="10A21303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</w:t>
      </w:r>
      <w:proofErr w:type="spellStart"/>
      <w:r w:rsidRPr="00EB0AA3">
        <w:rPr>
          <w:lang w:val="es-CL" w:eastAsia="es-CL"/>
        </w:rPr>
        <w:t>SELECT</w:t>
      </w:r>
      <w:proofErr w:type="spellEnd"/>
      <w:r w:rsidRPr="00EB0AA3">
        <w:rPr>
          <w:lang w:val="es-CL" w:eastAsia="es-CL"/>
        </w:rPr>
        <w:t xml:space="preserve"> </w:t>
      </w:r>
    </w:p>
    <w:p w14:paraId="34C013B6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    </w:t>
      </w:r>
      <w:proofErr w:type="spellStart"/>
      <w:proofErr w:type="gramStart"/>
      <w:r w:rsidRPr="00EB0AA3">
        <w:rPr>
          <w:lang w:val="es-CL" w:eastAsia="es-CL"/>
        </w:rPr>
        <w:t>A.TABLA</w:t>
      </w:r>
      <w:proofErr w:type="spellEnd"/>
      <w:proofErr w:type="gramEnd"/>
      <w:r w:rsidRPr="00EB0AA3">
        <w:rPr>
          <w:lang w:val="es-CL" w:eastAsia="es-CL"/>
        </w:rPr>
        <w:t xml:space="preserve"> , </w:t>
      </w:r>
    </w:p>
    <w:p w14:paraId="47C0FABE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    CASE </w:t>
      </w:r>
      <w:proofErr w:type="spellStart"/>
      <w:r w:rsidRPr="00EB0AA3">
        <w:rPr>
          <w:lang w:val="es-CL" w:eastAsia="es-CL"/>
        </w:rPr>
        <w:t>WHEN</w:t>
      </w:r>
      <w:proofErr w:type="spellEnd"/>
      <w:r w:rsidRPr="00EB0AA3">
        <w:rPr>
          <w:lang w:val="es-CL" w:eastAsia="es-CL"/>
        </w:rPr>
        <w:t xml:space="preserve"> </w:t>
      </w:r>
      <w:proofErr w:type="spellStart"/>
      <w:proofErr w:type="gramStart"/>
      <w:r w:rsidRPr="00EB0AA3">
        <w:rPr>
          <w:lang w:val="es-CL" w:eastAsia="es-CL"/>
        </w:rPr>
        <w:t>A.RECUENTO</w:t>
      </w:r>
      <w:proofErr w:type="spellEnd"/>
      <w:proofErr w:type="gramEnd"/>
      <w:r w:rsidRPr="00EB0AA3">
        <w:rPr>
          <w:lang w:val="es-CL" w:eastAsia="es-CL"/>
        </w:rPr>
        <w:t xml:space="preserve"> - </w:t>
      </w:r>
      <w:proofErr w:type="spellStart"/>
      <w:r w:rsidRPr="00EB0AA3">
        <w:rPr>
          <w:lang w:val="es-CL" w:eastAsia="es-CL"/>
        </w:rPr>
        <w:t>B.RECUENTO</w:t>
      </w:r>
      <w:proofErr w:type="spellEnd"/>
      <w:r w:rsidRPr="00EB0AA3">
        <w:rPr>
          <w:lang w:val="es-CL" w:eastAsia="es-CL"/>
        </w:rPr>
        <w:t xml:space="preserve"> &gt;= 0 </w:t>
      </w:r>
      <w:proofErr w:type="spellStart"/>
      <w:r w:rsidRPr="00EB0AA3">
        <w:rPr>
          <w:lang w:val="es-CL" w:eastAsia="es-CL"/>
        </w:rPr>
        <w:t>THEN</w:t>
      </w:r>
      <w:proofErr w:type="spellEnd"/>
      <w:r w:rsidRPr="00EB0AA3">
        <w:rPr>
          <w:lang w:val="es-CL" w:eastAsia="es-CL"/>
        </w:rPr>
        <w:t xml:space="preserve">  </w:t>
      </w:r>
      <w:proofErr w:type="spellStart"/>
      <w:r w:rsidRPr="00EB0AA3">
        <w:rPr>
          <w:lang w:val="es-CL" w:eastAsia="es-CL"/>
        </w:rPr>
        <w:t>A.RECUENTO</w:t>
      </w:r>
      <w:proofErr w:type="spellEnd"/>
      <w:r w:rsidRPr="00EB0AA3">
        <w:rPr>
          <w:lang w:val="es-CL" w:eastAsia="es-CL"/>
        </w:rPr>
        <w:t xml:space="preserve"> - </w:t>
      </w:r>
      <w:proofErr w:type="spellStart"/>
      <w:r w:rsidRPr="00EB0AA3">
        <w:rPr>
          <w:lang w:val="es-CL" w:eastAsia="es-CL"/>
        </w:rPr>
        <w:t>B.RECUENTO</w:t>
      </w:r>
      <w:proofErr w:type="spellEnd"/>
    </w:p>
    <w:p w14:paraId="51602BC1" w14:textId="77777777" w:rsidR="00EB0AA3" w:rsidRPr="00EB0AA3" w:rsidRDefault="00EB0AA3" w:rsidP="00EB0AA3">
      <w:pPr>
        <w:pStyle w:val="code0"/>
        <w:rPr>
          <w:lang w:val="es-CL" w:eastAsia="es-CL"/>
        </w:rPr>
      </w:pPr>
    </w:p>
    <w:p w14:paraId="717B780E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    </w:t>
      </w:r>
      <w:proofErr w:type="spellStart"/>
      <w:r w:rsidRPr="00EB0AA3">
        <w:rPr>
          <w:lang w:val="es-CL" w:eastAsia="es-CL"/>
        </w:rPr>
        <w:t>ELSE</w:t>
      </w:r>
      <w:proofErr w:type="spellEnd"/>
      <w:r w:rsidRPr="00EB0AA3">
        <w:rPr>
          <w:lang w:val="es-CL" w:eastAsia="es-CL"/>
        </w:rPr>
        <w:t xml:space="preserve"> -1 </w:t>
      </w:r>
      <w:proofErr w:type="spellStart"/>
      <w:r w:rsidRPr="00EB0AA3">
        <w:rPr>
          <w:lang w:val="es-CL" w:eastAsia="es-CL"/>
        </w:rPr>
        <w:t>END</w:t>
      </w:r>
      <w:proofErr w:type="spellEnd"/>
      <w:r w:rsidRPr="00EB0AA3">
        <w:rPr>
          <w:lang w:val="es-CL" w:eastAsia="es-CL"/>
        </w:rPr>
        <w:t xml:space="preserve"> AS </w:t>
      </w:r>
      <w:proofErr w:type="spellStart"/>
      <w:r w:rsidRPr="00EB0AA3">
        <w:rPr>
          <w:lang w:val="es-CL" w:eastAsia="es-CL"/>
        </w:rPr>
        <w:t>POR_COPIAR</w:t>
      </w:r>
      <w:proofErr w:type="spellEnd"/>
      <w:r w:rsidRPr="00EB0AA3">
        <w:rPr>
          <w:lang w:val="es-CL" w:eastAsia="es-CL"/>
        </w:rPr>
        <w:t xml:space="preserve"> </w:t>
      </w:r>
    </w:p>
    <w:p w14:paraId="28B9B556" w14:textId="77777777" w:rsidR="00EB0AA3" w:rsidRPr="00EB0AA3" w:rsidRDefault="00EB0AA3" w:rsidP="00EB0AA3">
      <w:pPr>
        <w:pStyle w:val="code0"/>
        <w:rPr>
          <w:lang w:val="es-CL" w:eastAsia="es-CL"/>
        </w:rPr>
      </w:pPr>
    </w:p>
    <w:p w14:paraId="776E6EA5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FROM </w:t>
      </w:r>
      <w:proofErr w:type="spellStart"/>
      <w:r w:rsidRPr="00EB0AA3">
        <w:rPr>
          <w:lang w:val="es-CL" w:eastAsia="es-CL"/>
        </w:rPr>
        <w:t>SOURCE_TABLES</w:t>
      </w:r>
      <w:proofErr w:type="spellEnd"/>
      <w:r w:rsidRPr="00EB0AA3">
        <w:rPr>
          <w:lang w:val="es-CL" w:eastAsia="es-CL"/>
        </w:rPr>
        <w:t xml:space="preserve"> A </w:t>
      </w:r>
    </w:p>
    <w:p w14:paraId="629797F1" w14:textId="77777777" w:rsidR="00EB0AA3" w:rsidRPr="00EB0AA3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LEFT JOIN </w:t>
      </w:r>
      <w:proofErr w:type="spellStart"/>
      <w:r w:rsidRPr="00EB0AA3">
        <w:rPr>
          <w:lang w:val="es-CL" w:eastAsia="es-CL"/>
        </w:rPr>
        <w:t>TARGET_TABLES</w:t>
      </w:r>
      <w:proofErr w:type="spellEnd"/>
      <w:r w:rsidRPr="00EB0AA3">
        <w:rPr>
          <w:lang w:val="es-CL" w:eastAsia="es-CL"/>
        </w:rPr>
        <w:t xml:space="preserve"> B ON </w:t>
      </w:r>
      <w:proofErr w:type="spellStart"/>
      <w:proofErr w:type="gramStart"/>
      <w:r w:rsidRPr="00EB0AA3">
        <w:rPr>
          <w:lang w:val="es-CL" w:eastAsia="es-CL"/>
        </w:rPr>
        <w:t>A.TABLA</w:t>
      </w:r>
      <w:proofErr w:type="spellEnd"/>
      <w:proofErr w:type="gramEnd"/>
      <w:r w:rsidRPr="00EB0AA3">
        <w:rPr>
          <w:lang w:val="es-CL" w:eastAsia="es-CL"/>
        </w:rPr>
        <w:t xml:space="preserve"> = </w:t>
      </w:r>
      <w:proofErr w:type="spellStart"/>
      <w:r w:rsidRPr="00EB0AA3">
        <w:rPr>
          <w:lang w:val="es-CL" w:eastAsia="es-CL"/>
        </w:rPr>
        <w:t>B.TABLA</w:t>
      </w:r>
      <w:proofErr w:type="spellEnd"/>
      <w:r w:rsidRPr="00EB0AA3">
        <w:rPr>
          <w:lang w:val="es-CL" w:eastAsia="es-CL"/>
        </w:rPr>
        <w:t xml:space="preserve"> </w:t>
      </w:r>
    </w:p>
    <w:p w14:paraId="2D816527" w14:textId="58E6E7FA" w:rsidR="00EE5237" w:rsidRDefault="00EB0AA3" w:rsidP="00EB0AA3">
      <w:pPr>
        <w:pStyle w:val="code0"/>
        <w:rPr>
          <w:lang w:val="es-CL" w:eastAsia="es-CL"/>
        </w:rPr>
      </w:pPr>
      <w:r w:rsidRPr="00EB0AA3">
        <w:rPr>
          <w:lang w:val="es-CL" w:eastAsia="es-CL"/>
        </w:rPr>
        <w:t xml:space="preserve">        ORDER BY 2 DESC</w:t>
      </w:r>
    </w:p>
    <w:p w14:paraId="10428E4E" w14:textId="77777777" w:rsidR="00043F23" w:rsidRDefault="00043F23" w:rsidP="00043F23">
      <w:pPr>
        <w:rPr>
          <w:lang w:val="es-CL" w:eastAsia="es-CL"/>
        </w:rPr>
      </w:pPr>
    </w:p>
    <w:p w14:paraId="2D5E4E3E" w14:textId="4A96A4F1" w:rsidR="00043F23" w:rsidRDefault="00043F23" w:rsidP="00043F23">
      <w:pPr>
        <w:rPr>
          <w:lang w:val="es-CL" w:eastAsia="es-CL"/>
        </w:rPr>
      </w:pPr>
      <w:r>
        <w:rPr>
          <w:lang w:val="es-CL" w:eastAsia="es-CL"/>
        </w:rPr>
        <w:t xml:space="preserve">Consulta para agregar una columna buffer de ayuda </w:t>
      </w:r>
    </w:p>
    <w:p w14:paraId="57F0DF0F" w14:textId="77777777" w:rsidR="00043F23" w:rsidRPr="00043F23" w:rsidRDefault="00043F23" w:rsidP="00043F23">
      <w:pPr>
        <w:pStyle w:val="code0"/>
        <w:rPr>
          <w:lang w:val="es-CL" w:eastAsia="es-CL"/>
        </w:rPr>
      </w:pPr>
      <w:r w:rsidRPr="00043F23">
        <w:rPr>
          <w:lang w:val="es-CL" w:eastAsia="es-CL"/>
        </w:rPr>
        <w:t xml:space="preserve">ALTER TABLE </w:t>
      </w:r>
      <w:proofErr w:type="spellStart"/>
      <w:r w:rsidRPr="00043F23">
        <w:rPr>
          <w:lang w:val="es-CL" w:eastAsia="es-CL"/>
        </w:rPr>
        <w:t>aws_</w:t>
      </w:r>
      <w:proofErr w:type="gramStart"/>
      <w:r w:rsidRPr="00043F23">
        <w:rPr>
          <w:lang w:val="es-CL" w:eastAsia="es-CL"/>
        </w:rPr>
        <w:t>migrations.country</w:t>
      </w:r>
      <w:proofErr w:type="gramEnd"/>
      <w:r w:rsidRPr="00043F23">
        <w:rPr>
          <w:lang w:val="es-CL" w:eastAsia="es-CL"/>
        </w:rPr>
        <w:t>_mx_view_blocks_buffers</w:t>
      </w:r>
      <w:proofErr w:type="spellEnd"/>
      <w:r w:rsidRPr="00043F23">
        <w:rPr>
          <w:lang w:val="es-CL" w:eastAsia="es-CL"/>
        </w:rPr>
        <w:t xml:space="preserve"> </w:t>
      </w:r>
    </w:p>
    <w:p w14:paraId="4EAA33E4" w14:textId="77777777" w:rsidR="00043F23" w:rsidRPr="00043F23" w:rsidRDefault="00043F23" w:rsidP="00043F23">
      <w:pPr>
        <w:pStyle w:val="code0"/>
        <w:rPr>
          <w:lang w:val="es-CL" w:eastAsia="es-CL"/>
        </w:rPr>
      </w:pPr>
      <w:proofErr w:type="spellStart"/>
      <w:r w:rsidRPr="00043F23">
        <w:rPr>
          <w:lang w:val="es-CL" w:eastAsia="es-CL"/>
        </w:rPr>
        <w:t>ADD</w:t>
      </w:r>
      <w:proofErr w:type="spellEnd"/>
      <w:r w:rsidRPr="00043F23">
        <w:rPr>
          <w:lang w:val="es-CL" w:eastAsia="es-CL"/>
        </w:rPr>
        <w:t xml:space="preserve"> buffer_5000 </w:t>
      </w:r>
      <w:proofErr w:type="spellStart"/>
      <w:r w:rsidRPr="00043F23">
        <w:rPr>
          <w:lang w:val="es-CL" w:eastAsia="es-CL"/>
        </w:rPr>
        <w:t>text</w:t>
      </w:r>
      <w:proofErr w:type="spellEnd"/>
      <w:r w:rsidRPr="00043F23">
        <w:rPr>
          <w:lang w:val="es-CL" w:eastAsia="es-CL"/>
        </w:rPr>
        <w:t xml:space="preserve"> </w:t>
      </w:r>
      <w:proofErr w:type="spellStart"/>
      <w:proofErr w:type="gramStart"/>
      <w:r w:rsidRPr="00043F23">
        <w:rPr>
          <w:lang w:val="es-CL" w:eastAsia="es-CL"/>
        </w:rPr>
        <w:t>NULL</w:t>
      </w:r>
      <w:proofErr w:type="spellEnd"/>
      <w:r w:rsidRPr="00043F23">
        <w:rPr>
          <w:lang w:val="es-CL" w:eastAsia="es-CL"/>
        </w:rPr>
        <w:t xml:space="preserve"> ;</w:t>
      </w:r>
      <w:proofErr w:type="gramEnd"/>
    </w:p>
    <w:p w14:paraId="72958BD0" w14:textId="77777777" w:rsidR="00043F23" w:rsidRPr="00043F23" w:rsidRDefault="00043F23" w:rsidP="00043F23">
      <w:pPr>
        <w:pStyle w:val="code0"/>
        <w:rPr>
          <w:lang w:val="es-CL" w:eastAsia="es-CL"/>
        </w:rPr>
      </w:pPr>
    </w:p>
    <w:p w14:paraId="6E21B088" w14:textId="77777777" w:rsidR="00043F23" w:rsidRPr="00043F23" w:rsidRDefault="00043F23" w:rsidP="00043F23">
      <w:pPr>
        <w:pStyle w:val="code0"/>
        <w:rPr>
          <w:lang w:val="es-CL" w:eastAsia="es-CL"/>
        </w:rPr>
      </w:pPr>
      <w:proofErr w:type="spellStart"/>
      <w:r w:rsidRPr="00043F23">
        <w:rPr>
          <w:lang w:val="es-CL" w:eastAsia="es-CL"/>
        </w:rPr>
        <w:t>UPDATE</w:t>
      </w:r>
      <w:proofErr w:type="spellEnd"/>
      <w:r w:rsidRPr="00043F23">
        <w:rPr>
          <w:lang w:val="es-CL" w:eastAsia="es-CL"/>
        </w:rPr>
        <w:t xml:space="preserve"> </w:t>
      </w:r>
      <w:proofErr w:type="spellStart"/>
      <w:r w:rsidRPr="00043F23">
        <w:rPr>
          <w:lang w:val="es-CL" w:eastAsia="es-CL"/>
        </w:rPr>
        <w:t>aws_</w:t>
      </w:r>
      <w:proofErr w:type="gramStart"/>
      <w:r w:rsidRPr="00043F23">
        <w:rPr>
          <w:lang w:val="es-CL" w:eastAsia="es-CL"/>
        </w:rPr>
        <w:t>migrations.country</w:t>
      </w:r>
      <w:proofErr w:type="gramEnd"/>
      <w:r w:rsidRPr="00043F23">
        <w:rPr>
          <w:lang w:val="es-CL" w:eastAsia="es-CL"/>
        </w:rPr>
        <w:t>_mx_view_blocks_buffers</w:t>
      </w:r>
      <w:proofErr w:type="spellEnd"/>
      <w:r w:rsidRPr="00043F23">
        <w:rPr>
          <w:lang w:val="es-CL" w:eastAsia="es-CL"/>
        </w:rPr>
        <w:t xml:space="preserve"> A</w:t>
      </w:r>
    </w:p>
    <w:p w14:paraId="1D7E48EB" w14:textId="77777777" w:rsidR="00043F23" w:rsidRPr="00043F23" w:rsidRDefault="00043F23" w:rsidP="00043F23">
      <w:pPr>
        <w:pStyle w:val="code0"/>
        <w:rPr>
          <w:lang w:val="es-CL" w:eastAsia="es-CL"/>
        </w:rPr>
      </w:pPr>
      <w:r w:rsidRPr="00043F23">
        <w:rPr>
          <w:lang w:val="es-CL" w:eastAsia="es-CL"/>
        </w:rPr>
        <w:t>SET</w:t>
      </w:r>
    </w:p>
    <w:p w14:paraId="10C02E6C" w14:textId="77777777" w:rsidR="00043F23" w:rsidRPr="00043F23" w:rsidRDefault="00043F23" w:rsidP="00043F23">
      <w:pPr>
        <w:pStyle w:val="code0"/>
        <w:rPr>
          <w:lang w:val="es-CL" w:eastAsia="es-CL"/>
        </w:rPr>
      </w:pPr>
      <w:r w:rsidRPr="00043F23">
        <w:rPr>
          <w:lang w:val="es-CL" w:eastAsia="es-CL"/>
        </w:rPr>
        <w:t xml:space="preserve">buffer_5000 </w:t>
      </w:r>
      <w:proofErr w:type="gramStart"/>
      <w:r w:rsidRPr="00043F23">
        <w:rPr>
          <w:lang w:val="es-CL" w:eastAsia="es-CL"/>
        </w:rPr>
        <w:t xml:space="preserve">=  </w:t>
      </w:r>
      <w:proofErr w:type="spellStart"/>
      <w:r w:rsidRPr="00043F23">
        <w:rPr>
          <w:lang w:val="es-CL" w:eastAsia="es-CL"/>
        </w:rPr>
        <w:t>st</w:t>
      </w:r>
      <w:proofErr w:type="gramEnd"/>
      <w:r w:rsidRPr="00043F23">
        <w:rPr>
          <w:lang w:val="es-CL" w:eastAsia="es-CL"/>
        </w:rPr>
        <w:t>_astext</w:t>
      </w:r>
      <w:proofErr w:type="spellEnd"/>
      <w:r w:rsidRPr="00043F23">
        <w:rPr>
          <w:lang w:val="es-CL" w:eastAsia="es-CL"/>
        </w:rPr>
        <w:t>(</w:t>
      </w:r>
      <w:proofErr w:type="spellStart"/>
      <w:r w:rsidRPr="00043F23">
        <w:rPr>
          <w:lang w:val="es-CL" w:eastAsia="es-CL"/>
        </w:rPr>
        <w:t>st_buffer</w:t>
      </w:r>
      <w:proofErr w:type="spellEnd"/>
      <w:r w:rsidRPr="00043F23">
        <w:rPr>
          <w:lang w:val="es-CL" w:eastAsia="es-CL"/>
        </w:rPr>
        <w:t>(</w:t>
      </w:r>
      <w:proofErr w:type="spellStart"/>
      <w:r w:rsidRPr="00043F23">
        <w:rPr>
          <w:lang w:val="es-CL" w:eastAsia="es-CL"/>
        </w:rPr>
        <w:t>st_setsrid</w:t>
      </w:r>
      <w:proofErr w:type="spellEnd"/>
      <w:r w:rsidRPr="00043F23">
        <w:rPr>
          <w:lang w:val="es-CL" w:eastAsia="es-CL"/>
        </w:rPr>
        <w:t>(</w:t>
      </w:r>
      <w:proofErr w:type="spellStart"/>
      <w:r w:rsidRPr="00043F23">
        <w:rPr>
          <w:lang w:val="es-CL" w:eastAsia="es-CL"/>
        </w:rPr>
        <w:t>st_point</w:t>
      </w:r>
      <w:proofErr w:type="spellEnd"/>
      <w:r w:rsidRPr="00043F23">
        <w:rPr>
          <w:lang w:val="es-CL" w:eastAsia="es-CL"/>
        </w:rPr>
        <w:t>(</w:t>
      </w:r>
      <w:proofErr w:type="spellStart"/>
      <w:r w:rsidRPr="00043F23">
        <w:rPr>
          <w:lang w:val="es-CL" w:eastAsia="es-CL"/>
        </w:rPr>
        <w:t>B.longitud</w:t>
      </w:r>
      <w:proofErr w:type="spellEnd"/>
      <w:r w:rsidRPr="00043F23">
        <w:rPr>
          <w:lang w:val="es-CL" w:eastAsia="es-CL"/>
        </w:rPr>
        <w:t xml:space="preserve">, </w:t>
      </w:r>
      <w:proofErr w:type="spellStart"/>
      <w:r w:rsidRPr="00043F23">
        <w:rPr>
          <w:lang w:val="es-CL" w:eastAsia="es-CL"/>
        </w:rPr>
        <w:t>B.latitud</w:t>
      </w:r>
      <w:proofErr w:type="spellEnd"/>
      <w:r w:rsidRPr="00043F23">
        <w:rPr>
          <w:lang w:val="es-CL" w:eastAsia="es-CL"/>
        </w:rPr>
        <w:t>), 4326)::</w:t>
      </w:r>
      <w:proofErr w:type="spellStart"/>
      <w:r w:rsidRPr="00043F23">
        <w:rPr>
          <w:lang w:val="es-CL" w:eastAsia="es-CL"/>
        </w:rPr>
        <w:t>geography</w:t>
      </w:r>
      <w:proofErr w:type="spellEnd"/>
      <w:r w:rsidRPr="00043F23">
        <w:rPr>
          <w:lang w:val="es-CL" w:eastAsia="es-CL"/>
        </w:rPr>
        <w:t>, 5000)::</w:t>
      </w:r>
      <w:proofErr w:type="spellStart"/>
      <w:r w:rsidRPr="00043F23">
        <w:rPr>
          <w:lang w:val="es-CL" w:eastAsia="es-CL"/>
        </w:rPr>
        <w:t>geometry</w:t>
      </w:r>
      <w:proofErr w:type="spellEnd"/>
      <w:r w:rsidRPr="00043F23">
        <w:rPr>
          <w:lang w:val="es-CL" w:eastAsia="es-CL"/>
        </w:rPr>
        <w:t>)</w:t>
      </w:r>
    </w:p>
    <w:p w14:paraId="37C1B0EA" w14:textId="77777777" w:rsidR="00043F23" w:rsidRPr="00043F23" w:rsidRDefault="00043F23" w:rsidP="00043F23">
      <w:pPr>
        <w:pStyle w:val="code0"/>
        <w:rPr>
          <w:lang w:val="es-CL" w:eastAsia="es-CL"/>
        </w:rPr>
      </w:pPr>
      <w:r w:rsidRPr="00043F23">
        <w:rPr>
          <w:lang w:val="es-CL" w:eastAsia="es-CL"/>
        </w:rPr>
        <w:t xml:space="preserve">FROM </w:t>
      </w:r>
      <w:proofErr w:type="spellStart"/>
      <w:r w:rsidRPr="00043F23">
        <w:rPr>
          <w:lang w:val="es-CL" w:eastAsia="es-CL"/>
        </w:rPr>
        <w:t>country_</w:t>
      </w:r>
      <w:proofErr w:type="gramStart"/>
      <w:r w:rsidRPr="00043F23">
        <w:rPr>
          <w:lang w:val="es-CL" w:eastAsia="es-CL"/>
        </w:rPr>
        <w:t>mx.view</w:t>
      </w:r>
      <w:proofErr w:type="gramEnd"/>
      <w:r w:rsidRPr="00043F23">
        <w:rPr>
          <w:lang w:val="es-CL" w:eastAsia="es-CL"/>
        </w:rPr>
        <w:t>_blocks</w:t>
      </w:r>
      <w:proofErr w:type="spellEnd"/>
      <w:r w:rsidRPr="00043F23">
        <w:rPr>
          <w:lang w:val="es-CL" w:eastAsia="es-CL"/>
        </w:rPr>
        <w:t xml:space="preserve"> B</w:t>
      </w:r>
    </w:p>
    <w:p w14:paraId="2B2ABE74" w14:textId="1CACC605" w:rsidR="00043F23" w:rsidRDefault="00043F23" w:rsidP="00043F23">
      <w:pPr>
        <w:pStyle w:val="code0"/>
        <w:rPr>
          <w:lang w:val="es-CL" w:eastAsia="es-CL"/>
        </w:rPr>
      </w:pPr>
      <w:r w:rsidRPr="00043F23">
        <w:rPr>
          <w:lang w:val="es-CL" w:eastAsia="es-CL"/>
        </w:rPr>
        <w:t xml:space="preserve">WHERE </w:t>
      </w:r>
      <w:proofErr w:type="spellStart"/>
      <w:r w:rsidRPr="00043F23">
        <w:rPr>
          <w:lang w:val="es-CL" w:eastAsia="es-CL"/>
        </w:rPr>
        <w:t>A.</w:t>
      </w:r>
      <w:proofErr w:type="gramStart"/>
      <w:r w:rsidRPr="00043F23">
        <w:rPr>
          <w:lang w:val="es-CL" w:eastAsia="es-CL"/>
        </w:rPr>
        <w:t>id</w:t>
      </w:r>
      <w:proofErr w:type="spellEnd"/>
      <w:r w:rsidRPr="00043F23">
        <w:rPr>
          <w:lang w:val="es-CL" w:eastAsia="es-CL"/>
        </w:rPr>
        <w:t xml:space="preserve">  =</w:t>
      </w:r>
      <w:proofErr w:type="gramEnd"/>
      <w:r w:rsidRPr="00043F23">
        <w:rPr>
          <w:lang w:val="es-CL" w:eastAsia="es-CL"/>
        </w:rPr>
        <w:t xml:space="preserve"> </w:t>
      </w:r>
      <w:proofErr w:type="spellStart"/>
      <w:r w:rsidRPr="00043F23">
        <w:rPr>
          <w:lang w:val="es-CL" w:eastAsia="es-CL"/>
        </w:rPr>
        <w:t>B.id</w:t>
      </w:r>
      <w:proofErr w:type="spellEnd"/>
      <w:r w:rsidRPr="00043F23">
        <w:rPr>
          <w:lang w:val="es-CL" w:eastAsia="es-CL"/>
        </w:rPr>
        <w:t>;</w:t>
      </w:r>
    </w:p>
    <w:p w14:paraId="1167520F" w14:textId="48EFA334" w:rsidR="00043F23" w:rsidRDefault="00043F23" w:rsidP="00043F23">
      <w:pPr>
        <w:rPr>
          <w:lang w:val="es-CL" w:eastAsia="es-CL"/>
        </w:rPr>
      </w:pPr>
    </w:p>
    <w:p w14:paraId="32C64E1D" w14:textId="12E64D74" w:rsidR="00154F5C" w:rsidRDefault="00154F5C" w:rsidP="00043F23">
      <w:pPr>
        <w:rPr>
          <w:lang w:val="es-CL" w:eastAsia="es-CL"/>
        </w:rPr>
      </w:pPr>
      <w:r>
        <w:rPr>
          <w:lang w:val="es-CL" w:eastAsia="es-CL"/>
        </w:rPr>
        <w:t>Consulta para crear la tabla de buffers</w:t>
      </w:r>
    </w:p>
    <w:p w14:paraId="39AC87E2" w14:textId="77777777" w:rsidR="00154F5C" w:rsidRPr="00154F5C" w:rsidRDefault="00154F5C" w:rsidP="00154F5C">
      <w:pPr>
        <w:pStyle w:val="code0"/>
        <w:rPr>
          <w:lang w:val="es-CL" w:eastAsia="es-CL"/>
        </w:rPr>
      </w:pPr>
      <w:proofErr w:type="spellStart"/>
      <w:r w:rsidRPr="00154F5C">
        <w:rPr>
          <w:lang w:val="es-CL" w:eastAsia="es-CL"/>
        </w:rPr>
        <w:t>DROP</w:t>
      </w:r>
      <w:proofErr w:type="spellEnd"/>
      <w:r w:rsidRPr="00154F5C">
        <w:rPr>
          <w:lang w:val="es-CL" w:eastAsia="es-CL"/>
        </w:rPr>
        <w:t xml:space="preserve"> TABLE </w:t>
      </w:r>
      <w:proofErr w:type="spellStart"/>
      <w:r w:rsidRPr="00154F5C">
        <w:rPr>
          <w:lang w:val="es-CL" w:eastAsia="es-CL"/>
        </w:rPr>
        <w:t>IF</w:t>
      </w:r>
      <w:proofErr w:type="spellEnd"/>
      <w:r w:rsidRPr="00154F5C">
        <w:rPr>
          <w:lang w:val="es-CL" w:eastAsia="es-CL"/>
        </w:rPr>
        <w:t xml:space="preserve"> </w:t>
      </w:r>
      <w:proofErr w:type="spellStart"/>
      <w:r w:rsidRPr="00154F5C">
        <w:rPr>
          <w:lang w:val="es-CL" w:eastAsia="es-CL"/>
        </w:rPr>
        <w:t>EXISTS</w:t>
      </w:r>
      <w:proofErr w:type="spellEnd"/>
      <w:r w:rsidRPr="00154F5C">
        <w:rPr>
          <w:lang w:val="es-CL" w:eastAsia="es-CL"/>
        </w:rPr>
        <w:t xml:space="preserve"> </w:t>
      </w:r>
      <w:proofErr w:type="spellStart"/>
      <w:r w:rsidRPr="00154F5C">
        <w:rPr>
          <w:lang w:val="es-CL" w:eastAsia="es-CL"/>
        </w:rPr>
        <w:t>aws_</w:t>
      </w:r>
      <w:proofErr w:type="gramStart"/>
      <w:r w:rsidRPr="00154F5C">
        <w:rPr>
          <w:lang w:val="es-CL" w:eastAsia="es-CL"/>
        </w:rPr>
        <w:t>migrations.country</w:t>
      </w:r>
      <w:proofErr w:type="gramEnd"/>
      <w:r w:rsidRPr="00154F5C">
        <w:rPr>
          <w:lang w:val="es-CL" w:eastAsia="es-CL"/>
        </w:rPr>
        <w:t>_mx_view_blocks_buffers</w:t>
      </w:r>
      <w:proofErr w:type="spellEnd"/>
      <w:r w:rsidRPr="00154F5C">
        <w:rPr>
          <w:lang w:val="es-CL" w:eastAsia="es-CL"/>
        </w:rPr>
        <w:t xml:space="preserve">   ;</w:t>
      </w:r>
    </w:p>
    <w:p w14:paraId="2AE5BEAC" w14:textId="77777777" w:rsidR="00154F5C" w:rsidRPr="00154F5C" w:rsidRDefault="00154F5C" w:rsidP="00154F5C">
      <w:pPr>
        <w:pStyle w:val="code0"/>
        <w:rPr>
          <w:lang w:val="es-CL" w:eastAsia="es-CL"/>
        </w:rPr>
      </w:pPr>
    </w:p>
    <w:p w14:paraId="4AD09098" w14:textId="77777777" w:rsidR="00154F5C" w:rsidRPr="00154F5C" w:rsidRDefault="00154F5C" w:rsidP="00154F5C">
      <w:pPr>
        <w:pStyle w:val="code0"/>
        <w:rPr>
          <w:lang w:val="es-CL" w:eastAsia="es-CL"/>
        </w:rPr>
      </w:pPr>
      <w:r w:rsidRPr="00154F5C">
        <w:rPr>
          <w:lang w:val="es-CL" w:eastAsia="es-CL"/>
        </w:rPr>
        <w:t xml:space="preserve">CREATE </w:t>
      </w:r>
      <w:proofErr w:type="gramStart"/>
      <w:r w:rsidRPr="00154F5C">
        <w:rPr>
          <w:lang w:val="es-CL" w:eastAsia="es-CL"/>
        </w:rPr>
        <w:t xml:space="preserve">TABLE  </w:t>
      </w:r>
      <w:proofErr w:type="spellStart"/>
      <w:r w:rsidRPr="00154F5C">
        <w:rPr>
          <w:lang w:val="es-CL" w:eastAsia="es-CL"/>
        </w:rPr>
        <w:t>aws</w:t>
      </w:r>
      <w:proofErr w:type="gramEnd"/>
      <w:r w:rsidRPr="00154F5C">
        <w:rPr>
          <w:lang w:val="es-CL" w:eastAsia="es-CL"/>
        </w:rPr>
        <w:t>_migrations.country_mx_view_blocks_buffers</w:t>
      </w:r>
      <w:proofErr w:type="spellEnd"/>
      <w:r w:rsidRPr="00154F5C">
        <w:rPr>
          <w:lang w:val="es-CL" w:eastAsia="es-CL"/>
        </w:rPr>
        <w:t xml:space="preserve"> AS</w:t>
      </w:r>
    </w:p>
    <w:p w14:paraId="3E47F554" w14:textId="77777777" w:rsidR="00154F5C" w:rsidRPr="00154F5C" w:rsidRDefault="00154F5C" w:rsidP="00154F5C">
      <w:pPr>
        <w:pStyle w:val="code0"/>
        <w:rPr>
          <w:lang w:val="es-CL" w:eastAsia="es-CL"/>
        </w:rPr>
      </w:pPr>
      <w:proofErr w:type="spellStart"/>
      <w:r w:rsidRPr="00154F5C">
        <w:rPr>
          <w:lang w:val="es-CL" w:eastAsia="es-CL"/>
        </w:rPr>
        <w:t>SELECT</w:t>
      </w:r>
      <w:proofErr w:type="spellEnd"/>
    </w:p>
    <w:p w14:paraId="699B76BF" w14:textId="77777777" w:rsidR="00154F5C" w:rsidRPr="00154F5C" w:rsidRDefault="00154F5C" w:rsidP="00154F5C">
      <w:pPr>
        <w:pStyle w:val="code0"/>
        <w:rPr>
          <w:lang w:val="es-CL" w:eastAsia="es-CL"/>
        </w:rPr>
      </w:pPr>
      <w:proofErr w:type="gramStart"/>
      <w:r w:rsidRPr="00154F5C">
        <w:rPr>
          <w:lang w:val="es-CL" w:eastAsia="es-CL"/>
        </w:rPr>
        <w:t>id ,</w:t>
      </w:r>
      <w:proofErr w:type="gramEnd"/>
    </w:p>
    <w:p w14:paraId="0C27786C" w14:textId="77777777" w:rsidR="00154F5C" w:rsidRPr="00154F5C" w:rsidRDefault="00154F5C" w:rsidP="00154F5C">
      <w:pPr>
        <w:pStyle w:val="code0"/>
        <w:rPr>
          <w:lang w:val="es-CL" w:eastAsia="es-CL"/>
        </w:rPr>
      </w:pPr>
      <w:r w:rsidRPr="00154F5C">
        <w:rPr>
          <w:lang w:val="es-CL" w:eastAsia="es-CL"/>
        </w:rPr>
        <w:t>block_id,</w:t>
      </w:r>
    </w:p>
    <w:p w14:paraId="61438473" w14:textId="77777777" w:rsidR="00154F5C" w:rsidRPr="00154F5C" w:rsidRDefault="00154F5C" w:rsidP="00154F5C">
      <w:pPr>
        <w:pStyle w:val="code0"/>
        <w:rPr>
          <w:lang w:val="es-CL" w:eastAsia="es-CL"/>
        </w:rPr>
      </w:pPr>
      <w:r w:rsidRPr="00154F5C">
        <w:rPr>
          <w:lang w:val="es-CL" w:eastAsia="es-CL"/>
        </w:rPr>
        <w:t>latitud,</w:t>
      </w:r>
    </w:p>
    <w:p w14:paraId="763D18F9" w14:textId="77777777" w:rsidR="00154F5C" w:rsidRPr="00154F5C" w:rsidRDefault="00154F5C" w:rsidP="00154F5C">
      <w:pPr>
        <w:pStyle w:val="code0"/>
        <w:rPr>
          <w:lang w:val="es-CL" w:eastAsia="es-CL"/>
        </w:rPr>
      </w:pPr>
      <w:r w:rsidRPr="00154F5C">
        <w:rPr>
          <w:lang w:val="es-CL" w:eastAsia="es-CL"/>
        </w:rPr>
        <w:t>longitud,</w:t>
      </w:r>
    </w:p>
    <w:p w14:paraId="20F40990" w14:textId="77777777" w:rsidR="00154F5C" w:rsidRPr="00154F5C" w:rsidRDefault="00154F5C" w:rsidP="00154F5C">
      <w:pPr>
        <w:pStyle w:val="code0"/>
        <w:rPr>
          <w:lang w:val="es-CL" w:eastAsia="es-CL"/>
        </w:rPr>
      </w:pPr>
      <w:r w:rsidRPr="00154F5C">
        <w:rPr>
          <w:lang w:val="es-CL" w:eastAsia="es-CL"/>
        </w:rPr>
        <w:t>administrative_area_level_1,</w:t>
      </w:r>
    </w:p>
    <w:p w14:paraId="4D1F8B97" w14:textId="77777777" w:rsidR="00154F5C" w:rsidRPr="00154F5C" w:rsidRDefault="00154F5C" w:rsidP="00154F5C">
      <w:pPr>
        <w:pStyle w:val="code0"/>
        <w:rPr>
          <w:lang w:val="es-CL" w:eastAsia="es-CL"/>
        </w:rPr>
      </w:pPr>
      <w:r w:rsidRPr="00154F5C">
        <w:rPr>
          <w:lang w:val="es-CL" w:eastAsia="es-CL"/>
        </w:rPr>
        <w:t>administrative_area_level_2</w:t>
      </w:r>
    </w:p>
    <w:p w14:paraId="72945920" w14:textId="4B81C84D" w:rsidR="00154F5C" w:rsidRDefault="00154F5C" w:rsidP="00154F5C">
      <w:pPr>
        <w:pStyle w:val="code0"/>
        <w:rPr>
          <w:lang w:val="es-CL" w:eastAsia="es-CL"/>
        </w:rPr>
      </w:pPr>
      <w:r w:rsidRPr="00154F5C">
        <w:rPr>
          <w:lang w:val="es-CL" w:eastAsia="es-CL"/>
        </w:rPr>
        <w:t xml:space="preserve">FROM </w:t>
      </w:r>
      <w:proofErr w:type="spellStart"/>
      <w:r w:rsidRPr="00154F5C">
        <w:rPr>
          <w:lang w:val="es-CL" w:eastAsia="es-CL"/>
        </w:rPr>
        <w:t>country_</w:t>
      </w:r>
      <w:proofErr w:type="gramStart"/>
      <w:r w:rsidRPr="00154F5C">
        <w:rPr>
          <w:lang w:val="es-CL" w:eastAsia="es-CL"/>
        </w:rPr>
        <w:t>mx.view</w:t>
      </w:r>
      <w:proofErr w:type="gramEnd"/>
      <w:r w:rsidRPr="00154F5C">
        <w:rPr>
          <w:lang w:val="es-CL" w:eastAsia="es-CL"/>
        </w:rPr>
        <w:t>_blocks</w:t>
      </w:r>
      <w:proofErr w:type="spellEnd"/>
      <w:r w:rsidRPr="00154F5C">
        <w:rPr>
          <w:lang w:val="es-CL" w:eastAsia="es-CL"/>
        </w:rPr>
        <w:t xml:space="preserve">  ;</w:t>
      </w:r>
      <w:r>
        <w:rPr>
          <w:lang w:val="es-CL" w:eastAsia="es-CL"/>
        </w:rPr>
        <w:t xml:space="preserve"> </w:t>
      </w:r>
      <w:r w:rsidRPr="00154F5C">
        <w:rPr>
          <w:lang w:val="es-CL" w:eastAsia="es-CL"/>
        </w:rPr>
        <w:t xml:space="preserve">   </w:t>
      </w:r>
    </w:p>
    <w:p w14:paraId="200167AE" w14:textId="77777777" w:rsidR="00043F23" w:rsidRPr="00EE5237" w:rsidRDefault="00043F23" w:rsidP="00043F23">
      <w:pPr>
        <w:rPr>
          <w:lang w:val="es-CL" w:eastAsia="es-CL"/>
        </w:rPr>
      </w:pPr>
    </w:p>
    <w:p w14:paraId="20632FC9" w14:textId="5E8B2182" w:rsidR="00BE2BFD" w:rsidRDefault="00BE2BFD" w:rsidP="005607A5">
      <w:pPr>
        <w:pStyle w:val="Ttulo2"/>
        <w:rPr>
          <w:lang w:val="es-CL" w:eastAsia="es-CL"/>
        </w:rPr>
      </w:pPr>
      <w:bookmarkStart w:id="31" w:name="_Toc112782199"/>
      <w:r>
        <w:rPr>
          <w:lang w:val="es-CL" w:eastAsia="es-CL"/>
        </w:rPr>
        <w:lastRenderedPageBreak/>
        <w:t>P</w:t>
      </w:r>
      <w:r w:rsidR="005607A5">
        <w:rPr>
          <w:lang w:val="es-CL" w:eastAsia="es-CL"/>
        </w:rPr>
        <w:t>aso 3</w:t>
      </w:r>
      <w:r>
        <w:rPr>
          <w:lang w:val="es-CL" w:eastAsia="es-CL"/>
        </w:rPr>
        <w:t xml:space="preserve"> </w:t>
      </w:r>
      <w:r w:rsidR="005607A5">
        <w:rPr>
          <w:lang w:val="es-CL" w:eastAsia="es-CL"/>
        </w:rPr>
        <w:t>Replicación</w:t>
      </w:r>
      <w:bookmarkEnd w:id="31"/>
      <w:r w:rsidR="005607A5">
        <w:rPr>
          <w:lang w:val="es-CL" w:eastAsia="es-CL"/>
        </w:rPr>
        <w:t xml:space="preserve"> </w:t>
      </w:r>
    </w:p>
    <w:p w14:paraId="1A91658D" w14:textId="333D9402" w:rsidR="005607A5" w:rsidRDefault="00495DB9" w:rsidP="005607A5">
      <w:pPr>
        <w:rPr>
          <w:lang w:val="es-CL" w:eastAsia="es-CL"/>
        </w:rPr>
      </w:pPr>
      <w:r>
        <w:rPr>
          <w:lang w:val="es-CL" w:eastAsia="es-CL"/>
        </w:rPr>
        <w:t>Los objetos de aws_migrations son copiados a S3</w:t>
      </w:r>
      <w:r w:rsidRPr="00495DB9">
        <w:rPr>
          <w:lang w:val="es-CL" w:eastAsia="es-CL"/>
        </w:rPr>
        <w:t xml:space="preserve"> </w:t>
      </w:r>
      <w:r>
        <w:rPr>
          <w:lang w:val="es-CL" w:eastAsia="es-CL"/>
        </w:rPr>
        <w:t xml:space="preserve">y Athena, mientras se agreguen </w:t>
      </w:r>
      <w:r w:rsidR="005607A5">
        <w:rPr>
          <w:lang w:val="es-CL" w:eastAsia="es-CL"/>
        </w:rPr>
        <w:t xml:space="preserve">las reglas de mapeo necesarias </w:t>
      </w:r>
      <w:r>
        <w:rPr>
          <w:lang w:val="es-CL" w:eastAsia="es-CL"/>
        </w:rPr>
        <w:t>en la solicitud.</w:t>
      </w:r>
    </w:p>
    <w:p w14:paraId="755FE839" w14:textId="23F4B97F" w:rsidR="004D676D" w:rsidRDefault="004D676D" w:rsidP="005607A5">
      <w:pPr>
        <w:rPr>
          <w:lang w:val="es-CL" w:eastAsia="es-CL"/>
        </w:rPr>
      </w:pPr>
      <w:r w:rsidRPr="00495DB9">
        <w:rPr>
          <w:b/>
          <w:bCs/>
          <w:lang w:val="es-CL" w:eastAsia="es-CL"/>
        </w:rPr>
        <w:t>Endpoint</w:t>
      </w:r>
      <w:r>
        <w:rPr>
          <w:lang w:val="es-CL" w:eastAsia="es-CL"/>
        </w:rPr>
        <w:t xml:space="preserve">: </w:t>
      </w:r>
      <w:r w:rsidR="007B6197" w:rsidRPr="007B6197">
        <w:rPr>
          <w:lang w:val="es-CL" w:eastAsia="es-CL"/>
        </w:rPr>
        <w:t>h</w:t>
      </w:r>
      <w:r w:rsidR="007B6197" w:rsidRPr="007B6197">
        <w:rPr>
          <w:rFonts w:ascii="Calibri" w:eastAsia="Times New Roman" w:hAnsi="Calibri" w:cs="Calibri"/>
          <w:lang w:val="es-CL" w:eastAsia="es-CL"/>
        </w:rPr>
        <w:t>ttps://estudios-qa.geo-research.com/replicate-tables</w:t>
      </w:r>
    </w:p>
    <w:p w14:paraId="0AB714CC" w14:textId="08026C9D" w:rsidR="005607A5" w:rsidRDefault="005607A5" w:rsidP="005607A5">
      <w:pPr>
        <w:rPr>
          <w:lang w:val="es-CL" w:eastAsia="es-CL"/>
        </w:rPr>
      </w:pPr>
      <w:r>
        <w:rPr>
          <w:lang w:val="es-CL" w:eastAsia="es-CL"/>
        </w:rPr>
        <w:t xml:space="preserve">Nota: El servicio </w:t>
      </w:r>
      <w:proofErr w:type="spellStart"/>
      <w:r>
        <w:rPr>
          <w:lang w:val="es-CL" w:eastAsia="es-CL"/>
        </w:rPr>
        <w:t>DMS</w:t>
      </w:r>
      <w:proofErr w:type="spellEnd"/>
      <w:r>
        <w:rPr>
          <w:lang w:val="es-CL" w:eastAsia="es-CL"/>
        </w:rPr>
        <w:t xml:space="preserve"> permite el uso del </w:t>
      </w:r>
      <w:proofErr w:type="spellStart"/>
      <w:r>
        <w:rPr>
          <w:lang w:val="es-CL" w:eastAsia="es-CL"/>
        </w:rPr>
        <w:t>wildcard</w:t>
      </w:r>
      <w:proofErr w:type="spellEnd"/>
      <w:r>
        <w:rPr>
          <w:lang w:val="es-CL" w:eastAsia="es-CL"/>
        </w:rPr>
        <w:t xml:space="preserve"> “%” para realizar la búsqueda de los objetos.</w:t>
      </w:r>
    </w:p>
    <w:p w14:paraId="0B2124DD" w14:textId="77777777" w:rsidR="005607A5" w:rsidRPr="005607A5" w:rsidRDefault="005607A5" w:rsidP="005607A5">
      <w:pPr>
        <w:pStyle w:val="code0"/>
        <w:rPr>
          <w:lang w:val="es-CL" w:eastAsia="es-CL"/>
        </w:rPr>
      </w:pPr>
      <w:r w:rsidRPr="005607A5">
        <w:rPr>
          <w:lang w:val="es-CL" w:eastAsia="es-CL"/>
        </w:rPr>
        <w:t>{</w:t>
      </w:r>
    </w:p>
    <w:p w14:paraId="118FF580" w14:textId="3BD078C5" w:rsidR="005607A5" w:rsidRDefault="005607A5" w:rsidP="005607A5">
      <w:pPr>
        <w:pStyle w:val="code0"/>
        <w:rPr>
          <w:lang w:val="es-CL" w:eastAsia="es-CL"/>
        </w:rPr>
      </w:pPr>
      <w:r w:rsidRPr="005607A5">
        <w:rPr>
          <w:lang w:val="es-CL" w:eastAsia="es-CL"/>
        </w:rPr>
        <w:t xml:space="preserve">  "</w:t>
      </w:r>
      <w:proofErr w:type="spellStart"/>
      <w:r w:rsidRPr="005607A5">
        <w:rPr>
          <w:lang w:val="es-CL" w:eastAsia="es-CL"/>
        </w:rPr>
        <w:t>body</w:t>
      </w:r>
      <w:proofErr w:type="spellEnd"/>
      <w:r w:rsidRPr="005607A5">
        <w:rPr>
          <w:lang w:val="es-CL" w:eastAsia="es-CL"/>
        </w:rPr>
        <w:t>": {</w:t>
      </w:r>
    </w:p>
    <w:p w14:paraId="47B6008C" w14:textId="35C3B45F" w:rsidR="00834F70" w:rsidRPr="005607A5" w:rsidRDefault="00834F70" w:rsidP="005607A5">
      <w:pPr>
        <w:pStyle w:val="code0"/>
        <w:rPr>
          <w:lang w:val="es-CL" w:eastAsia="es-CL"/>
        </w:rPr>
      </w:pPr>
      <w:r w:rsidRPr="007630BC">
        <w:rPr>
          <w:lang w:val="es-CL" w:eastAsia="es-CL"/>
        </w:rPr>
        <w:t xml:space="preserve">    "environment": "PROD",</w:t>
      </w:r>
    </w:p>
    <w:p w14:paraId="5AC9E05A" w14:textId="77777777" w:rsidR="005607A5" w:rsidRPr="005607A5" w:rsidRDefault="005607A5" w:rsidP="005607A5">
      <w:pPr>
        <w:pStyle w:val="code0"/>
        <w:rPr>
          <w:lang w:val="es-CL" w:eastAsia="es-CL"/>
        </w:rPr>
      </w:pPr>
      <w:r w:rsidRPr="005607A5">
        <w:rPr>
          <w:lang w:val="es-CL" w:eastAsia="es-CL"/>
        </w:rPr>
        <w:t xml:space="preserve">    "rules": [</w:t>
      </w:r>
    </w:p>
    <w:p w14:paraId="0DB0C706" w14:textId="77777777" w:rsidR="005607A5" w:rsidRPr="005607A5" w:rsidRDefault="005607A5" w:rsidP="005607A5">
      <w:pPr>
        <w:pStyle w:val="code0"/>
        <w:rPr>
          <w:lang w:val="es-CL" w:eastAsia="es-CL"/>
        </w:rPr>
      </w:pPr>
      <w:r w:rsidRPr="005607A5">
        <w:rPr>
          <w:lang w:val="es-CL" w:eastAsia="es-CL"/>
        </w:rPr>
        <w:t xml:space="preserve">      {</w:t>
      </w:r>
    </w:p>
    <w:p w14:paraId="51CFDAFD" w14:textId="77777777" w:rsidR="005607A5" w:rsidRPr="005607A5" w:rsidRDefault="005607A5" w:rsidP="005607A5">
      <w:pPr>
        <w:pStyle w:val="code0"/>
        <w:rPr>
          <w:lang w:val="es-CL" w:eastAsia="es-CL"/>
        </w:rPr>
      </w:pPr>
      <w:r w:rsidRPr="005607A5">
        <w:rPr>
          <w:lang w:val="es-CL" w:eastAsia="es-CL"/>
        </w:rPr>
        <w:t xml:space="preserve">        "schema-</w:t>
      </w:r>
      <w:proofErr w:type="spellStart"/>
      <w:r w:rsidRPr="005607A5">
        <w:rPr>
          <w:lang w:val="es-CL" w:eastAsia="es-CL"/>
        </w:rPr>
        <w:t>name</w:t>
      </w:r>
      <w:proofErr w:type="spellEnd"/>
      <w:r w:rsidRPr="005607A5">
        <w:rPr>
          <w:lang w:val="es-CL" w:eastAsia="es-CL"/>
        </w:rPr>
        <w:t>": "aws_migrations",</w:t>
      </w:r>
    </w:p>
    <w:p w14:paraId="2E110363" w14:textId="356FF107" w:rsidR="005607A5" w:rsidRPr="005607A5" w:rsidRDefault="005607A5" w:rsidP="005607A5">
      <w:pPr>
        <w:pStyle w:val="code0"/>
        <w:rPr>
          <w:lang w:val="es-CL" w:eastAsia="es-CL"/>
        </w:rPr>
      </w:pPr>
      <w:r w:rsidRPr="005607A5">
        <w:rPr>
          <w:lang w:val="es-CL" w:eastAsia="es-CL"/>
        </w:rPr>
        <w:t xml:space="preserve">        "table-</w:t>
      </w:r>
      <w:proofErr w:type="spellStart"/>
      <w:r w:rsidRPr="005607A5">
        <w:rPr>
          <w:lang w:val="es-CL" w:eastAsia="es-CL"/>
        </w:rPr>
        <w:t>name</w:t>
      </w:r>
      <w:proofErr w:type="spellEnd"/>
      <w:r w:rsidRPr="005607A5">
        <w:rPr>
          <w:lang w:val="es-CL" w:eastAsia="es-CL"/>
        </w:rPr>
        <w:t>": "</w:t>
      </w:r>
      <w:proofErr w:type="spellStart"/>
      <w:r w:rsidRPr="005607A5">
        <w:rPr>
          <w:lang w:val="es-CL" w:eastAsia="es-CL"/>
        </w:rPr>
        <w:t>country_</w:t>
      </w:r>
      <w:r w:rsidR="00111A34">
        <w:rPr>
          <w:lang w:val="es-CL" w:eastAsia="es-CL"/>
        </w:rPr>
        <w:t>cl</w:t>
      </w:r>
      <w:proofErr w:type="spellEnd"/>
      <w:r w:rsidRPr="005607A5">
        <w:rPr>
          <w:lang w:val="es-CL" w:eastAsia="es-CL"/>
        </w:rPr>
        <w:t>_</w:t>
      </w:r>
      <w:r w:rsidR="00813EAA">
        <w:rPr>
          <w:lang w:val="es-CL" w:eastAsia="es-CL"/>
        </w:rPr>
        <w:t>%</w:t>
      </w:r>
      <w:r w:rsidR="00813EAA" w:rsidRPr="005607A5">
        <w:rPr>
          <w:lang w:val="es-CL" w:eastAsia="es-CL"/>
        </w:rPr>
        <w:t xml:space="preserve"> </w:t>
      </w:r>
      <w:r w:rsidRPr="005607A5">
        <w:rPr>
          <w:lang w:val="es-CL" w:eastAsia="es-CL"/>
        </w:rPr>
        <w:t>"</w:t>
      </w:r>
    </w:p>
    <w:p w14:paraId="13AD5571" w14:textId="0D5ADA7A" w:rsidR="004B501D" w:rsidRPr="005607A5" w:rsidRDefault="005607A5" w:rsidP="005607A5">
      <w:pPr>
        <w:pStyle w:val="code0"/>
        <w:rPr>
          <w:lang w:val="es-CL" w:eastAsia="es-CL"/>
        </w:rPr>
      </w:pPr>
      <w:r w:rsidRPr="005607A5">
        <w:rPr>
          <w:lang w:val="es-CL" w:eastAsia="es-CL"/>
        </w:rPr>
        <w:t xml:space="preserve">      }</w:t>
      </w:r>
    </w:p>
    <w:p w14:paraId="20A7A41C" w14:textId="77777777" w:rsidR="005607A5" w:rsidRPr="005607A5" w:rsidRDefault="005607A5" w:rsidP="005607A5">
      <w:pPr>
        <w:pStyle w:val="code0"/>
        <w:rPr>
          <w:lang w:val="es-CL" w:eastAsia="es-CL"/>
        </w:rPr>
      </w:pPr>
      <w:r w:rsidRPr="005607A5">
        <w:rPr>
          <w:lang w:val="es-CL" w:eastAsia="es-CL"/>
        </w:rPr>
        <w:t xml:space="preserve">    ]</w:t>
      </w:r>
    </w:p>
    <w:p w14:paraId="5A4F8629" w14:textId="77777777" w:rsidR="005607A5" w:rsidRPr="005607A5" w:rsidRDefault="005607A5" w:rsidP="005607A5">
      <w:pPr>
        <w:pStyle w:val="code0"/>
        <w:rPr>
          <w:lang w:val="es-CL" w:eastAsia="es-CL"/>
        </w:rPr>
      </w:pPr>
      <w:r w:rsidRPr="005607A5">
        <w:rPr>
          <w:lang w:val="es-CL" w:eastAsia="es-CL"/>
        </w:rPr>
        <w:t xml:space="preserve">  }</w:t>
      </w:r>
    </w:p>
    <w:p w14:paraId="66F7E183" w14:textId="37DAB161" w:rsidR="005607A5" w:rsidRDefault="005607A5" w:rsidP="005607A5">
      <w:pPr>
        <w:pStyle w:val="code0"/>
        <w:rPr>
          <w:lang w:val="es-CL" w:eastAsia="es-CL"/>
        </w:rPr>
      </w:pPr>
      <w:r w:rsidRPr="005607A5">
        <w:rPr>
          <w:lang w:val="es-CL" w:eastAsia="es-CL"/>
        </w:rPr>
        <w:t>}</w:t>
      </w:r>
    </w:p>
    <w:p w14:paraId="069A0412" w14:textId="77777777" w:rsidR="005607A5" w:rsidRPr="005607A5" w:rsidRDefault="005607A5" w:rsidP="005607A5">
      <w:pPr>
        <w:rPr>
          <w:lang w:val="es-CL" w:eastAsia="es-CL"/>
        </w:rPr>
      </w:pPr>
    </w:p>
    <w:p w14:paraId="740D862E" w14:textId="147A9381" w:rsidR="004103B7" w:rsidRPr="004103B7" w:rsidRDefault="00281F08" w:rsidP="004103B7">
      <w:pPr>
        <w:rPr>
          <w:lang w:val="es-CL" w:eastAsia="es-CL"/>
        </w:rPr>
      </w:pPr>
      <w:r>
        <w:rPr>
          <w:lang w:val="es-CL" w:eastAsia="es-CL"/>
        </w:rPr>
        <w:t xml:space="preserve">Para verificar el estado del proceso se deberán ver los logs de la </w:t>
      </w:r>
      <w:proofErr w:type="spellStart"/>
      <w:r>
        <w:rPr>
          <w:lang w:val="es-CL" w:eastAsia="es-CL"/>
        </w:rPr>
        <w:t>stepfunction</w:t>
      </w:r>
      <w:proofErr w:type="spellEnd"/>
      <w:r>
        <w:rPr>
          <w:lang w:val="es-CL" w:eastAsia="es-CL"/>
        </w:rPr>
        <w:t xml:space="preserve"> </w:t>
      </w:r>
      <w:proofErr w:type="spellStart"/>
      <w:r w:rsidRPr="00866FC6">
        <w:rPr>
          <w:lang w:val="es-CL" w:eastAsia="es-CL"/>
        </w:rPr>
        <w:t>workflow_dev_dms_replicacion</w:t>
      </w:r>
      <w:proofErr w:type="spellEnd"/>
    </w:p>
    <w:p w14:paraId="636E4C0A" w14:textId="77777777" w:rsidR="004103B7" w:rsidRPr="004103B7" w:rsidRDefault="004103B7" w:rsidP="004103B7">
      <w:pPr>
        <w:rPr>
          <w:lang w:val="es-CL" w:eastAsia="es-CL"/>
        </w:rPr>
      </w:pPr>
    </w:p>
    <w:p w14:paraId="03C162E5" w14:textId="77777777" w:rsidR="00281F08" w:rsidRDefault="00281F08">
      <w:pPr>
        <w:rPr>
          <w:rFonts w:asciiTheme="majorHAnsi" w:eastAsiaTheme="majorEastAsia" w:hAnsiTheme="majorHAnsi" w:cstheme="majorBidi"/>
          <w:b/>
          <w:bCs/>
          <w:smallCaps/>
          <w:sz w:val="36"/>
          <w:szCs w:val="36"/>
          <w:lang w:val="es-CL" w:eastAsia="es-CL"/>
        </w:rPr>
      </w:pPr>
      <w:r>
        <w:rPr>
          <w:lang w:val="es-CL" w:eastAsia="es-CL"/>
        </w:rPr>
        <w:br w:type="page"/>
      </w:r>
    </w:p>
    <w:p w14:paraId="199A61C7" w14:textId="28594539" w:rsidR="001E6728" w:rsidRPr="001E6728" w:rsidRDefault="00BD5B5E" w:rsidP="00BD5B5E">
      <w:pPr>
        <w:pStyle w:val="Ttulo1"/>
        <w:rPr>
          <w:lang w:val="es-CL" w:eastAsia="es-CL"/>
        </w:rPr>
      </w:pPr>
      <w:bookmarkStart w:id="32" w:name="_Toc112782200"/>
      <w:proofErr w:type="spellStart"/>
      <w:r>
        <w:rPr>
          <w:lang w:val="es-CL" w:eastAsia="es-CL"/>
        </w:rPr>
        <w:lastRenderedPageBreak/>
        <w:t>Postman</w:t>
      </w:r>
      <w:bookmarkEnd w:id="32"/>
      <w:proofErr w:type="spellEnd"/>
    </w:p>
    <w:p w14:paraId="6E95C3D9" w14:textId="7D64FDC7" w:rsidR="001E6728" w:rsidRDefault="00DB4F95" w:rsidP="002E69FA">
      <w:r>
        <w:t>Utilidades:</w:t>
      </w:r>
      <w:r w:rsidR="00B64907">
        <w:t xml:space="preserve"> </w:t>
      </w:r>
      <w:r w:rsidR="00B64907" w:rsidRPr="00B64907">
        <w:t>https://jsoneditoronline.org/#/</w:t>
      </w:r>
    </w:p>
    <w:p w14:paraId="1B6EA3F4" w14:textId="77777777" w:rsidR="00B64907" w:rsidRDefault="00B64907" w:rsidP="002E69FA"/>
    <w:p w14:paraId="3E3EFAF9" w14:textId="1A8CF263" w:rsidR="00BD5B5E" w:rsidRDefault="00BD5B5E">
      <w:pPr>
        <w:pStyle w:val="Prrafodelista"/>
        <w:numPr>
          <w:ilvl w:val="0"/>
          <w:numId w:val="7"/>
        </w:numPr>
      </w:pPr>
      <w:r>
        <w:t>Importar el json al programa File/</w:t>
      </w:r>
      <w:proofErr w:type="spellStart"/>
      <w:r>
        <w:t>Import</w:t>
      </w:r>
      <w:proofErr w:type="spellEnd"/>
    </w:p>
    <w:p w14:paraId="041E15CF" w14:textId="6DA29E0F" w:rsidR="00BD5B5E" w:rsidRDefault="00BD5B5E">
      <w:pPr>
        <w:pStyle w:val="Prrafodelista"/>
        <w:numPr>
          <w:ilvl w:val="0"/>
          <w:numId w:val="7"/>
        </w:numPr>
      </w:pPr>
      <w:r w:rsidRPr="00BD5B5E">
        <w:rPr>
          <w:noProof/>
        </w:rPr>
        <w:drawing>
          <wp:inline distT="0" distB="0" distL="0" distR="0" wp14:anchorId="64792809" wp14:editId="75F65E98">
            <wp:extent cx="2501900" cy="23121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6999" cy="232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CD96F" w14:textId="2B6E1CF7" w:rsidR="00BD5B5E" w:rsidRDefault="00BD5B5E">
      <w:pPr>
        <w:pStyle w:val="Prrafodelista"/>
        <w:numPr>
          <w:ilvl w:val="0"/>
          <w:numId w:val="7"/>
        </w:numPr>
      </w:pPr>
      <w:r w:rsidRPr="00BD5B5E">
        <w:rPr>
          <w:noProof/>
        </w:rPr>
        <w:drawing>
          <wp:inline distT="0" distB="0" distL="0" distR="0" wp14:anchorId="106C6DAD" wp14:editId="72D691F4">
            <wp:extent cx="2609850" cy="2176465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0116" cy="218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1795" w14:textId="6222AE06" w:rsidR="00780B8F" w:rsidRDefault="00D85188">
      <w:pPr>
        <w:pStyle w:val="Prrafodelista"/>
        <w:numPr>
          <w:ilvl w:val="0"/>
          <w:numId w:val="7"/>
        </w:numPr>
      </w:pPr>
      <w:r>
        <w:t>Hay que asegurar</w:t>
      </w:r>
      <w:r w:rsidR="00780B8F">
        <w:t xml:space="preserve"> que los </w:t>
      </w:r>
      <w:proofErr w:type="spellStart"/>
      <w:r w:rsidR="00780B8F">
        <w:t>headers</w:t>
      </w:r>
      <w:proofErr w:type="spellEnd"/>
      <w:r w:rsidR="00780B8F">
        <w:t xml:space="preserve"> estén activados</w:t>
      </w:r>
      <w:r>
        <w:t>.</w:t>
      </w:r>
      <w:r w:rsidR="00780B8F" w:rsidRPr="00780B8F">
        <w:rPr>
          <w:noProof/>
        </w:rPr>
        <w:drawing>
          <wp:inline distT="0" distB="0" distL="0" distR="0" wp14:anchorId="35F1BFF3" wp14:editId="61589A96">
            <wp:extent cx="3784600" cy="1189003"/>
            <wp:effectExtent l="0" t="0" r="635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8194" cy="119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33B9" w14:textId="6D24E7B8" w:rsidR="00780B8F" w:rsidRDefault="00780B8F">
      <w:pPr>
        <w:pStyle w:val="Prrafodelista"/>
        <w:numPr>
          <w:ilvl w:val="0"/>
          <w:numId w:val="7"/>
        </w:numPr>
      </w:pPr>
      <w:r>
        <w:t xml:space="preserve">Finalmente hacer una prueba, en la pestaña </w:t>
      </w:r>
      <w:proofErr w:type="spellStart"/>
      <w:r>
        <w:t>body</w:t>
      </w:r>
      <w:proofErr w:type="spellEnd"/>
      <w:r w:rsidR="00F95447">
        <w:t xml:space="preserve"> + </w:t>
      </w:r>
      <w:r w:rsidR="007224D2">
        <w:t xml:space="preserve">botón </w:t>
      </w:r>
      <w:proofErr w:type="spellStart"/>
      <w:r w:rsidR="00F95447">
        <w:t>SEND</w:t>
      </w:r>
      <w:proofErr w:type="spellEnd"/>
    </w:p>
    <w:p w14:paraId="3095837C" w14:textId="3BDA5F40" w:rsidR="00F95447" w:rsidRDefault="00780B8F">
      <w:pPr>
        <w:pStyle w:val="Prrafodelista"/>
        <w:numPr>
          <w:ilvl w:val="0"/>
          <w:numId w:val="7"/>
        </w:numPr>
      </w:pPr>
      <w:r w:rsidRPr="00780B8F">
        <w:rPr>
          <w:noProof/>
        </w:rPr>
        <w:lastRenderedPageBreak/>
        <w:drawing>
          <wp:inline distT="0" distB="0" distL="0" distR="0" wp14:anchorId="5C0AF2AB" wp14:editId="244DAAA0">
            <wp:extent cx="4159250" cy="2679300"/>
            <wp:effectExtent l="0" t="0" r="0" b="6985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7716" cy="268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F92F" w14:textId="62238E36" w:rsidR="00DA3D2A" w:rsidRDefault="007224D2">
      <w:pPr>
        <w:pStyle w:val="Prrafodelista"/>
        <w:numPr>
          <w:ilvl w:val="0"/>
          <w:numId w:val="7"/>
        </w:numPr>
      </w:pPr>
      <w:r>
        <w:t xml:space="preserve">Esto no indicara nada </w:t>
      </w:r>
      <w:r w:rsidR="005E2C37">
        <w:t>más,</w:t>
      </w:r>
      <w:r>
        <w:t xml:space="preserve"> pero habilitare una opción para indicar fallos </w:t>
      </w:r>
      <w:r w:rsidR="000D6E94">
        <w:t>si la</w:t>
      </w:r>
      <w:r>
        <w:t xml:space="preserve"> solicitud</w:t>
      </w:r>
      <w:r w:rsidR="000D6E94">
        <w:t xml:space="preserve"> quedo malformada.</w:t>
      </w:r>
    </w:p>
    <w:p w14:paraId="0913910D" w14:textId="7AEAF78E" w:rsidR="00DA3D2A" w:rsidRDefault="00244272" w:rsidP="00244272">
      <w:pPr>
        <w:pStyle w:val="Ttulo3"/>
      </w:pPr>
      <w:bookmarkStart w:id="33" w:name="_Toc112782201"/>
      <w:r>
        <w:t>Agregar API KEY</w:t>
      </w:r>
      <w:bookmarkEnd w:id="33"/>
    </w:p>
    <w:p w14:paraId="0DE4CA77" w14:textId="0996F573" w:rsidR="00244272" w:rsidRDefault="00244272">
      <w:r>
        <w:t xml:space="preserve">En este caso para incluirla en la request de </w:t>
      </w:r>
      <w:proofErr w:type="spellStart"/>
      <w:r>
        <w:t>postman</w:t>
      </w:r>
      <w:proofErr w:type="spellEnd"/>
      <w:r>
        <w:t xml:space="preserve"> agregarla en </w:t>
      </w:r>
      <w:proofErr w:type="spellStart"/>
      <w:r>
        <w:t>authorization</w:t>
      </w:r>
      <w:proofErr w:type="spellEnd"/>
      <w:r>
        <w:t xml:space="preserve"> / </w:t>
      </w:r>
      <w:proofErr w:type="spellStart"/>
      <w:r>
        <w:t>type</w:t>
      </w:r>
      <w:proofErr w:type="spellEnd"/>
      <w:r>
        <w:t xml:space="preserve"> API Key / y </w:t>
      </w:r>
      <w:proofErr w:type="spellStart"/>
      <w:r>
        <w:t>setar</w:t>
      </w:r>
      <w:proofErr w:type="spellEnd"/>
      <w:r>
        <w:t xml:space="preserve"> el campo </w:t>
      </w:r>
      <w:proofErr w:type="spellStart"/>
      <w:r>
        <w:t>value</w:t>
      </w:r>
      <w:proofErr w:type="spellEnd"/>
      <w:r>
        <w:t>.</w:t>
      </w:r>
    </w:p>
    <w:p w14:paraId="5A3CB8B6" w14:textId="37E14DDF" w:rsidR="00244272" w:rsidRDefault="00244272" w:rsidP="002B5A1C">
      <w:pPr>
        <w:jc w:val="center"/>
      </w:pPr>
      <w:r w:rsidRPr="00244272">
        <w:rPr>
          <w:noProof/>
        </w:rPr>
        <w:drawing>
          <wp:inline distT="0" distB="0" distL="0" distR="0" wp14:anchorId="597539CE" wp14:editId="51FB8D0D">
            <wp:extent cx="3295650" cy="134681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9064" cy="135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8D027" w14:textId="77777777" w:rsidR="00244272" w:rsidRDefault="00244272"/>
    <w:p w14:paraId="04C3AF2A" w14:textId="33DCD458" w:rsidR="007224D2" w:rsidRDefault="00CF0F4D" w:rsidP="00DA3D2A">
      <w:pPr>
        <w:pStyle w:val="Ttulo1"/>
      </w:pPr>
      <w:bookmarkStart w:id="34" w:name="_Toc112782202"/>
      <w:r>
        <w:t>Actualizaciones de</w:t>
      </w:r>
      <w:r w:rsidR="00DA3D2A">
        <w:t xml:space="preserve"> </w:t>
      </w:r>
      <w:proofErr w:type="spellStart"/>
      <w:r w:rsidR="00DA3D2A">
        <w:t>de</w:t>
      </w:r>
      <w:proofErr w:type="spellEnd"/>
      <w:r w:rsidR="00DA3D2A">
        <w:t xml:space="preserve"> la api</w:t>
      </w:r>
      <w:r>
        <w:t xml:space="preserve"> para inputs a medida</w:t>
      </w:r>
      <w:bookmarkEnd w:id="34"/>
    </w:p>
    <w:p w14:paraId="042F6B58" w14:textId="3EEEAB1F" w:rsidR="00DA3D2A" w:rsidRDefault="00DA3D2A" w:rsidP="00DA3D2A">
      <w:r>
        <w:t xml:space="preserve">Dentro de los 2 casos de uso tenemos que cuando se requiere </w:t>
      </w:r>
      <w:r w:rsidR="00CF0F4D">
        <w:t xml:space="preserve">input con </w:t>
      </w:r>
      <w:r>
        <w:t xml:space="preserve">una modificación muy particular será necesario un desarrollo del flujo del </w:t>
      </w:r>
      <w:proofErr w:type="spellStart"/>
      <w:proofErr w:type="gramStart"/>
      <w:r>
        <w:t>etl</w:t>
      </w:r>
      <w:proofErr w:type="spellEnd"/>
      <w:r>
        <w:t xml:space="preserve"> ,</w:t>
      </w:r>
      <w:proofErr w:type="gramEnd"/>
      <w:r>
        <w:t xml:space="preserve"> para ello solo será necesario crear una nueva consulta para el </w:t>
      </w:r>
      <w:proofErr w:type="spellStart"/>
      <w:r>
        <w:t>etl</w:t>
      </w:r>
      <w:proofErr w:type="spellEnd"/>
      <w:r>
        <w:t xml:space="preserve"> /</w:t>
      </w:r>
      <w:proofErr w:type="spellStart"/>
      <w:r>
        <w:t>stage</w:t>
      </w:r>
      <w:proofErr w:type="spellEnd"/>
      <w:r>
        <w:t xml:space="preserve"> particular que se necesite , pero deberá agregarse la solicitud dentro de siguiente archivo para que esta pueda ser reflejada en los resultados finales.</w:t>
      </w:r>
    </w:p>
    <w:p w14:paraId="774FD738" w14:textId="22E55777" w:rsidR="00DA3D2A" w:rsidRDefault="00DA3D2A" w:rsidP="00DA3D2A">
      <w:r>
        <w:t xml:space="preserve">En este ejemplo se simula que la nueva solicitud cambia en todas sus </w:t>
      </w:r>
      <w:r w:rsidR="00D85188">
        <w:t>consultas,</w:t>
      </w:r>
      <w:r w:rsidR="00301A90">
        <w:t xml:space="preserve"> lo que se va indicando dentro de la clave </w:t>
      </w:r>
      <w:proofErr w:type="spellStart"/>
      <w:r w:rsidR="00301A90">
        <w:t>stages</w:t>
      </w:r>
      <w:proofErr w:type="spellEnd"/>
      <w:r w:rsidR="00301A90">
        <w:t>.</w:t>
      </w:r>
    </w:p>
    <w:p w14:paraId="270D30E7" w14:textId="4019CAC3" w:rsidR="00DA3D2A" w:rsidRDefault="00DA3D2A" w:rsidP="00DA3D2A"/>
    <w:p w14:paraId="38846133" w14:textId="5BF22402" w:rsidR="00DA3D2A" w:rsidRDefault="00DA3D2A" w:rsidP="00DA3D2A">
      <w:pPr>
        <w:jc w:val="center"/>
      </w:pPr>
      <w:r w:rsidRPr="00DA3D2A">
        <w:rPr>
          <w:noProof/>
        </w:rPr>
        <w:lastRenderedPageBreak/>
        <w:drawing>
          <wp:inline distT="0" distB="0" distL="0" distR="0" wp14:anchorId="735C498C" wp14:editId="05D107D8">
            <wp:extent cx="2609850" cy="275038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5827" cy="275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13EA" w14:textId="77777777" w:rsidR="00DA3D2A" w:rsidRDefault="00DA3D2A" w:rsidP="00DA3D2A"/>
    <w:p w14:paraId="495E699C" w14:textId="70DD657A" w:rsidR="00DA3D2A" w:rsidRPr="002D2BBF" w:rsidRDefault="003745E0" w:rsidP="00DA3D2A">
      <w:r>
        <w:t xml:space="preserve"> </w:t>
      </w:r>
    </w:p>
    <w:sectPr w:rsidR="00DA3D2A" w:rsidRPr="002D2BBF" w:rsidSect="00FB3CD1">
      <w:footerReference w:type="default" r:id="rId27"/>
      <w:pgSz w:w="11907" w:h="16839" w:code="9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E4649" w14:textId="77777777" w:rsidR="00022BB8" w:rsidRDefault="00022BB8" w:rsidP="00855982">
      <w:pPr>
        <w:spacing w:after="0" w:line="240" w:lineRule="auto"/>
      </w:pPr>
      <w:r>
        <w:separator/>
      </w:r>
    </w:p>
  </w:endnote>
  <w:endnote w:type="continuationSeparator" w:id="0">
    <w:p w14:paraId="57790099" w14:textId="77777777" w:rsidR="00022BB8" w:rsidRDefault="00022BB8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B2E06" w14:textId="77777777" w:rsidR="00A24F88" w:rsidRDefault="00A24F88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D08C9" w14:textId="77777777" w:rsidR="00022BB8" w:rsidRDefault="00022BB8" w:rsidP="00855982">
      <w:pPr>
        <w:spacing w:after="0" w:line="240" w:lineRule="auto"/>
      </w:pPr>
      <w:r>
        <w:separator/>
      </w:r>
    </w:p>
  </w:footnote>
  <w:footnote w:type="continuationSeparator" w:id="0">
    <w:p w14:paraId="1C021A44" w14:textId="77777777" w:rsidR="00022BB8" w:rsidRDefault="00022BB8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5B52"/>
    <w:multiLevelType w:val="hybridMultilevel"/>
    <w:tmpl w:val="73B2E6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60C81"/>
    <w:multiLevelType w:val="hybridMultilevel"/>
    <w:tmpl w:val="AF1A07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42B0E"/>
    <w:multiLevelType w:val="hybridMultilevel"/>
    <w:tmpl w:val="0C5206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B7B2D"/>
    <w:multiLevelType w:val="hybridMultilevel"/>
    <w:tmpl w:val="62CA747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5592E"/>
    <w:multiLevelType w:val="hybridMultilevel"/>
    <w:tmpl w:val="1EAC15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4526A0"/>
    <w:multiLevelType w:val="hybridMultilevel"/>
    <w:tmpl w:val="73B2E6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021A0"/>
    <w:multiLevelType w:val="hybridMultilevel"/>
    <w:tmpl w:val="4B2E94BA"/>
    <w:lvl w:ilvl="0" w:tplc="4A1ED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D061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A07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C666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A20C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CE4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E27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5A31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78C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B693CAF"/>
    <w:multiLevelType w:val="hybridMultilevel"/>
    <w:tmpl w:val="8B9C4C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3418F8"/>
    <w:multiLevelType w:val="hybridMultilevel"/>
    <w:tmpl w:val="2BC0E66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F22D11"/>
    <w:multiLevelType w:val="hybridMultilevel"/>
    <w:tmpl w:val="616E3DF0"/>
    <w:lvl w:ilvl="0" w:tplc="7ABE2B0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B7EDC"/>
    <w:multiLevelType w:val="hybridMultilevel"/>
    <w:tmpl w:val="2EA83D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B2243"/>
    <w:multiLevelType w:val="hybridMultilevel"/>
    <w:tmpl w:val="266ECFD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CB602A"/>
    <w:multiLevelType w:val="hybridMultilevel"/>
    <w:tmpl w:val="E34ED954"/>
    <w:lvl w:ilvl="0" w:tplc="7ABE2B0E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A3109"/>
    <w:multiLevelType w:val="hybridMultilevel"/>
    <w:tmpl w:val="2D9AFB9E"/>
    <w:lvl w:ilvl="0" w:tplc="8CF0692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764FC5"/>
    <w:multiLevelType w:val="hybridMultilevel"/>
    <w:tmpl w:val="E742691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736423">
    <w:abstractNumId w:val="13"/>
  </w:num>
  <w:num w:numId="2" w16cid:durableId="1092818474">
    <w:abstractNumId w:val="5"/>
  </w:num>
  <w:num w:numId="3" w16cid:durableId="770315984">
    <w:abstractNumId w:val="6"/>
  </w:num>
  <w:num w:numId="4" w16cid:durableId="294218487">
    <w:abstractNumId w:val="7"/>
  </w:num>
  <w:num w:numId="5" w16cid:durableId="767624506">
    <w:abstractNumId w:val="0"/>
  </w:num>
  <w:num w:numId="6" w16cid:durableId="1425566642">
    <w:abstractNumId w:val="11"/>
  </w:num>
  <w:num w:numId="7" w16cid:durableId="732508797">
    <w:abstractNumId w:val="9"/>
  </w:num>
  <w:num w:numId="8" w16cid:durableId="1617562765">
    <w:abstractNumId w:val="3"/>
  </w:num>
  <w:num w:numId="9" w16cid:durableId="1001355412">
    <w:abstractNumId w:val="1"/>
  </w:num>
  <w:num w:numId="10" w16cid:durableId="497235844">
    <w:abstractNumId w:val="12"/>
  </w:num>
  <w:num w:numId="11" w16cid:durableId="1730227652">
    <w:abstractNumId w:val="10"/>
  </w:num>
  <w:num w:numId="12" w16cid:durableId="1255045862">
    <w:abstractNumId w:val="4"/>
  </w:num>
  <w:num w:numId="13" w16cid:durableId="739525178">
    <w:abstractNumId w:val="14"/>
  </w:num>
  <w:num w:numId="14" w16cid:durableId="1570798739">
    <w:abstractNumId w:val="8"/>
  </w:num>
  <w:num w:numId="15" w16cid:durableId="1645163193">
    <w:abstractNumId w:val="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isplayBackgroundShape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4C"/>
    <w:rsid w:val="00006211"/>
    <w:rsid w:val="0001230C"/>
    <w:rsid w:val="00016635"/>
    <w:rsid w:val="00016F75"/>
    <w:rsid w:val="00021F1B"/>
    <w:rsid w:val="00022BB8"/>
    <w:rsid w:val="00023895"/>
    <w:rsid w:val="00023C64"/>
    <w:rsid w:val="00030798"/>
    <w:rsid w:val="000307CD"/>
    <w:rsid w:val="00033414"/>
    <w:rsid w:val="00037D42"/>
    <w:rsid w:val="00037EB8"/>
    <w:rsid w:val="000434BA"/>
    <w:rsid w:val="00043F23"/>
    <w:rsid w:val="00044269"/>
    <w:rsid w:val="0005398B"/>
    <w:rsid w:val="000545CA"/>
    <w:rsid w:val="00055200"/>
    <w:rsid w:val="000552F8"/>
    <w:rsid w:val="00055655"/>
    <w:rsid w:val="000672BA"/>
    <w:rsid w:val="00073B77"/>
    <w:rsid w:val="000748FB"/>
    <w:rsid w:val="000751D8"/>
    <w:rsid w:val="00076851"/>
    <w:rsid w:val="0007719D"/>
    <w:rsid w:val="0008035F"/>
    <w:rsid w:val="00082712"/>
    <w:rsid w:val="000929F7"/>
    <w:rsid w:val="00093835"/>
    <w:rsid w:val="00095046"/>
    <w:rsid w:val="0009599A"/>
    <w:rsid w:val="0009786B"/>
    <w:rsid w:val="000B28EA"/>
    <w:rsid w:val="000B4C6C"/>
    <w:rsid w:val="000B729C"/>
    <w:rsid w:val="000C4F53"/>
    <w:rsid w:val="000C6FEE"/>
    <w:rsid w:val="000D1180"/>
    <w:rsid w:val="000D30FC"/>
    <w:rsid w:val="000D581C"/>
    <w:rsid w:val="000D6E94"/>
    <w:rsid w:val="000D74FD"/>
    <w:rsid w:val="000E6967"/>
    <w:rsid w:val="000E6D1F"/>
    <w:rsid w:val="000F1AAA"/>
    <w:rsid w:val="000F4DAF"/>
    <w:rsid w:val="001112C2"/>
    <w:rsid w:val="00111A34"/>
    <w:rsid w:val="00112FDE"/>
    <w:rsid w:val="00115C32"/>
    <w:rsid w:val="0012351C"/>
    <w:rsid w:val="00127538"/>
    <w:rsid w:val="001341F5"/>
    <w:rsid w:val="0013772D"/>
    <w:rsid w:val="00144F51"/>
    <w:rsid w:val="001466A8"/>
    <w:rsid w:val="0015400B"/>
    <w:rsid w:val="0015498F"/>
    <w:rsid w:val="00154F5C"/>
    <w:rsid w:val="00172540"/>
    <w:rsid w:val="001750CA"/>
    <w:rsid w:val="00185586"/>
    <w:rsid w:val="00186625"/>
    <w:rsid w:val="0019663F"/>
    <w:rsid w:val="001C3037"/>
    <w:rsid w:val="001C5189"/>
    <w:rsid w:val="001C6ECF"/>
    <w:rsid w:val="001D24B5"/>
    <w:rsid w:val="001D2B80"/>
    <w:rsid w:val="001D4362"/>
    <w:rsid w:val="001D6654"/>
    <w:rsid w:val="001E0969"/>
    <w:rsid w:val="001E14FA"/>
    <w:rsid w:val="001E3B7C"/>
    <w:rsid w:val="001E49AD"/>
    <w:rsid w:val="001E5449"/>
    <w:rsid w:val="001E5D4E"/>
    <w:rsid w:val="001E6728"/>
    <w:rsid w:val="001F22B2"/>
    <w:rsid w:val="00203679"/>
    <w:rsid w:val="00206935"/>
    <w:rsid w:val="00206DE2"/>
    <w:rsid w:val="00207581"/>
    <w:rsid w:val="002255B6"/>
    <w:rsid w:val="0022715E"/>
    <w:rsid w:val="00231409"/>
    <w:rsid w:val="00236D69"/>
    <w:rsid w:val="00237E2C"/>
    <w:rsid w:val="00241B1A"/>
    <w:rsid w:val="00242A0F"/>
    <w:rsid w:val="002431C7"/>
    <w:rsid w:val="00244272"/>
    <w:rsid w:val="00251F3B"/>
    <w:rsid w:val="002549F6"/>
    <w:rsid w:val="002552DB"/>
    <w:rsid w:val="00256854"/>
    <w:rsid w:val="00257A66"/>
    <w:rsid w:val="002706AB"/>
    <w:rsid w:val="00281F08"/>
    <w:rsid w:val="00287D82"/>
    <w:rsid w:val="0029174A"/>
    <w:rsid w:val="00292D90"/>
    <w:rsid w:val="00295A20"/>
    <w:rsid w:val="00295E2F"/>
    <w:rsid w:val="00295EDC"/>
    <w:rsid w:val="00297CE7"/>
    <w:rsid w:val="002A38EE"/>
    <w:rsid w:val="002A38F6"/>
    <w:rsid w:val="002B1D0D"/>
    <w:rsid w:val="002B5A1C"/>
    <w:rsid w:val="002B61D2"/>
    <w:rsid w:val="002C0AC4"/>
    <w:rsid w:val="002C4976"/>
    <w:rsid w:val="002D08D8"/>
    <w:rsid w:val="002D2BBF"/>
    <w:rsid w:val="002D560C"/>
    <w:rsid w:val="002E4839"/>
    <w:rsid w:val="002E6082"/>
    <w:rsid w:val="002E69FA"/>
    <w:rsid w:val="002E6D44"/>
    <w:rsid w:val="002F11F6"/>
    <w:rsid w:val="00301A90"/>
    <w:rsid w:val="0030307A"/>
    <w:rsid w:val="003050F9"/>
    <w:rsid w:val="00310A0A"/>
    <w:rsid w:val="00313347"/>
    <w:rsid w:val="0031402F"/>
    <w:rsid w:val="0032125A"/>
    <w:rsid w:val="003214F5"/>
    <w:rsid w:val="00327BED"/>
    <w:rsid w:val="00333F08"/>
    <w:rsid w:val="0033584C"/>
    <w:rsid w:val="003449B1"/>
    <w:rsid w:val="00345660"/>
    <w:rsid w:val="003462DD"/>
    <w:rsid w:val="0034642E"/>
    <w:rsid w:val="0034744F"/>
    <w:rsid w:val="003501AA"/>
    <w:rsid w:val="00355F3A"/>
    <w:rsid w:val="0035609E"/>
    <w:rsid w:val="003562F8"/>
    <w:rsid w:val="003575C7"/>
    <w:rsid w:val="003604FE"/>
    <w:rsid w:val="003622C0"/>
    <w:rsid w:val="003625DF"/>
    <w:rsid w:val="00365449"/>
    <w:rsid w:val="00367FEB"/>
    <w:rsid w:val="00372978"/>
    <w:rsid w:val="003745E0"/>
    <w:rsid w:val="00381E83"/>
    <w:rsid w:val="00392676"/>
    <w:rsid w:val="00396084"/>
    <w:rsid w:val="003A0B17"/>
    <w:rsid w:val="003A7CF5"/>
    <w:rsid w:val="003A7E56"/>
    <w:rsid w:val="003B227F"/>
    <w:rsid w:val="003B6107"/>
    <w:rsid w:val="003B624B"/>
    <w:rsid w:val="003C167E"/>
    <w:rsid w:val="003C36E0"/>
    <w:rsid w:val="003C3DA3"/>
    <w:rsid w:val="003D0686"/>
    <w:rsid w:val="003E1E54"/>
    <w:rsid w:val="003E203A"/>
    <w:rsid w:val="003E4A70"/>
    <w:rsid w:val="003F0996"/>
    <w:rsid w:val="003F1613"/>
    <w:rsid w:val="003F1BC4"/>
    <w:rsid w:val="003F1E18"/>
    <w:rsid w:val="003F1FA5"/>
    <w:rsid w:val="003F7864"/>
    <w:rsid w:val="00400B35"/>
    <w:rsid w:val="00401940"/>
    <w:rsid w:val="004103B7"/>
    <w:rsid w:val="00411C6B"/>
    <w:rsid w:val="004121D6"/>
    <w:rsid w:val="00413012"/>
    <w:rsid w:val="00415F25"/>
    <w:rsid w:val="00415F7D"/>
    <w:rsid w:val="00424F8A"/>
    <w:rsid w:val="00426163"/>
    <w:rsid w:val="0042783C"/>
    <w:rsid w:val="004279EA"/>
    <w:rsid w:val="00434C13"/>
    <w:rsid w:val="00441708"/>
    <w:rsid w:val="00441AC2"/>
    <w:rsid w:val="004421CC"/>
    <w:rsid w:val="00442838"/>
    <w:rsid w:val="004428B0"/>
    <w:rsid w:val="00442F41"/>
    <w:rsid w:val="00450E65"/>
    <w:rsid w:val="004510E2"/>
    <w:rsid w:val="004550D3"/>
    <w:rsid w:val="0046036A"/>
    <w:rsid w:val="00467CB4"/>
    <w:rsid w:val="00476D21"/>
    <w:rsid w:val="0048697B"/>
    <w:rsid w:val="00492E7F"/>
    <w:rsid w:val="00495DB9"/>
    <w:rsid w:val="00496D07"/>
    <w:rsid w:val="004A17CA"/>
    <w:rsid w:val="004A3F0D"/>
    <w:rsid w:val="004A5F13"/>
    <w:rsid w:val="004B08A0"/>
    <w:rsid w:val="004B501D"/>
    <w:rsid w:val="004C4CC7"/>
    <w:rsid w:val="004C56CD"/>
    <w:rsid w:val="004D3AB0"/>
    <w:rsid w:val="004D51B6"/>
    <w:rsid w:val="004D5F7B"/>
    <w:rsid w:val="004D676D"/>
    <w:rsid w:val="004E04DF"/>
    <w:rsid w:val="004E194E"/>
    <w:rsid w:val="004E3D88"/>
    <w:rsid w:val="004E58CF"/>
    <w:rsid w:val="004F72A5"/>
    <w:rsid w:val="0050711A"/>
    <w:rsid w:val="00507E89"/>
    <w:rsid w:val="005108E0"/>
    <w:rsid w:val="00511A3A"/>
    <w:rsid w:val="005173A2"/>
    <w:rsid w:val="0052464B"/>
    <w:rsid w:val="005273F3"/>
    <w:rsid w:val="005274DB"/>
    <w:rsid w:val="00527DFB"/>
    <w:rsid w:val="00531BFE"/>
    <w:rsid w:val="00536A73"/>
    <w:rsid w:val="00536E47"/>
    <w:rsid w:val="005378FF"/>
    <w:rsid w:val="0054170A"/>
    <w:rsid w:val="00544318"/>
    <w:rsid w:val="00546501"/>
    <w:rsid w:val="00546C3E"/>
    <w:rsid w:val="005503A0"/>
    <w:rsid w:val="005506F8"/>
    <w:rsid w:val="005604E5"/>
    <w:rsid w:val="005607A5"/>
    <w:rsid w:val="00564E35"/>
    <w:rsid w:val="00572F43"/>
    <w:rsid w:val="005769B7"/>
    <w:rsid w:val="00586406"/>
    <w:rsid w:val="00596078"/>
    <w:rsid w:val="0059643F"/>
    <w:rsid w:val="005A2AF4"/>
    <w:rsid w:val="005A5F77"/>
    <w:rsid w:val="005B6640"/>
    <w:rsid w:val="005B716D"/>
    <w:rsid w:val="005C0DFA"/>
    <w:rsid w:val="005E139B"/>
    <w:rsid w:val="005E16A7"/>
    <w:rsid w:val="005E2C37"/>
    <w:rsid w:val="005E4A4A"/>
    <w:rsid w:val="005E6EB2"/>
    <w:rsid w:val="0060052D"/>
    <w:rsid w:val="006023EC"/>
    <w:rsid w:val="00606B69"/>
    <w:rsid w:val="006105EE"/>
    <w:rsid w:val="006234DE"/>
    <w:rsid w:val="00624F86"/>
    <w:rsid w:val="0062638B"/>
    <w:rsid w:val="00626C45"/>
    <w:rsid w:val="006306A1"/>
    <w:rsid w:val="00632915"/>
    <w:rsid w:val="0063694C"/>
    <w:rsid w:val="006428B9"/>
    <w:rsid w:val="006515C2"/>
    <w:rsid w:val="0067284E"/>
    <w:rsid w:val="00685E42"/>
    <w:rsid w:val="006868EE"/>
    <w:rsid w:val="00690156"/>
    <w:rsid w:val="006962D8"/>
    <w:rsid w:val="00696B1C"/>
    <w:rsid w:val="006A6388"/>
    <w:rsid w:val="006A6EAD"/>
    <w:rsid w:val="006B2ACA"/>
    <w:rsid w:val="006B46BC"/>
    <w:rsid w:val="006B4BEF"/>
    <w:rsid w:val="006B6809"/>
    <w:rsid w:val="006C34BE"/>
    <w:rsid w:val="006D4159"/>
    <w:rsid w:val="006E6F93"/>
    <w:rsid w:val="00700D1A"/>
    <w:rsid w:val="007104FE"/>
    <w:rsid w:val="007121EF"/>
    <w:rsid w:val="00717906"/>
    <w:rsid w:val="007224D2"/>
    <w:rsid w:val="00726546"/>
    <w:rsid w:val="0073524D"/>
    <w:rsid w:val="00737511"/>
    <w:rsid w:val="007377FF"/>
    <w:rsid w:val="00740BB4"/>
    <w:rsid w:val="00744CD4"/>
    <w:rsid w:val="007460F3"/>
    <w:rsid w:val="007532F6"/>
    <w:rsid w:val="0075575C"/>
    <w:rsid w:val="00760DD2"/>
    <w:rsid w:val="0076108A"/>
    <w:rsid w:val="007630BC"/>
    <w:rsid w:val="00765165"/>
    <w:rsid w:val="00770008"/>
    <w:rsid w:val="00771228"/>
    <w:rsid w:val="00780B8F"/>
    <w:rsid w:val="007833A7"/>
    <w:rsid w:val="00783CA3"/>
    <w:rsid w:val="0078589A"/>
    <w:rsid w:val="007875A0"/>
    <w:rsid w:val="00790430"/>
    <w:rsid w:val="0079394C"/>
    <w:rsid w:val="00795756"/>
    <w:rsid w:val="00796149"/>
    <w:rsid w:val="00796CC5"/>
    <w:rsid w:val="007B04A6"/>
    <w:rsid w:val="007B6197"/>
    <w:rsid w:val="007B7458"/>
    <w:rsid w:val="007D0D7E"/>
    <w:rsid w:val="007D1C4F"/>
    <w:rsid w:val="007D304C"/>
    <w:rsid w:val="007E1B90"/>
    <w:rsid w:val="007E2CBD"/>
    <w:rsid w:val="007E51AC"/>
    <w:rsid w:val="007E6B6B"/>
    <w:rsid w:val="007F0B0F"/>
    <w:rsid w:val="008012B9"/>
    <w:rsid w:val="00803EB4"/>
    <w:rsid w:val="00807F0B"/>
    <w:rsid w:val="00811264"/>
    <w:rsid w:val="00813EAA"/>
    <w:rsid w:val="00814CBB"/>
    <w:rsid w:val="00815D95"/>
    <w:rsid w:val="00821DB2"/>
    <w:rsid w:val="00824CE2"/>
    <w:rsid w:val="00827529"/>
    <w:rsid w:val="00834F70"/>
    <w:rsid w:val="008366BD"/>
    <w:rsid w:val="00836957"/>
    <w:rsid w:val="00836FE6"/>
    <w:rsid w:val="008376B3"/>
    <w:rsid w:val="00846BDB"/>
    <w:rsid w:val="0085150A"/>
    <w:rsid w:val="00853747"/>
    <w:rsid w:val="00854602"/>
    <w:rsid w:val="00854F32"/>
    <w:rsid w:val="00855982"/>
    <w:rsid w:val="00857D5B"/>
    <w:rsid w:val="0086390A"/>
    <w:rsid w:val="00864B69"/>
    <w:rsid w:val="0086529B"/>
    <w:rsid w:val="00866FC6"/>
    <w:rsid w:val="00871466"/>
    <w:rsid w:val="00876495"/>
    <w:rsid w:val="008776A6"/>
    <w:rsid w:val="00880147"/>
    <w:rsid w:val="008807D6"/>
    <w:rsid w:val="00882022"/>
    <w:rsid w:val="00883892"/>
    <w:rsid w:val="00883B12"/>
    <w:rsid w:val="00884151"/>
    <w:rsid w:val="0089011D"/>
    <w:rsid w:val="00895EBE"/>
    <w:rsid w:val="008978E2"/>
    <w:rsid w:val="00897DAF"/>
    <w:rsid w:val="008A10EA"/>
    <w:rsid w:val="008A1143"/>
    <w:rsid w:val="008A45D4"/>
    <w:rsid w:val="008A51D8"/>
    <w:rsid w:val="008A531B"/>
    <w:rsid w:val="008A58B0"/>
    <w:rsid w:val="008B6345"/>
    <w:rsid w:val="008C16F4"/>
    <w:rsid w:val="008C26BA"/>
    <w:rsid w:val="008C5B3A"/>
    <w:rsid w:val="008C7A74"/>
    <w:rsid w:val="008D621B"/>
    <w:rsid w:val="008F4662"/>
    <w:rsid w:val="009004D0"/>
    <w:rsid w:val="00903F69"/>
    <w:rsid w:val="00921722"/>
    <w:rsid w:val="00933284"/>
    <w:rsid w:val="00937D92"/>
    <w:rsid w:val="009573B3"/>
    <w:rsid w:val="009606B5"/>
    <w:rsid w:val="009626C3"/>
    <w:rsid w:val="00964083"/>
    <w:rsid w:val="00976F17"/>
    <w:rsid w:val="00977503"/>
    <w:rsid w:val="00977DDF"/>
    <w:rsid w:val="009872E5"/>
    <w:rsid w:val="00990B1E"/>
    <w:rsid w:val="00993068"/>
    <w:rsid w:val="0099398C"/>
    <w:rsid w:val="00994E6B"/>
    <w:rsid w:val="009A4391"/>
    <w:rsid w:val="009A472D"/>
    <w:rsid w:val="009B188D"/>
    <w:rsid w:val="009D3324"/>
    <w:rsid w:val="009D43C6"/>
    <w:rsid w:val="009D6D72"/>
    <w:rsid w:val="009D7645"/>
    <w:rsid w:val="009D78DA"/>
    <w:rsid w:val="009E1BC4"/>
    <w:rsid w:val="009E3F51"/>
    <w:rsid w:val="009E4258"/>
    <w:rsid w:val="009E5BB4"/>
    <w:rsid w:val="009F401F"/>
    <w:rsid w:val="009F6E33"/>
    <w:rsid w:val="00A10484"/>
    <w:rsid w:val="00A15D1D"/>
    <w:rsid w:val="00A1781F"/>
    <w:rsid w:val="00A17FC9"/>
    <w:rsid w:val="00A202A2"/>
    <w:rsid w:val="00A24F7C"/>
    <w:rsid w:val="00A24F88"/>
    <w:rsid w:val="00A317D9"/>
    <w:rsid w:val="00A31810"/>
    <w:rsid w:val="00A31E8A"/>
    <w:rsid w:val="00A32A26"/>
    <w:rsid w:val="00A35B27"/>
    <w:rsid w:val="00A36E83"/>
    <w:rsid w:val="00A41C76"/>
    <w:rsid w:val="00A4658E"/>
    <w:rsid w:val="00A51A97"/>
    <w:rsid w:val="00A5340B"/>
    <w:rsid w:val="00A62858"/>
    <w:rsid w:val="00A67052"/>
    <w:rsid w:val="00A727A3"/>
    <w:rsid w:val="00A736E1"/>
    <w:rsid w:val="00A75565"/>
    <w:rsid w:val="00A75C1B"/>
    <w:rsid w:val="00A81400"/>
    <w:rsid w:val="00A85541"/>
    <w:rsid w:val="00A9186A"/>
    <w:rsid w:val="00A91CD4"/>
    <w:rsid w:val="00A9613D"/>
    <w:rsid w:val="00AA2EAC"/>
    <w:rsid w:val="00AB10A5"/>
    <w:rsid w:val="00AB1E4A"/>
    <w:rsid w:val="00AC19C7"/>
    <w:rsid w:val="00AC1E5F"/>
    <w:rsid w:val="00AC221C"/>
    <w:rsid w:val="00AC3CBF"/>
    <w:rsid w:val="00AC666B"/>
    <w:rsid w:val="00AD57E7"/>
    <w:rsid w:val="00AD6E7F"/>
    <w:rsid w:val="00AE4DEF"/>
    <w:rsid w:val="00AE6FEE"/>
    <w:rsid w:val="00AF3CE5"/>
    <w:rsid w:val="00B056D4"/>
    <w:rsid w:val="00B11296"/>
    <w:rsid w:val="00B146E4"/>
    <w:rsid w:val="00B2000D"/>
    <w:rsid w:val="00B23041"/>
    <w:rsid w:val="00B27821"/>
    <w:rsid w:val="00B31221"/>
    <w:rsid w:val="00B34EFB"/>
    <w:rsid w:val="00B37902"/>
    <w:rsid w:val="00B40148"/>
    <w:rsid w:val="00B42037"/>
    <w:rsid w:val="00B468FC"/>
    <w:rsid w:val="00B531DF"/>
    <w:rsid w:val="00B54267"/>
    <w:rsid w:val="00B54EC0"/>
    <w:rsid w:val="00B55E41"/>
    <w:rsid w:val="00B56906"/>
    <w:rsid w:val="00B64907"/>
    <w:rsid w:val="00B667FE"/>
    <w:rsid w:val="00B7009F"/>
    <w:rsid w:val="00B7163F"/>
    <w:rsid w:val="00B716A8"/>
    <w:rsid w:val="00B83439"/>
    <w:rsid w:val="00B96D65"/>
    <w:rsid w:val="00BA2EEE"/>
    <w:rsid w:val="00BB054C"/>
    <w:rsid w:val="00BB38FA"/>
    <w:rsid w:val="00BC553E"/>
    <w:rsid w:val="00BD0A8A"/>
    <w:rsid w:val="00BD5B5E"/>
    <w:rsid w:val="00BE2BFD"/>
    <w:rsid w:val="00BE4344"/>
    <w:rsid w:val="00BF1597"/>
    <w:rsid w:val="00BF3D57"/>
    <w:rsid w:val="00BF4838"/>
    <w:rsid w:val="00BF7740"/>
    <w:rsid w:val="00C04849"/>
    <w:rsid w:val="00C069A6"/>
    <w:rsid w:val="00C125BF"/>
    <w:rsid w:val="00C134C4"/>
    <w:rsid w:val="00C20BD3"/>
    <w:rsid w:val="00C31DD2"/>
    <w:rsid w:val="00C32248"/>
    <w:rsid w:val="00C33C4E"/>
    <w:rsid w:val="00C50DE0"/>
    <w:rsid w:val="00C52C9C"/>
    <w:rsid w:val="00C55DC1"/>
    <w:rsid w:val="00C60330"/>
    <w:rsid w:val="00C6701C"/>
    <w:rsid w:val="00C7584F"/>
    <w:rsid w:val="00C76915"/>
    <w:rsid w:val="00C80217"/>
    <w:rsid w:val="00C83A76"/>
    <w:rsid w:val="00C90F5A"/>
    <w:rsid w:val="00C93A0D"/>
    <w:rsid w:val="00C96D6D"/>
    <w:rsid w:val="00CA0BAF"/>
    <w:rsid w:val="00CB21ED"/>
    <w:rsid w:val="00CB3464"/>
    <w:rsid w:val="00CB3C8C"/>
    <w:rsid w:val="00CB450B"/>
    <w:rsid w:val="00CB5717"/>
    <w:rsid w:val="00CC0198"/>
    <w:rsid w:val="00CC2FBD"/>
    <w:rsid w:val="00CC64EC"/>
    <w:rsid w:val="00CD399A"/>
    <w:rsid w:val="00CE42BC"/>
    <w:rsid w:val="00CF0E45"/>
    <w:rsid w:val="00CF0F4D"/>
    <w:rsid w:val="00D00380"/>
    <w:rsid w:val="00D02994"/>
    <w:rsid w:val="00D0470D"/>
    <w:rsid w:val="00D11963"/>
    <w:rsid w:val="00D1466E"/>
    <w:rsid w:val="00D16038"/>
    <w:rsid w:val="00D32D66"/>
    <w:rsid w:val="00D36C65"/>
    <w:rsid w:val="00D36E31"/>
    <w:rsid w:val="00D37E7E"/>
    <w:rsid w:val="00D40985"/>
    <w:rsid w:val="00D40BAB"/>
    <w:rsid w:val="00D43CA8"/>
    <w:rsid w:val="00D46A90"/>
    <w:rsid w:val="00D5132C"/>
    <w:rsid w:val="00D5427E"/>
    <w:rsid w:val="00D54302"/>
    <w:rsid w:val="00D5442B"/>
    <w:rsid w:val="00D57E8D"/>
    <w:rsid w:val="00D61AF2"/>
    <w:rsid w:val="00D628D4"/>
    <w:rsid w:val="00D72C37"/>
    <w:rsid w:val="00D828BA"/>
    <w:rsid w:val="00D85188"/>
    <w:rsid w:val="00D86FE4"/>
    <w:rsid w:val="00D9163E"/>
    <w:rsid w:val="00DA2940"/>
    <w:rsid w:val="00DA3D2A"/>
    <w:rsid w:val="00DB0B26"/>
    <w:rsid w:val="00DB134C"/>
    <w:rsid w:val="00DB4F95"/>
    <w:rsid w:val="00DC152E"/>
    <w:rsid w:val="00DC5079"/>
    <w:rsid w:val="00DC76F0"/>
    <w:rsid w:val="00DD5891"/>
    <w:rsid w:val="00DE1C7A"/>
    <w:rsid w:val="00DF018D"/>
    <w:rsid w:val="00DF1367"/>
    <w:rsid w:val="00DF4359"/>
    <w:rsid w:val="00E31FBA"/>
    <w:rsid w:val="00E40C1D"/>
    <w:rsid w:val="00E4187D"/>
    <w:rsid w:val="00E4280B"/>
    <w:rsid w:val="00E431A0"/>
    <w:rsid w:val="00E526E1"/>
    <w:rsid w:val="00E6150D"/>
    <w:rsid w:val="00E61CF8"/>
    <w:rsid w:val="00E7045D"/>
    <w:rsid w:val="00E709D8"/>
    <w:rsid w:val="00E71CA1"/>
    <w:rsid w:val="00E74C6C"/>
    <w:rsid w:val="00E7592F"/>
    <w:rsid w:val="00E77ABF"/>
    <w:rsid w:val="00E8049C"/>
    <w:rsid w:val="00E8494D"/>
    <w:rsid w:val="00E871D4"/>
    <w:rsid w:val="00E91C1A"/>
    <w:rsid w:val="00EA4171"/>
    <w:rsid w:val="00EB0AA3"/>
    <w:rsid w:val="00EB1C6E"/>
    <w:rsid w:val="00EB20D2"/>
    <w:rsid w:val="00EB4219"/>
    <w:rsid w:val="00EB618B"/>
    <w:rsid w:val="00ED4E2A"/>
    <w:rsid w:val="00ED5090"/>
    <w:rsid w:val="00ED5856"/>
    <w:rsid w:val="00ED65FC"/>
    <w:rsid w:val="00EE3522"/>
    <w:rsid w:val="00EE5237"/>
    <w:rsid w:val="00EF068E"/>
    <w:rsid w:val="00EF0F56"/>
    <w:rsid w:val="00F00632"/>
    <w:rsid w:val="00F0167C"/>
    <w:rsid w:val="00F04154"/>
    <w:rsid w:val="00F04265"/>
    <w:rsid w:val="00F130CA"/>
    <w:rsid w:val="00F134A6"/>
    <w:rsid w:val="00F13D0F"/>
    <w:rsid w:val="00F14683"/>
    <w:rsid w:val="00F15BC3"/>
    <w:rsid w:val="00F26547"/>
    <w:rsid w:val="00F32C8C"/>
    <w:rsid w:val="00F40778"/>
    <w:rsid w:val="00F41195"/>
    <w:rsid w:val="00F4289C"/>
    <w:rsid w:val="00F43E7F"/>
    <w:rsid w:val="00F44197"/>
    <w:rsid w:val="00F47290"/>
    <w:rsid w:val="00F5075C"/>
    <w:rsid w:val="00F51881"/>
    <w:rsid w:val="00F54AEC"/>
    <w:rsid w:val="00F56CB7"/>
    <w:rsid w:val="00F62C21"/>
    <w:rsid w:val="00F707AB"/>
    <w:rsid w:val="00F725D6"/>
    <w:rsid w:val="00F847BF"/>
    <w:rsid w:val="00F92934"/>
    <w:rsid w:val="00F94139"/>
    <w:rsid w:val="00F95447"/>
    <w:rsid w:val="00FA0138"/>
    <w:rsid w:val="00FA2044"/>
    <w:rsid w:val="00FB2548"/>
    <w:rsid w:val="00FB3CD1"/>
    <w:rsid w:val="00FB5735"/>
    <w:rsid w:val="00FC19AC"/>
    <w:rsid w:val="00FC2DAB"/>
    <w:rsid w:val="00FC788E"/>
    <w:rsid w:val="00FD262C"/>
    <w:rsid w:val="00FD782D"/>
    <w:rsid w:val="00FE3B4C"/>
    <w:rsid w:val="00FE6AFD"/>
    <w:rsid w:val="00FF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328D0"/>
  <w15:chartTrackingRefBased/>
  <w15:docId w15:val="{24E41254-AF6B-4EF1-A227-36E2CA189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76D"/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Prrafodelista">
    <w:name w:val="List Paragraph"/>
    <w:basedOn w:val="Normal"/>
    <w:uiPriority w:val="34"/>
    <w:unhideWhenUsed/>
    <w:qFormat/>
    <w:rsid w:val="002431C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6390A"/>
    <w:rPr>
      <w:color w:val="605E5C"/>
      <w:shd w:val="clear" w:color="auto" w:fill="E1DFDD"/>
    </w:rPr>
  </w:style>
  <w:style w:type="character" w:customStyle="1" w:styleId="hljs-string">
    <w:name w:val="hljs-string"/>
    <w:basedOn w:val="Fuentedeprrafopredeter"/>
    <w:rsid w:val="00977DDF"/>
  </w:style>
  <w:style w:type="paragraph" w:customStyle="1" w:styleId="gmail-m8734413671770263585msolistparagraph">
    <w:name w:val="gmail-m_8734413671770263585msolistparagraph"/>
    <w:basedOn w:val="Normal"/>
    <w:rsid w:val="00E74C6C"/>
    <w:pPr>
      <w:spacing w:before="100" w:beforeAutospacing="1" w:after="100" w:afterAutospacing="1" w:line="240" w:lineRule="auto"/>
    </w:pPr>
    <w:rPr>
      <w:rFonts w:ascii="Calibri" w:eastAsiaTheme="minorHAnsi" w:hAnsi="Calibri" w:cs="Calibri"/>
      <w:lang w:val="es-CL" w:eastAsia="es-CL"/>
    </w:rPr>
  </w:style>
  <w:style w:type="paragraph" w:styleId="Sinespaciado">
    <w:name w:val="No Spacing"/>
    <w:link w:val="SinespaciadoCar"/>
    <w:uiPriority w:val="1"/>
    <w:qFormat/>
    <w:rsid w:val="00FB3CD1"/>
    <w:pPr>
      <w:spacing w:after="0" w:line="240" w:lineRule="auto"/>
    </w:pPr>
    <w:rPr>
      <w:lang w:val="es-CL"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3CD1"/>
    <w:rPr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FB3CD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3291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A3F0D"/>
    <w:pPr>
      <w:spacing w:after="100"/>
      <w:ind w:left="440"/>
    </w:pPr>
  </w:style>
  <w:style w:type="paragraph" w:customStyle="1" w:styleId="CODE">
    <w:name w:val="CODE"/>
    <w:basedOn w:val="HTMLconformatoprevio"/>
    <w:link w:val="CODECar"/>
    <w:rsid w:val="009D78DA"/>
    <w:pPr>
      <w:shd w:val="clear" w:color="auto" w:fill="F8F8F8"/>
    </w:pPr>
    <w:rPr>
      <w:i/>
      <w:iCs/>
      <w:color w:val="408080"/>
      <w:sz w:val="10"/>
      <w:szCs w:val="8"/>
    </w:rPr>
  </w:style>
  <w:style w:type="character" w:customStyle="1" w:styleId="CODECar">
    <w:name w:val="CODE Car"/>
    <w:basedOn w:val="HTMLconformatoprevioCar"/>
    <w:link w:val="CODE"/>
    <w:rsid w:val="009D78DA"/>
    <w:rPr>
      <w:rFonts w:ascii="Consolas" w:hAnsi="Consolas"/>
      <w:i/>
      <w:iCs/>
      <w:color w:val="408080"/>
      <w:sz w:val="10"/>
      <w:szCs w:val="8"/>
      <w:shd w:val="clear" w:color="auto" w:fill="F8F8F8"/>
    </w:rPr>
  </w:style>
  <w:style w:type="paragraph" w:customStyle="1" w:styleId="code0">
    <w:name w:val="code"/>
    <w:basedOn w:val="CODE"/>
    <w:link w:val="codeCar0"/>
    <w:qFormat/>
    <w:rsid w:val="009D78DA"/>
    <w:rPr>
      <w:i w:val="0"/>
      <w:iCs w:val="0"/>
      <w:color w:val="auto"/>
    </w:rPr>
  </w:style>
  <w:style w:type="character" w:customStyle="1" w:styleId="codeCar0">
    <w:name w:val="code Car"/>
    <w:basedOn w:val="CODECar"/>
    <w:link w:val="code0"/>
    <w:rsid w:val="009D78DA"/>
    <w:rPr>
      <w:rFonts w:ascii="Consolas" w:hAnsi="Consolas"/>
      <w:i w:val="0"/>
      <w:iCs w:val="0"/>
      <w:color w:val="408080"/>
      <w:sz w:val="10"/>
      <w:szCs w:val="8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5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4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6299">
          <w:marLeft w:val="59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9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replit.com/languages/python3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jupyter.org/try-jupyter/lab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anibalizacion.geo-research.com/" TargetMode="External"/><Relationship Id="rId22" Type="http://schemas.openxmlformats.org/officeDocument/2006/relationships/image" Target="media/image8.pn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genieria25\AppData\Roaming\Microsoft\Templates\Dise&#241;o%20de%20inform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Documento guía para integrar las fases del proyecto</Abstract>
  <CompanyAddress/>
  <CompanyPhone/>
  <CompanyFax/>
  <CompanyEmail>cvargas@geaoresearch.cl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ECB81E35907469E107DC4AEFEABDB" ma:contentTypeVersion="2" ma:contentTypeDescription="Create a new document." ma:contentTypeScope="" ma:versionID="0dafa66ddf6e5034972bccfe4d75b9ee">
  <xsd:schema xmlns:xsd="http://www.w3.org/2001/XMLSchema" xmlns:xs="http://www.w3.org/2001/XMLSchema" xmlns:p="http://schemas.microsoft.com/office/2006/metadata/properties" xmlns:ns3="7a8f591a-0746-4d0e-98d1-bae5b1c37aa8" targetNamespace="http://schemas.microsoft.com/office/2006/metadata/properties" ma:root="true" ma:fieldsID="f419b7f35ed5b0bee9a0c8f64481e437" ns3:_="">
    <xsd:import namespace="7a8f591a-0746-4d0e-98d1-bae5b1c37a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8f591a-0746-4d0e-98d1-bae5b1c37a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443182F-0FF7-4E54-B46D-444B9C61E0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C03517-C830-47BF-9C7F-06F40BC2DBC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E6B6CDE-7814-408E-A1AA-5D8CFD19B7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8f591a-0746-4d0e-98d1-bae5b1c37a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blanco).dotx</Template>
  <TotalTime>8823</TotalTime>
  <Pages>21</Pages>
  <Words>4721</Words>
  <Characters>25966</Characters>
  <Application>Microsoft Office Word</Application>
  <DocSecurity>0</DocSecurity>
  <Lines>216</Lines>
  <Paragraphs>61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Modelo conceptual y automatización</dc:subject>
  <dc:creator>Georesearch 2022</dc:creator>
  <cp:lastModifiedBy>Cristian Vargas</cp:lastModifiedBy>
  <cp:revision>182</cp:revision>
  <dcterms:created xsi:type="dcterms:W3CDTF">2022-04-06T13:27:00Z</dcterms:created>
  <dcterms:modified xsi:type="dcterms:W3CDTF">2022-10-07T18:44:00Z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0x010100344ECB81E35907469E107DC4AEFEABDB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